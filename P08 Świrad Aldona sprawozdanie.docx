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226A" w14:textId="14D213AC" w:rsidR="00BF571A" w:rsidRPr="002D3E53" w:rsidRDefault="001D40E2" w:rsidP="00BF571A">
      <w:pPr>
        <w:rPr>
          <w:rFonts w:cs="Times New Roman"/>
        </w:rPr>
      </w:pPr>
      <w:r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9CB83" wp14:editId="71DC302A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4704715" cy="666115"/>
                <wp:effectExtent l="0" t="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715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E2BA7" w14:textId="16E3BAF7" w:rsidR="00BF571A" w:rsidRPr="001D40E2" w:rsidRDefault="001D40E2" w:rsidP="00BF571A">
                            <w:pPr>
                              <w:spacing w:before="240" w:after="240" w:line="360" w:lineRule="auto"/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1D40E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Algorytmy i struktury danych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69CB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85pt;width:370.45pt;height:52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" filled="f" stroked="f" strokecolor="blue">
                <v:textbox inset=",.5mm,,.5mm">
                  <w:txbxContent>
                    <w:p w14:paraId="7B2E2BA7" w14:textId="16E3BAF7" w:rsidR="00BF571A" w:rsidRPr="001D40E2" w:rsidRDefault="001D40E2" w:rsidP="00BF571A">
                      <w:pPr>
                        <w:spacing w:before="240" w:after="240" w:line="360" w:lineRule="auto"/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1D40E2">
                        <w:rPr>
                          <w:rFonts w:cs="Times New Roman"/>
                          <w:sz w:val="40"/>
                          <w:szCs w:val="40"/>
                        </w:rPr>
                        <w:t>Algorytmy i struktury danych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50E8E" w14:textId="11CFA649" w:rsidR="00BF571A" w:rsidRDefault="00BF571A" w:rsidP="00BF571A">
      <w:pPr>
        <w:spacing w:before="840"/>
        <w:jc w:val="center"/>
      </w:pPr>
    </w:p>
    <w:p w14:paraId="1E8C3375" w14:textId="0D802210" w:rsidR="00BF571A" w:rsidRDefault="00BF571A" w:rsidP="00BF571A">
      <w:pPr>
        <w:jc w:val="center"/>
      </w:pPr>
    </w:p>
    <w:p w14:paraId="039EC921" w14:textId="14C1C574" w:rsidR="00BF571A" w:rsidRPr="00103866" w:rsidRDefault="001D40E2" w:rsidP="00BF571A">
      <w:pPr>
        <w:spacing w:before="840" w:after="28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F7A9A" wp14:editId="1A7C38C6">
                <wp:simplePos x="0" y="0"/>
                <wp:positionH relativeFrom="margin">
                  <wp:align>center</wp:align>
                </wp:positionH>
                <wp:positionV relativeFrom="paragraph">
                  <wp:posOffset>2328545</wp:posOffset>
                </wp:positionV>
                <wp:extent cx="4230806" cy="1428750"/>
                <wp:effectExtent l="0" t="0" r="17780" b="1905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6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EEC54E" w14:textId="41C51EF4" w:rsidR="001D40E2" w:rsidRPr="0081106D" w:rsidRDefault="001D40E2" w:rsidP="001D40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Znalezienie liczby trójelementowych kombinacji liczb z zadanego ciągu, których suma jest równa zadanej liczbie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7A9A" id="Pole tekstowe 10" o:spid="_x0000_s1027" type="#_x0000_t202" style="position:absolute;left:0;text-align:left;margin-left:0;margin-top:183.35pt;width:333.15pt;height:11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" fillcolor="white [3201]" strokecolor="white [3212]" strokeweight=".5pt">
                <v:textbox>
                  <w:txbxContent>
                    <w:p w14:paraId="1AEEC54E" w14:textId="41C51EF4" w:rsidR="001D40E2" w:rsidRPr="0081106D" w:rsidRDefault="001D40E2" w:rsidP="001D40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sz w:val="36"/>
                          <w:szCs w:val="36"/>
                        </w:rPr>
                        <w:t>Znalezienie liczby trójelementowych kombinacji liczb z zadanego ciągu, których suma jest równa zadanej liczbie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AEEA5" wp14:editId="2C8B2AA7">
                <wp:simplePos x="0" y="0"/>
                <wp:positionH relativeFrom="margin">
                  <wp:align>center</wp:align>
                </wp:positionH>
                <wp:positionV relativeFrom="paragraph">
                  <wp:posOffset>1306830</wp:posOffset>
                </wp:positionV>
                <wp:extent cx="1905000" cy="381000"/>
                <wp:effectExtent l="0" t="0" r="19050" b="1905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8E0F55" w14:textId="5C1E8A56" w:rsidR="0081106D" w:rsidRPr="0081106D" w:rsidRDefault="0081106D" w:rsidP="0081106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1106D">
                              <w:rPr>
                                <w:sz w:val="36"/>
                                <w:szCs w:val="36"/>
                              </w:rPr>
                              <w:t>Projekt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EEA5" id="Pole tekstowe 9" o:spid="_x0000_s1028" type="#_x0000_t202" style="position:absolute;left:0;text-align:left;margin-left:0;margin-top:102.9pt;width:150pt;height:30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" fillcolor="white [3201]" strokecolor="white [3212]" strokeweight=".5pt">
                <v:textbox>
                  <w:txbxContent>
                    <w:p w14:paraId="148E0F55" w14:textId="5C1E8A56" w:rsidR="0081106D" w:rsidRPr="0081106D" w:rsidRDefault="0081106D" w:rsidP="0081106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1106D">
                        <w:rPr>
                          <w:sz w:val="36"/>
                          <w:szCs w:val="36"/>
                        </w:rPr>
                        <w:t>Projekt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71A" w:rsidRPr="00103866">
        <w:rPr>
          <w:rFonts w:cs="Times New Roman"/>
          <w:b/>
          <w:sz w:val="36"/>
          <w:szCs w:val="36"/>
        </w:rPr>
        <w:t>A</w:t>
      </w:r>
      <w:r w:rsidR="0081106D">
        <w:rPr>
          <w:rFonts w:cs="Times New Roman"/>
          <w:b/>
          <w:sz w:val="36"/>
          <w:szCs w:val="36"/>
        </w:rPr>
        <w:t>ldona Świrad</w:t>
      </w:r>
    </w:p>
    <w:p w14:paraId="7D969E3F" w14:textId="2330733E" w:rsidR="00BF571A" w:rsidRDefault="00BF571A" w:rsidP="00BF571A">
      <w:pPr>
        <w:spacing w:before="240" w:after="240"/>
        <w:jc w:val="center"/>
        <w:rPr>
          <w:rFonts w:cs="Times New Roman"/>
          <w:sz w:val="36"/>
          <w:szCs w:val="36"/>
        </w:rPr>
      </w:pPr>
    </w:p>
    <w:p w14:paraId="1641DDFC" w14:textId="48872207" w:rsidR="00BF571A" w:rsidRPr="0047022B" w:rsidRDefault="00BF571A" w:rsidP="00BF571A">
      <w:pPr>
        <w:spacing w:before="120"/>
        <w:jc w:val="center"/>
        <w:rPr>
          <w:rFonts w:cs="Times New Roman"/>
          <w:b/>
          <w:sz w:val="36"/>
          <w:szCs w:val="36"/>
        </w:rPr>
      </w:pPr>
    </w:p>
    <w:p w14:paraId="4DE5F0CF" w14:textId="16835E49" w:rsidR="001D40E2" w:rsidRPr="00054424" w:rsidRDefault="00BF571A" w:rsidP="001D40E2">
      <w:pPr>
        <w:spacing w:before="240" w:after="240" w:line="360" w:lineRule="auto"/>
        <w:jc w:val="center"/>
        <w:rPr>
          <w:rFonts w:cs="Times New Roman"/>
          <w:sz w:val="36"/>
          <w:szCs w:val="36"/>
        </w:rPr>
      </w:pPr>
      <w:r w:rsidRPr="00103866">
        <w:rPr>
          <w:rFonts w:cs="Times New Roman"/>
          <w:sz w:val="36"/>
          <w:szCs w:val="36"/>
        </w:rPr>
        <w:br/>
      </w:r>
    </w:p>
    <w:p w14:paraId="1FC050DE" w14:textId="77777777" w:rsidR="00BF571A" w:rsidRDefault="00BF571A" w:rsidP="00B07344">
      <w:pPr>
        <w:spacing w:before="2400"/>
        <w:jc w:val="center"/>
        <w:rPr>
          <w:rFonts w:cs="Times New Roman"/>
          <w:sz w:val="36"/>
          <w:szCs w:val="36"/>
        </w:rPr>
      </w:pPr>
      <w:r w:rsidRPr="00BF500A">
        <w:rPr>
          <w:rFonts w:cs="Times New Roman"/>
          <w:sz w:val="36"/>
          <w:szCs w:val="36"/>
        </w:rPr>
        <w:t xml:space="preserve">Rzeszów, </w:t>
      </w:r>
      <w:sdt>
        <w:sdtPr>
          <w:rPr>
            <w:rFonts w:cs="Times New Roman"/>
            <w:sz w:val="36"/>
            <w:szCs w:val="36"/>
          </w:rPr>
          <w:id w:val="-557326532"/>
          <w:placeholder>
            <w:docPart w:val="F7D6B5B7C1B7432F8A016750E77B0EA4"/>
          </w:placeholder>
          <w:dropDownList>
            <w:listItem w:displayText="rok" w:value="rok"/>
            <w:listItem w:displayText="2021" w:value="2021"/>
            <w:listItem w:displayText="2022" w:value="2022"/>
          </w:dropDownList>
        </w:sdtPr>
        <w:sdtEndPr/>
        <w:sdtContent>
          <w:r w:rsidR="001D40E2">
            <w:rPr>
              <w:rFonts w:cs="Times New Roman"/>
              <w:sz w:val="36"/>
              <w:szCs w:val="36"/>
            </w:rPr>
            <w:t>2021</w:t>
          </w:r>
        </w:sdtContent>
      </w:sdt>
    </w:p>
    <w:p w14:paraId="35AC0D24" w14:textId="77777777" w:rsidR="006D7C05" w:rsidRDefault="006D7C05" w:rsidP="006D7C05">
      <w:pPr>
        <w:rPr>
          <w:rFonts w:cs="Times New Roman"/>
          <w:sz w:val="36"/>
          <w:szCs w:val="36"/>
        </w:rPr>
      </w:pPr>
    </w:p>
    <w:p w14:paraId="31C79456" w14:textId="6C258952" w:rsidR="006D7C05" w:rsidRDefault="006D7C05" w:rsidP="006D7C05">
      <w:pPr>
        <w:jc w:val="right"/>
        <w:rPr>
          <w:rFonts w:cs="Times New Roman"/>
          <w:sz w:val="36"/>
          <w:szCs w:val="36"/>
        </w:rPr>
      </w:pPr>
    </w:p>
    <w:p w14:paraId="7711F3A4" w14:textId="77777777" w:rsidR="006D7C05" w:rsidRDefault="006D7C05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32290EB2" w14:textId="77777777" w:rsidR="006D7C05" w:rsidRDefault="006D7C05" w:rsidP="006D7C05">
      <w:pPr>
        <w:jc w:val="right"/>
        <w:rPr>
          <w:rFonts w:cs="Times New Roman"/>
          <w:sz w:val="36"/>
          <w:szCs w:val="36"/>
        </w:rPr>
      </w:pPr>
    </w:p>
    <w:p w14:paraId="369F9B76" w14:textId="77777777" w:rsidR="006D7C05" w:rsidRDefault="006D7C05" w:rsidP="006D7C05">
      <w:pPr>
        <w:rPr>
          <w:rFonts w:cs="Times New Roman"/>
          <w:sz w:val="36"/>
          <w:szCs w:val="36"/>
        </w:rPr>
      </w:pPr>
    </w:p>
    <w:p w14:paraId="2F28A3BF" w14:textId="2734FB76" w:rsidR="006D7C05" w:rsidRPr="006D7C05" w:rsidRDefault="006D7C05" w:rsidP="006D7C05">
      <w:pPr>
        <w:rPr>
          <w:rFonts w:cs="Times New Roman"/>
          <w:sz w:val="36"/>
          <w:szCs w:val="36"/>
        </w:rPr>
        <w:sectPr w:rsidR="006D7C05" w:rsidRPr="006D7C05" w:rsidSect="00885FDC">
          <w:footerReference w:type="default" r:id="rId8"/>
          <w:footerReference w:type="first" r:id="rId9"/>
          <w:pgSz w:w="11906" w:h="16838" w:code="9"/>
          <w:pgMar w:top="1134" w:right="1134" w:bottom="1134" w:left="1134" w:header="709" w:footer="709" w:gutter="851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15492424"/>
        <w:docPartObj>
          <w:docPartGallery w:val="Table of Contents"/>
          <w:docPartUnique/>
        </w:docPartObj>
      </w:sdtPr>
      <w:sdtEndPr/>
      <w:sdtContent>
        <w:p w14:paraId="3DBEEF78" w14:textId="0B70211A" w:rsidR="00B07344" w:rsidRDefault="00B07344">
          <w:pPr>
            <w:pStyle w:val="Nagwekspisutreci"/>
          </w:pPr>
          <w:r>
            <w:t>Spis treści</w:t>
          </w:r>
        </w:p>
        <w:p w14:paraId="60F5A68F" w14:textId="0B274CD3" w:rsidR="00B07344" w:rsidRDefault="00B07344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1.Wstęp</w:t>
          </w:r>
          <w:r>
            <w:ptab w:relativeTo="margin" w:alignment="right" w:leader="dot"/>
          </w:r>
          <w:r w:rsidR="004F3F1B">
            <w:rPr>
              <w:b/>
              <w:bCs/>
            </w:rPr>
            <w:t>5</w:t>
          </w:r>
        </w:p>
        <w:p w14:paraId="2C5356F4" w14:textId="0784D735" w:rsidR="00B07344" w:rsidRDefault="00B07344" w:rsidP="00B07344">
          <w:pPr>
            <w:pStyle w:val="Spistreci1"/>
          </w:pPr>
          <w:r>
            <w:rPr>
              <w:b/>
              <w:bCs/>
            </w:rPr>
            <w:t>2.Opis problemu</w:t>
          </w:r>
          <w:r>
            <w:ptab w:relativeTo="margin" w:alignment="right" w:leader="dot"/>
          </w:r>
          <w:r w:rsidR="004F3F1B">
            <w:rPr>
              <w:b/>
              <w:bCs/>
            </w:rPr>
            <w:t>6</w:t>
          </w:r>
        </w:p>
        <w:p w14:paraId="143BA449" w14:textId="64BD7DF7" w:rsidR="00B07344" w:rsidRDefault="00B07344" w:rsidP="00B07344">
          <w:pPr>
            <w:pStyle w:val="Spistreci2"/>
            <w:ind w:left="216"/>
          </w:pPr>
          <w:r>
            <w:t>2</w:t>
          </w:r>
          <w:r w:rsidRPr="0047022B">
            <w:t>.1.</w:t>
          </w:r>
          <w:r>
            <w:t xml:space="preserve">Opis podstaw teoretycznych zagadnienia </w:t>
          </w:r>
          <w:r>
            <w:ptab w:relativeTo="margin" w:alignment="right" w:leader="dot"/>
          </w:r>
          <w:r w:rsidR="004F3F1B">
            <w:t>6</w:t>
          </w:r>
        </w:p>
        <w:p w14:paraId="4367394F" w14:textId="289BECFB" w:rsidR="00B07344" w:rsidRDefault="00B07344" w:rsidP="00B07344">
          <w:pPr>
            <w:pStyle w:val="Spistreci2"/>
            <w:ind w:left="216"/>
          </w:pPr>
          <w:r w:rsidRPr="00B07344">
            <w:t>2.2.Opis szczegółów implementacji problemu</w:t>
          </w:r>
          <w:r>
            <w:ptab w:relativeTo="margin" w:alignment="right" w:leader="dot"/>
          </w:r>
          <w:r w:rsidR="004F3F1B">
            <w:t>6</w:t>
          </w:r>
        </w:p>
        <w:p w14:paraId="5B9968B3" w14:textId="0DD1FD90" w:rsidR="00B07344" w:rsidRDefault="00E1141E">
          <w:pPr>
            <w:pStyle w:val="Spistreci1"/>
            <w:rPr>
              <w:b/>
              <w:bCs/>
            </w:rPr>
          </w:pPr>
          <w:r w:rsidRPr="00E1141E">
            <w:rPr>
              <w:b/>
              <w:bCs/>
            </w:rPr>
            <w:t>3.Badanie algorytmu</w:t>
          </w:r>
          <w:r w:rsidR="00B07344">
            <w:ptab w:relativeTo="margin" w:alignment="right" w:leader="dot"/>
          </w:r>
          <w:r w:rsidR="004F3F1B">
            <w:rPr>
              <w:b/>
              <w:bCs/>
            </w:rPr>
            <w:t>8</w:t>
          </w:r>
        </w:p>
        <w:p w14:paraId="5B07E712" w14:textId="5440CC01" w:rsidR="00E1141E" w:rsidRDefault="00E1141E" w:rsidP="00E1141E">
          <w:pPr>
            <w:pStyle w:val="Spistreci2"/>
            <w:ind w:left="216"/>
          </w:pPr>
          <w:r w:rsidRPr="00E1141E">
            <w:t>3.1.Schemat blokowy algorytmu</w:t>
          </w:r>
          <w:r w:rsidR="00CF050A">
            <w:t xml:space="preserve"> 1</w:t>
          </w:r>
          <w:r>
            <w:ptab w:relativeTo="margin" w:alignment="right" w:leader="dot"/>
          </w:r>
          <w:r w:rsidR="004F3F1B">
            <w:t>8</w:t>
          </w:r>
        </w:p>
        <w:p w14:paraId="13CF1FC4" w14:textId="12771875" w:rsidR="00904E19" w:rsidRPr="00904E19" w:rsidRDefault="00904E19" w:rsidP="00904E19">
          <w:pPr>
            <w:pStyle w:val="Spistreci2"/>
            <w:ind w:left="216"/>
          </w:pPr>
          <w:r w:rsidRPr="00E1141E">
            <w:t>3.</w:t>
          </w:r>
          <w:r>
            <w:t>2</w:t>
          </w:r>
          <w:r w:rsidRPr="00E1141E">
            <w:t>.Schemat blokowy algorytmu</w:t>
          </w:r>
          <w:r w:rsidR="00CF050A">
            <w:t xml:space="preserve"> 2</w:t>
          </w:r>
          <w:r>
            <w:ptab w:relativeTo="margin" w:alignment="right" w:leader="dot"/>
          </w:r>
          <w:r w:rsidR="00CF050A">
            <w:t>9</w:t>
          </w:r>
        </w:p>
        <w:p w14:paraId="27527219" w14:textId="2DA96F1F" w:rsidR="00B07344" w:rsidRDefault="00E1141E">
          <w:pPr>
            <w:pStyle w:val="Spistreci2"/>
            <w:ind w:left="216"/>
          </w:pPr>
          <w:r w:rsidRPr="00E1141E">
            <w:t>3.</w:t>
          </w:r>
          <w:r w:rsidR="008410DA">
            <w:t>3</w:t>
          </w:r>
          <w:r w:rsidRPr="00E1141E">
            <w:t>.Pseudokod</w:t>
          </w:r>
          <w:r w:rsidR="00B07344">
            <w:ptab w:relativeTo="margin" w:alignment="right" w:leader="dot"/>
          </w:r>
          <w:r w:rsidR="00CF050A">
            <w:t>10</w:t>
          </w:r>
        </w:p>
        <w:p w14:paraId="17A4DA65" w14:textId="465E9960" w:rsidR="00E1141E" w:rsidRDefault="00E1141E" w:rsidP="00E1141E">
          <w:pPr>
            <w:pStyle w:val="Spistreci2"/>
            <w:ind w:left="216"/>
          </w:pPr>
          <w:r w:rsidRPr="00E1141E">
            <w:t>3.</w:t>
          </w:r>
          <w:r w:rsidR="008410DA">
            <w:t>4</w:t>
          </w:r>
          <w:r w:rsidRPr="00E1141E">
            <w:t>.Rezultaty testów</w:t>
          </w:r>
          <w:r>
            <w:ptab w:relativeTo="margin" w:alignment="right" w:leader="dot"/>
          </w:r>
          <w:r w:rsidR="004F3F1B">
            <w:t>1</w:t>
          </w:r>
          <w:r w:rsidR="00CF050A">
            <w:t>1</w:t>
          </w:r>
        </w:p>
        <w:p w14:paraId="41B29FE1" w14:textId="26397C40" w:rsidR="00E1141E" w:rsidRDefault="00C54BFC" w:rsidP="00E1141E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4</w:t>
          </w:r>
          <w:r w:rsidR="00E1141E" w:rsidRPr="00E1141E">
            <w:rPr>
              <w:b/>
              <w:bCs/>
            </w:rPr>
            <w:t>.</w:t>
          </w:r>
          <w:r w:rsidR="00E1141E">
            <w:rPr>
              <w:b/>
              <w:bCs/>
            </w:rPr>
            <w:t>Wnioski</w:t>
          </w:r>
          <w:r w:rsidR="00E1141E">
            <w:ptab w:relativeTo="margin" w:alignment="right" w:leader="dot"/>
          </w:r>
          <w:r w:rsidR="006D7C05">
            <w:rPr>
              <w:b/>
              <w:bCs/>
            </w:rPr>
            <w:t>1</w:t>
          </w:r>
          <w:r w:rsidR="00BE5B84">
            <w:rPr>
              <w:b/>
              <w:bCs/>
            </w:rPr>
            <w:t>4</w:t>
          </w:r>
        </w:p>
        <w:p w14:paraId="20EFDF1C" w14:textId="4F388588" w:rsidR="00B07344" w:rsidRPr="00E1141E" w:rsidRDefault="00E1141E" w:rsidP="00E1141E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Załącznik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BE5B84">
            <w:rPr>
              <w:b/>
              <w:bCs/>
            </w:rPr>
            <w:t>5</w:t>
          </w:r>
        </w:p>
      </w:sdtContent>
    </w:sdt>
    <w:p w14:paraId="5B43D6D4" w14:textId="77777777" w:rsidR="001D40E2" w:rsidRPr="00093350" w:rsidRDefault="001D40E2" w:rsidP="007D5CBC">
      <w:pPr>
        <w:pStyle w:val="Tekstakapitu"/>
        <w:ind w:firstLine="0"/>
      </w:pPr>
    </w:p>
    <w:p w14:paraId="563F0189" w14:textId="77777777" w:rsidR="00093350" w:rsidRDefault="00093350" w:rsidP="00B07344">
      <w:pPr>
        <w:rPr>
          <w:color w:val="000000" w:themeColor="text1"/>
          <w:sz w:val="32"/>
        </w:rPr>
      </w:pPr>
    </w:p>
    <w:p w14:paraId="71E4CD61" w14:textId="7EB00C2D" w:rsidR="004F3F1B" w:rsidRDefault="00A87941" w:rsidP="00A87941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br w:type="page"/>
      </w:r>
    </w:p>
    <w:p w14:paraId="40790B37" w14:textId="2D4DF7BF" w:rsidR="00093350" w:rsidRDefault="004F3F1B" w:rsidP="00A87941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lastRenderedPageBreak/>
        <w:br w:type="page"/>
      </w:r>
    </w:p>
    <w:p w14:paraId="38321FD8" w14:textId="77777777" w:rsidR="005D58F3" w:rsidRPr="0047022B" w:rsidRDefault="005D58F3" w:rsidP="005D58F3">
      <w:pPr>
        <w:pStyle w:val="Tyturozdziau"/>
      </w:pPr>
      <w:r w:rsidRPr="0047022B">
        <w:lastRenderedPageBreak/>
        <w:t>1.</w:t>
      </w:r>
      <w:r w:rsidRPr="0047022B">
        <w:tab/>
      </w:r>
      <w:r>
        <w:t>Wstęp</w:t>
      </w:r>
    </w:p>
    <w:p w14:paraId="57B58D12" w14:textId="7A6A3036" w:rsidR="005D58F3" w:rsidRDefault="005D58F3" w:rsidP="00B07344">
      <w:pPr>
        <w:pStyle w:val="Tekstakapitu"/>
      </w:pPr>
      <w:r>
        <w:t xml:space="preserve">Projekt </w:t>
      </w:r>
      <w:r w:rsidR="003825F4">
        <w:t xml:space="preserve">napisany w języku programowania C++, w środowisku </w:t>
      </w:r>
      <w:proofErr w:type="spellStart"/>
      <w:r w:rsidR="003825F4">
        <w:t>Code</w:t>
      </w:r>
      <w:proofErr w:type="spellEnd"/>
      <w:r w:rsidR="003825F4">
        <w:t>::</w:t>
      </w:r>
      <w:proofErr w:type="spellStart"/>
      <w:r w:rsidR="003825F4">
        <w:t>Blocks</w:t>
      </w:r>
      <w:proofErr w:type="spellEnd"/>
      <w:r w:rsidR="003825F4">
        <w:t xml:space="preserve"> IDE, .</w:t>
      </w:r>
      <w:r>
        <w:t>realizowany w ramach przedmiotu „Algorytmy i struktury danych”</w:t>
      </w:r>
      <w:r w:rsidR="003825F4">
        <w:t xml:space="preserve"> na kierunku Inżynieria i analiza danych, semestr I, grupa 8.</w:t>
      </w:r>
    </w:p>
    <w:p w14:paraId="31F08028" w14:textId="4A5BA0BC" w:rsidR="005D58F3" w:rsidRPr="005D58F3" w:rsidRDefault="005D58F3" w:rsidP="005D58F3">
      <w:pPr>
        <w:rPr>
          <w:b/>
          <w:color w:val="000000" w:themeColor="text1"/>
          <w:sz w:val="32"/>
        </w:rPr>
      </w:pPr>
      <w:r>
        <w:br w:type="page"/>
      </w:r>
    </w:p>
    <w:p w14:paraId="71A7F2DA" w14:textId="47C3140A" w:rsidR="00FC3094" w:rsidRPr="0047022B" w:rsidRDefault="000011D5" w:rsidP="005D58F3">
      <w:pPr>
        <w:pStyle w:val="Tyturozdziau"/>
        <w:ind w:left="0" w:firstLine="0"/>
      </w:pPr>
      <w:r>
        <w:lastRenderedPageBreak/>
        <w:t>2</w:t>
      </w:r>
      <w:r w:rsidR="00BD127D" w:rsidRPr="0047022B">
        <w:t>.</w:t>
      </w:r>
      <w:r w:rsidR="00BD127D" w:rsidRPr="0047022B">
        <w:tab/>
      </w:r>
      <w:r w:rsidR="005D58F3">
        <w:t>Opis problemu</w:t>
      </w:r>
    </w:p>
    <w:p w14:paraId="2D6773AE" w14:textId="0F217E60" w:rsidR="002A473D" w:rsidRPr="002A473D" w:rsidRDefault="00D06DB5" w:rsidP="008A7275">
      <w:pPr>
        <w:pStyle w:val="Tekstakapitu"/>
      </w:pPr>
      <w:r>
        <w:t xml:space="preserve">Problemem do rozwiązania w danym projekcie, </w:t>
      </w:r>
      <w:r w:rsidR="00086662">
        <w:t>jest</w:t>
      </w:r>
      <w:r>
        <w:t xml:space="preserve"> z</w:t>
      </w:r>
      <w:r w:rsidR="002A473D" w:rsidRPr="002A473D">
        <w:t xml:space="preserve">nalezienie </w:t>
      </w:r>
      <w:r>
        <w:t xml:space="preserve">takiej </w:t>
      </w:r>
      <w:r w:rsidR="002A473D" w:rsidRPr="002A473D">
        <w:t>liczby trójelementowych kombinacji liczb z zadanego ciągu, których suma jest równa zadanej liczbie M</w:t>
      </w:r>
      <w:r w:rsidR="002A473D" w:rsidRPr="00DF6D86">
        <w:t>.</w:t>
      </w:r>
      <w:r>
        <w:t xml:space="preserve"> Wprowadzając pewien ciąg liczb należ</w:t>
      </w:r>
      <w:r w:rsidR="00086662">
        <w:t>y</w:t>
      </w:r>
      <w:r>
        <w:t xml:space="preserve"> znaleźć wśród nich takie ciągi trzech liczb (</w:t>
      </w:r>
      <w:proofErr w:type="spellStart"/>
      <w:r>
        <w:t>ang.triplets</w:t>
      </w:r>
      <w:proofErr w:type="spellEnd"/>
      <w:r>
        <w:t>), których elementy sum</w:t>
      </w:r>
      <w:r w:rsidR="00086662">
        <w:t>ują</w:t>
      </w:r>
      <w:r>
        <w:t xml:space="preserve"> się do liczby jakiej zażąda użytkownik. Ciągi trójelementowe nie mog</w:t>
      </w:r>
      <w:r w:rsidR="00086662">
        <w:t>ą</w:t>
      </w:r>
      <w:r>
        <w:t xml:space="preserve"> się duplikować.</w:t>
      </w:r>
      <w:r w:rsidR="00086662">
        <w:t xml:space="preserve"> Należy także podać liczbę kombinacji takich ciągów.</w:t>
      </w:r>
    </w:p>
    <w:p w14:paraId="3883EC95" w14:textId="57E7BA3E" w:rsidR="00B0495E" w:rsidRPr="0047022B" w:rsidRDefault="000011D5" w:rsidP="00B0495E">
      <w:pPr>
        <w:pStyle w:val="Tytupodrozdziau"/>
      </w:pPr>
      <w:r>
        <w:t>2</w:t>
      </w:r>
      <w:r w:rsidR="00BD127D" w:rsidRPr="0047022B">
        <w:t>.1.</w:t>
      </w:r>
      <w:r w:rsidR="00BD127D" w:rsidRPr="0047022B">
        <w:tab/>
      </w:r>
      <w:r w:rsidR="00D06DB5">
        <w:t>Opis podstaw teoretycznych zagadnienia</w:t>
      </w:r>
    </w:p>
    <w:p w14:paraId="30FD814C" w14:textId="5FC3D214" w:rsidR="00286299" w:rsidRDefault="00086662" w:rsidP="00286299">
      <w:pPr>
        <w:pStyle w:val="Tekstakapitu"/>
      </w:pPr>
      <w:r>
        <w:t>Do rozwiązania problemu znalezienia ciągów trójelementowych wykorzystano tablice</w:t>
      </w:r>
      <w:r w:rsidR="00381620">
        <w:t xml:space="preserve"> statyczne i dynamiczne</w:t>
      </w:r>
      <w:r>
        <w:t>,  pętle „</w:t>
      </w:r>
      <w:proofErr w:type="spellStart"/>
      <w:r>
        <w:t>for”,oraz</w:t>
      </w:r>
      <w:proofErr w:type="spellEnd"/>
      <w:r>
        <w:t xml:space="preserve"> instrukcje warunkowe „</w:t>
      </w:r>
      <w:proofErr w:type="spellStart"/>
      <w:r>
        <w:t>if</w:t>
      </w:r>
      <w:proofErr w:type="spellEnd"/>
      <w:r>
        <w:t xml:space="preserve">”. Dość problematycznym </w:t>
      </w:r>
      <w:r w:rsidR="00415B16">
        <w:t xml:space="preserve">aspektem okazało się pozbycie powtarzających się </w:t>
      </w:r>
      <w:proofErr w:type="spellStart"/>
      <w:r w:rsidR="00415B16">
        <w:t>ciągów.trzech</w:t>
      </w:r>
      <w:proofErr w:type="spellEnd"/>
      <w:r w:rsidR="00415B16">
        <w:t xml:space="preserve"> elementów. Pomocne w tym zakresie było wykorzystanie wektorów, klas, obiektów oraz specjalnych funkcji.</w:t>
      </w:r>
      <w:r w:rsidR="00381620">
        <w:t xml:space="preserve"> W celu sprawnego testowania algorytmu,</w:t>
      </w:r>
      <w:r w:rsidR="00381620" w:rsidRPr="00381620">
        <w:t xml:space="preserve"> </w:t>
      </w:r>
      <w:r w:rsidR="00381620">
        <w:t>za pomocą instrukcji warunkowej „</w:t>
      </w:r>
      <w:proofErr w:type="spellStart"/>
      <w:r w:rsidR="00381620">
        <w:t>switch</w:t>
      </w:r>
      <w:proofErr w:type="spellEnd"/>
      <w:r w:rsidR="00381620">
        <w:t>” stworzony został program z przejrzystym menu, gdzie użytkownik sam może zdecydować o źródle pochodzenia danych wejściowych.</w:t>
      </w:r>
      <w:r w:rsidR="003825F4">
        <w:t xml:space="preserve"> Dane wyjściowe są zapisywane w pliku.</w:t>
      </w:r>
    </w:p>
    <w:p w14:paraId="67B0A1B5" w14:textId="1E221888" w:rsidR="00B0495E" w:rsidRDefault="000011D5" w:rsidP="00B0495E">
      <w:pPr>
        <w:pStyle w:val="Tytupodrozdziau"/>
      </w:pPr>
      <w:bookmarkStart w:id="0" w:name="_Hlk87206841"/>
      <w:r>
        <w:t>2</w:t>
      </w:r>
      <w:r w:rsidR="00B0495E" w:rsidRPr="0047022B">
        <w:t>.</w:t>
      </w:r>
      <w:r w:rsidR="00B0495E">
        <w:t>2</w:t>
      </w:r>
      <w:r w:rsidR="00B0495E" w:rsidRPr="0047022B">
        <w:t>.</w:t>
      </w:r>
      <w:r w:rsidR="00B0495E" w:rsidRPr="0047022B">
        <w:tab/>
      </w:r>
      <w:r w:rsidR="00B0495E">
        <w:t>Opis szczegółów implementacji problemu</w:t>
      </w:r>
    </w:p>
    <w:bookmarkEnd w:id="0"/>
    <w:p w14:paraId="4922ACB6" w14:textId="48973A0F" w:rsidR="00B0495E" w:rsidRDefault="00286C23" w:rsidP="00B0495E">
      <w:pPr>
        <w:pStyle w:val="Tekstakapitu"/>
      </w:pPr>
      <w:r>
        <w:t>Do przeprowadzenia testów badających czas pracy algorytm</w:t>
      </w:r>
      <w:r w:rsidR="00463004">
        <w:t>ów</w:t>
      </w:r>
      <w:r>
        <w:t xml:space="preserve"> wykorzystana została funkcja </w:t>
      </w:r>
      <w:proofErr w:type="spellStart"/>
      <w:r>
        <w:t>clock</w:t>
      </w:r>
      <w:proofErr w:type="spellEnd"/>
      <w:r>
        <w:t xml:space="preserve"> z biblioteki </w:t>
      </w:r>
      <w:proofErr w:type="spellStart"/>
      <w:r>
        <w:t>time.h</w:t>
      </w:r>
      <w:proofErr w:type="spellEnd"/>
      <w:r>
        <w:t xml:space="preserve">. </w:t>
      </w:r>
      <w:r w:rsidR="00B0495E">
        <w:t>Testowanie algorytmu</w:t>
      </w:r>
      <w:r w:rsidR="00087F41">
        <w:t xml:space="preserve"> pod względem danych</w:t>
      </w:r>
      <w:r w:rsidR="00B0495E">
        <w:t xml:space="preserve"> rozłożone zostało na 3 sposoby, gdzie w każdym pojawia się inna metoda wprowadzania danych wejściowych.</w:t>
      </w:r>
    </w:p>
    <w:p w14:paraId="5248942A" w14:textId="77777777" w:rsidR="00B0495E" w:rsidRDefault="00B0495E" w:rsidP="00D963B0">
      <w:pPr>
        <w:pStyle w:val="Pierwszypoziomwypunktowania"/>
        <w:numPr>
          <w:ilvl w:val="0"/>
          <w:numId w:val="0"/>
        </w:numPr>
        <w:ind w:left="709"/>
      </w:pPr>
      <w:r>
        <w:t>Możliwości generowania danych wejściowych dla algorytmu.</w:t>
      </w:r>
    </w:p>
    <w:p w14:paraId="4568E520" w14:textId="77777777" w:rsidR="00B0495E" w:rsidRPr="00B314D6" w:rsidRDefault="00B0495E" w:rsidP="00B0495E">
      <w:pPr>
        <w:pStyle w:val="Drugipoziomwypunktowania"/>
        <w:numPr>
          <w:ilvl w:val="0"/>
          <w:numId w:val="2"/>
        </w:numPr>
      </w:pPr>
      <w:r>
        <w:t xml:space="preserve">Użytkownik sam wpisuje dane wejściowe </w:t>
      </w:r>
    </w:p>
    <w:p w14:paraId="642ADC9B" w14:textId="77777777" w:rsidR="00B0495E" w:rsidRDefault="00B0495E" w:rsidP="00B0495E">
      <w:pPr>
        <w:pStyle w:val="Drugipoziomwypunktowania"/>
        <w:numPr>
          <w:ilvl w:val="0"/>
          <w:numId w:val="2"/>
        </w:numPr>
      </w:pPr>
      <w:r>
        <w:t>Dane wejściowe są pobierane z wcześniej przygotowanego pliku</w:t>
      </w:r>
      <w:r w:rsidRPr="00B314D6">
        <w:t>.</w:t>
      </w:r>
    </w:p>
    <w:p w14:paraId="3339A66A" w14:textId="09B77D8A" w:rsidR="00286C23" w:rsidRPr="00B314D6" w:rsidRDefault="00B0495E" w:rsidP="00286C23">
      <w:pPr>
        <w:pStyle w:val="Drugipoziomwypunktowania"/>
        <w:numPr>
          <w:ilvl w:val="0"/>
          <w:numId w:val="2"/>
        </w:numPr>
      </w:pPr>
      <w:r>
        <w:t>Dane wejściowe są generowane losowo</w:t>
      </w:r>
      <w:r w:rsidR="00286C23">
        <w:t>, zapisywane do pliku, a następnie z niego wczytywane.</w:t>
      </w:r>
    </w:p>
    <w:p w14:paraId="275A1BC8" w14:textId="628B52E1" w:rsidR="00B0495E" w:rsidRDefault="00EE02F8" w:rsidP="00B0495E">
      <w:pPr>
        <w:pStyle w:val="Tekstakapitu"/>
      </w:pPr>
      <w:r>
        <w:t>Pierwszy</w:t>
      </w:r>
      <w:r w:rsidR="00534FC5">
        <w:t xml:space="preserve"> algorytm można podzielić na 2 części. Pierwsza część zajmuje się znajdowaniem ciągów trójelementowych. Zbudowana jest ona z 3</w:t>
      </w:r>
      <w:r w:rsidR="00561A59">
        <w:t xml:space="preserve"> zagnieżdżonych</w:t>
      </w:r>
      <w:r w:rsidR="00534FC5">
        <w:t xml:space="preserve"> pętli „for”, gdzie każda kolejna przeszukuje po kolei elementy </w:t>
      </w:r>
      <w:r w:rsidR="00C239A1">
        <w:t>zadanego ciągu. Dzięki temu znajdowane są kombinacje ciągów trzech elementów.</w:t>
      </w:r>
    </w:p>
    <w:p w14:paraId="073D5B85" w14:textId="76A533BA" w:rsidR="00C239A1" w:rsidRDefault="00C239A1" w:rsidP="00B0495E">
      <w:pPr>
        <w:pStyle w:val="Tekstakapitu"/>
      </w:pPr>
      <w:r>
        <w:lastRenderedPageBreak/>
        <w:t>Niestety tak znalezione ciągi przy niekorzystnym ułożeniu danych wejściowych mają tendencję do duplikowania się, co nie jest pożądane. Druga część algorytmu</w:t>
      </w:r>
      <w:r w:rsidR="009B79D7">
        <w:t xml:space="preserve">, </w:t>
      </w:r>
      <w:r w:rsidR="003825F4">
        <w:t>zagnieżdżona</w:t>
      </w:r>
      <w:r w:rsidR="009B79D7">
        <w:t xml:space="preserve"> w pierwszej, </w:t>
      </w:r>
      <w:r>
        <w:t xml:space="preserve">przeciwdziała takiej sytuacji. </w:t>
      </w:r>
      <w:r w:rsidR="009B79D7">
        <w:t xml:space="preserve">Utworzone zostały klasy, aby powtarzające się ciągi trójelementowe móc zapisać jako obiekty. Ciąg znaleziony przez część pierwszą algorytmu zostaje przekonwertowany na typ string , a następnie zapisany jako </w:t>
      </w:r>
      <w:r w:rsidR="003C7766">
        <w:t>obiekt</w:t>
      </w:r>
      <w:r w:rsidR="009B79D7">
        <w:t>. Tak utworzony ob</w:t>
      </w:r>
      <w:r w:rsidR="00F221EB">
        <w:t>i</w:t>
      </w:r>
      <w:r w:rsidR="009B79D7">
        <w:t>ekt zostaje zapisany do zbioru obiektów i wektora ob</w:t>
      </w:r>
      <w:r w:rsidR="00F221EB">
        <w:t>i</w:t>
      </w:r>
      <w:r w:rsidR="009B79D7">
        <w:t xml:space="preserve">ektów, po czym następuje kolejne przejście pętli. Kolejny znaleziony ciąg poddawany jest sprawdzeniu czy istnieje ciąg identyczny do niego w zbiorze. </w:t>
      </w:r>
      <w:r w:rsidR="003825F4">
        <w:t>Jeżeli w zbiorze zostanie znaleziony duplikat to jest on nadpisywany poprzez taki sam nowy ciąg. Jeżeli znaleziony ciąg się nie powtarza jest on dopisywany do wektora.</w:t>
      </w:r>
    </w:p>
    <w:p w14:paraId="31B3A4CA" w14:textId="37D04A09" w:rsidR="00EE02F8" w:rsidRDefault="003B0E88" w:rsidP="00B0495E">
      <w:pPr>
        <w:pStyle w:val="Tekstakapitu"/>
      </w:pPr>
      <w:r>
        <w:t>Drugi algorytm został zbudowany z 2 pętli</w:t>
      </w:r>
      <w:r w:rsidR="009D1532">
        <w:t xml:space="preserve">. </w:t>
      </w:r>
      <w:r w:rsidR="00CA4462">
        <w:t>Najpierw tablica musi być posortowana. Użyta zosta</w:t>
      </w:r>
      <w:r w:rsidR="00004ADE">
        <w:t>ła</w:t>
      </w:r>
      <w:r w:rsidR="00CA4462">
        <w:t xml:space="preserve"> do tego funkcja sort (nie skupiał</w:t>
      </w:r>
      <w:r w:rsidR="00FB320E">
        <w:t>am się na konkretnym sortowaniu, więc u</w:t>
      </w:r>
      <w:r w:rsidR="00004ADE">
        <w:t>ż</w:t>
      </w:r>
      <w:r w:rsidR="00FB320E">
        <w:t>yła</w:t>
      </w:r>
      <w:r w:rsidR="003A1071">
        <w:t>m</w:t>
      </w:r>
      <w:r w:rsidR="00FB320E">
        <w:t xml:space="preserve"> gotowej funkcji).</w:t>
      </w:r>
      <w:r w:rsidR="00C8428C">
        <w:t xml:space="preserve"> Następnie zastosowana </w:t>
      </w:r>
      <w:r w:rsidR="0057232A">
        <w:t xml:space="preserve">została </w:t>
      </w:r>
      <w:r w:rsidR="00933D3A">
        <w:t>pętla</w:t>
      </w:r>
      <w:r w:rsidR="0057232A">
        <w:t xml:space="preserve"> „for”,</w:t>
      </w:r>
      <w:r w:rsidR="00F221EB">
        <w:t xml:space="preserve"> </w:t>
      </w:r>
      <w:r w:rsidR="0057232A">
        <w:t>która</w:t>
      </w:r>
      <w:r w:rsidR="003B6282">
        <w:t xml:space="preserve"> </w:t>
      </w:r>
      <w:r w:rsidR="0057232A">
        <w:t>wykona się n-2 razy wyznacz</w:t>
      </w:r>
      <w:r w:rsidR="007E4887">
        <w:t>a</w:t>
      </w:r>
      <w:r w:rsidR="0057232A">
        <w:t>jąc pierwszy element ciągu trójelementowego</w:t>
      </w:r>
      <w:r w:rsidR="007E4887">
        <w:t>. Dwa kolejne elementy będą kolejno drugim</w:t>
      </w:r>
      <w:r w:rsidR="00173CC1">
        <w:t xml:space="preserve"> (lub kolejnym)</w:t>
      </w:r>
      <w:r w:rsidR="007E4887">
        <w:t xml:space="preserve"> i ostatnim</w:t>
      </w:r>
      <w:r w:rsidR="00173CC1">
        <w:t xml:space="preserve"> (lub wcześniejszy</w:t>
      </w:r>
      <w:r w:rsidR="00803610">
        <w:t>m</w:t>
      </w:r>
      <w:r w:rsidR="00173CC1">
        <w:t xml:space="preserve">) </w:t>
      </w:r>
      <w:r w:rsidR="007E4887">
        <w:t xml:space="preserve"> wyrazem.</w:t>
      </w:r>
      <w:r w:rsidR="003B6282">
        <w:t xml:space="preserve"> Jeśli taka kombinacja </w:t>
      </w:r>
      <w:r w:rsidR="00F415FF">
        <w:t>da sumę zażądan</w:t>
      </w:r>
      <w:r w:rsidR="003E3FE3">
        <w:t>ą</w:t>
      </w:r>
      <w:r w:rsidR="00F415FF">
        <w:t xml:space="preserve"> przez użytkownika zostanie zapisana w taki sam sposób jak w części drugiej pierwszego algorytmu. Jeśli natomiast taka kombinacja nie spełni wymagań to</w:t>
      </w:r>
      <w:r w:rsidR="0079043B">
        <w:t xml:space="preserve">, jeżeli dała sumę mniejszą niż oczekiwano, </w:t>
      </w:r>
      <w:r w:rsidR="00725583">
        <w:t xml:space="preserve">inkrementacji zostaje </w:t>
      </w:r>
      <w:r w:rsidR="00C90CDF">
        <w:t>p</w:t>
      </w:r>
      <w:r w:rsidR="00725583">
        <w:t>oddany drugi</w:t>
      </w:r>
      <w:r w:rsidR="00803610" w:rsidRPr="00803610">
        <w:t xml:space="preserve"> </w:t>
      </w:r>
      <w:r w:rsidR="00803610">
        <w:t>(lub kolejny)</w:t>
      </w:r>
      <w:r w:rsidR="00725583">
        <w:t xml:space="preserve"> element</w:t>
      </w:r>
      <w:r w:rsidR="00C90CDF">
        <w:t>, gdyż był mniejszy</w:t>
      </w:r>
      <w:r w:rsidR="00725583">
        <w:t xml:space="preserve">, a </w:t>
      </w:r>
      <w:r w:rsidR="003068ED">
        <w:t>jeżeli dała sumę większą</w:t>
      </w:r>
      <w:r w:rsidR="00C90CDF">
        <w:t>,</w:t>
      </w:r>
      <w:r w:rsidR="003068ED">
        <w:t xml:space="preserve"> dekrementacji</w:t>
      </w:r>
      <w:r w:rsidR="00C90CDF">
        <w:t xml:space="preserve"> podlega osta</w:t>
      </w:r>
      <w:r w:rsidR="00F221EB">
        <w:t>t</w:t>
      </w:r>
      <w:r w:rsidR="00C90CDF">
        <w:t>ni</w:t>
      </w:r>
      <w:r w:rsidR="00803610">
        <w:t xml:space="preserve"> (lub </w:t>
      </w:r>
      <w:r w:rsidR="00B6695B">
        <w:t>wcześniejszy)</w:t>
      </w:r>
      <w:r w:rsidR="00C90CDF">
        <w:t xml:space="preserve"> element, gdyż był największy.</w:t>
      </w:r>
    </w:p>
    <w:p w14:paraId="4CA27B38" w14:textId="5E535B6C" w:rsidR="003825F4" w:rsidRDefault="003825F4" w:rsidP="00B0495E">
      <w:pPr>
        <w:pStyle w:val="Tekstakapitu"/>
      </w:pPr>
      <w:r>
        <w:t>Liczba kombinacji oblicz</w:t>
      </w:r>
      <w:r w:rsidR="008217D1">
        <w:t>a</w:t>
      </w:r>
      <w:r>
        <w:t>na jest poprzez sprawdzenie ilości elementów w wektorze, gdyż obie wartości są tożsame.</w:t>
      </w:r>
    </w:p>
    <w:p w14:paraId="59F685E6" w14:textId="50C22F6E" w:rsidR="00B85DF7" w:rsidRPr="00B85DF7" w:rsidRDefault="00B85DF7" w:rsidP="00B85DF7">
      <w:pPr>
        <w:rPr>
          <w:color w:val="000000" w:themeColor="text1"/>
        </w:rPr>
      </w:pPr>
      <w:r>
        <w:br w:type="page"/>
      </w:r>
    </w:p>
    <w:p w14:paraId="05C869F3" w14:textId="0A6A878B" w:rsidR="007D5CBC" w:rsidRPr="0047022B" w:rsidRDefault="006B7491" w:rsidP="007D5CBC">
      <w:pPr>
        <w:pStyle w:val="Tyturozdziau"/>
      </w:pPr>
      <w:bookmarkStart w:id="1" w:name="_Hlk8720686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DE9718" wp14:editId="245CDAB9">
                <wp:simplePos x="0" y="0"/>
                <wp:positionH relativeFrom="column">
                  <wp:posOffset>3405151</wp:posOffset>
                </wp:positionH>
                <wp:positionV relativeFrom="paragraph">
                  <wp:posOffset>-7384</wp:posOffset>
                </wp:positionV>
                <wp:extent cx="1971719" cy="914400"/>
                <wp:effectExtent l="0" t="0" r="28575" b="19050"/>
                <wp:wrapNone/>
                <wp:docPr id="200" name="Pole tekstow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71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8DD9E" w14:textId="782C8441" w:rsidR="006B7491" w:rsidRDefault="006B7491">
                            <w:r>
                              <w:t>n=</w:t>
                            </w:r>
                            <w:r w:rsidR="004C685E">
                              <w:t>ilość elementów</w:t>
                            </w:r>
                          </w:p>
                          <w:p w14:paraId="5EDAAF91" w14:textId="13F352CE" w:rsidR="004C685E" w:rsidRDefault="004C685E">
                            <w:r>
                              <w:t>M=poszukiwana suma</w:t>
                            </w:r>
                          </w:p>
                          <w:p w14:paraId="78BC6AC5" w14:textId="4CCA53B0" w:rsidR="004C685E" w:rsidRDefault="004C685E">
                            <w:r>
                              <w:t>i, j, k=kolejne elementy ciągu trójelementowego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9718" id="Pole tekstowe 200" o:spid="_x0000_s1029" type="#_x0000_t202" style="position:absolute;left:0;text-align:left;margin-left:268.1pt;margin-top:-.6pt;width:155.25pt;height:1in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" fillcolor="white [3201]" strokeweight=".5pt">
                <v:textbox>
                  <w:txbxContent>
                    <w:p w14:paraId="40F8DD9E" w14:textId="782C8441" w:rsidR="006B7491" w:rsidRDefault="006B7491">
                      <w:r>
                        <w:t>n=</w:t>
                      </w:r>
                      <w:r w:rsidR="004C685E">
                        <w:t>ilość elementów</w:t>
                      </w:r>
                    </w:p>
                    <w:p w14:paraId="5EDAAF91" w14:textId="13F352CE" w:rsidR="004C685E" w:rsidRDefault="004C685E">
                      <w:r>
                        <w:t>M=poszukiwana suma</w:t>
                      </w:r>
                    </w:p>
                    <w:p w14:paraId="78BC6AC5" w14:textId="4CCA53B0" w:rsidR="004C685E" w:rsidRDefault="004C685E">
                      <w:r>
                        <w:t>i, j, k=kolejne elementy ciągu trójelementowego</w:t>
                      </w:r>
                    </w:p>
                  </w:txbxContent>
                </v:textbox>
              </v:shape>
            </w:pict>
          </mc:Fallback>
        </mc:AlternateContent>
      </w:r>
      <w:r w:rsidR="000011D5">
        <w:t>3</w:t>
      </w:r>
      <w:r w:rsidR="007D5CBC" w:rsidRPr="0047022B">
        <w:t>.</w:t>
      </w:r>
      <w:r w:rsidR="007D5CBC" w:rsidRPr="0047022B">
        <w:tab/>
      </w:r>
      <w:r w:rsidR="009D373C">
        <w:t>Badanie algorytmu</w:t>
      </w:r>
    </w:p>
    <w:bookmarkEnd w:id="1"/>
    <w:p w14:paraId="1D56F5FA" w14:textId="4C5F854D" w:rsidR="007D5CBC" w:rsidRPr="0047022B" w:rsidRDefault="000011D5" w:rsidP="007D5CBC">
      <w:pPr>
        <w:pStyle w:val="Tytupodrozdziau"/>
      </w:pPr>
      <w:r>
        <w:t>3</w:t>
      </w:r>
      <w:r w:rsidR="007D5CBC" w:rsidRPr="0047022B">
        <w:t>.1.</w:t>
      </w:r>
      <w:r w:rsidR="007D5CBC" w:rsidRPr="0047022B">
        <w:tab/>
      </w:r>
      <w:r w:rsidR="009D373C">
        <w:t>Schemat blokowy</w:t>
      </w:r>
      <w:r w:rsidR="00F31A13">
        <w:t xml:space="preserve"> algorytmu</w:t>
      </w:r>
      <w:r w:rsidR="00004ADE">
        <w:t xml:space="preserve"> 1</w:t>
      </w:r>
    </w:p>
    <w:p w14:paraId="551E3AD2" w14:textId="36999E3B" w:rsidR="006B6F44" w:rsidRDefault="006B67BB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E29C7" wp14:editId="0BE5E1A9">
                <wp:simplePos x="0" y="0"/>
                <wp:positionH relativeFrom="margin">
                  <wp:posOffset>189068</wp:posOffset>
                </wp:positionH>
                <wp:positionV relativeFrom="paragraph">
                  <wp:posOffset>9259</wp:posOffset>
                </wp:positionV>
                <wp:extent cx="2041451" cy="722675"/>
                <wp:effectExtent l="0" t="0" r="16510" b="20320"/>
                <wp:wrapNone/>
                <wp:docPr id="12" name="Ow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722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C574E" w14:textId="51B8BD00" w:rsidR="006B6F44" w:rsidRDefault="006B6F44" w:rsidP="006B6F4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E29C7" id="Owal 12" o:spid="_x0000_s1030" style="position:absolute;left:0;text-align:left;margin-left:14.9pt;margin-top:.75pt;width:160.75pt;height:56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307C574E" w14:textId="51B8BD00" w:rsidR="006B6F44" w:rsidRDefault="006B6F44" w:rsidP="006B6F4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12678C" w14:textId="79CDD2A3" w:rsidR="006B6F44" w:rsidRDefault="006B6F44" w:rsidP="006B6F44">
      <w:pPr>
        <w:pStyle w:val="Tekstakapitu"/>
        <w:ind w:firstLine="0"/>
      </w:pPr>
    </w:p>
    <w:p w14:paraId="76D92970" w14:textId="6816A9A1" w:rsidR="006B6F44" w:rsidRDefault="004C685E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35A9DA" wp14:editId="354F2729">
                <wp:simplePos x="0" y="0"/>
                <wp:positionH relativeFrom="margin">
                  <wp:posOffset>2976510</wp:posOffset>
                </wp:positionH>
                <wp:positionV relativeFrom="paragraph">
                  <wp:posOffset>1816</wp:posOffset>
                </wp:positionV>
                <wp:extent cx="2041451" cy="722675"/>
                <wp:effectExtent l="0" t="0" r="16510" b="20320"/>
                <wp:wrapNone/>
                <wp:docPr id="41" name="Ow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722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070EE" w14:textId="51B0368E" w:rsidR="000E6A7D" w:rsidRDefault="000E6A7D" w:rsidP="000E6A7D">
                            <w:pPr>
                              <w:jc w:val="center"/>
                            </w:pPr>
                            <w:r>
                              <w:t>KONIEC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5A9DA" id="Owal 41" o:spid="_x0000_s1031" style="position:absolute;left:0;text-align:left;margin-left:234.35pt;margin-top:.15pt;width:160.75pt;height:56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7E9070EE" w14:textId="51B0368E" w:rsidR="000E6A7D" w:rsidRDefault="000E6A7D" w:rsidP="000E6A7D">
                      <w:pPr>
                        <w:jc w:val="center"/>
                      </w:pPr>
                      <w:r>
                        <w:t>KONIEC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299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DC5E78" wp14:editId="59160278">
                <wp:simplePos x="0" y="0"/>
                <wp:positionH relativeFrom="column">
                  <wp:posOffset>1183138</wp:posOffset>
                </wp:positionH>
                <wp:positionV relativeFrom="paragraph">
                  <wp:posOffset>229250</wp:posOffset>
                </wp:positionV>
                <wp:extent cx="0" cy="308344"/>
                <wp:effectExtent l="76200" t="0" r="57150" b="53975"/>
                <wp:wrapNone/>
                <wp:docPr id="184" name="Łącznik prosty ze strzałką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D4F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84" o:spid="_x0000_s1026" type="#_x0000_t32" style="position:absolute;margin-left:93.15pt;margin-top:18.05pt;width:0;height:24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18381B07" w14:textId="384B39A1" w:rsidR="006B6F44" w:rsidRDefault="006B6F44" w:rsidP="006B6F44">
      <w:pPr>
        <w:pStyle w:val="Tekstakapitu"/>
        <w:ind w:firstLine="0"/>
      </w:pPr>
    </w:p>
    <w:p w14:paraId="10D00A3D" w14:textId="1AE1CAB2" w:rsidR="006B6F44" w:rsidRDefault="004C685E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FCF5F1" wp14:editId="37072408">
                <wp:simplePos x="0" y="0"/>
                <wp:positionH relativeFrom="column">
                  <wp:posOffset>1480850</wp:posOffset>
                </wp:positionH>
                <wp:positionV relativeFrom="paragraph">
                  <wp:posOffset>256363</wp:posOffset>
                </wp:positionV>
                <wp:extent cx="2211572" cy="2054535"/>
                <wp:effectExtent l="0" t="38100" r="55880" b="22225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1572" cy="205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6B96" id="Łącznik prosty ze strzałką 40" o:spid="_x0000_s1026" type="#_x0000_t32" style="position:absolute;margin-left:116.6pt;margin-top:20.2pt;width:174.15pt;height:161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743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E5A0E" wp14:editId="740DEC47">
                <wp:simplePos x="0" y="0"/>
                <wp:positionH relativeFrom="margin">
                  <wp:posOffset>192094</wp:posOffset>
                </wp:positionH>
                <wp:positionV relativeFrom="paragraph">
                  <wp:posOffset>46636</wp:posOffset>
                </wp:positionV>
                <wp:extent cx="2128727" cy="573701"/>
                <wp:effectExtent l="19050" t="0" r="43180" b="17145"/>
                <wp:wrapNone/>
                <wp:docPr id="14" name="Schemat blokowy: da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7" cy="57370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0C63E" w14:textId="50A82620" w:rsidR="006B67BB" w:rsidRDefault="006B67BB" w:rsidP="006B67BB">
                            <w:pPr>
                              <w:jc w:val="center"/>
                            </w:pPr>
                            <w:r>
                              <w:t xml:space="preserve">Wprowadź(n, </w:t>
                            </w:r>
                            <w:r w:rsidR="00311E4A">
                              <w:t>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E5A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Schemat blokowy: dane 14" o:spid="_x0000_s1032" type="#_x0000_t111" style="position:absolute;left:0;text-align:left;margin-left:15.15pt;margin-top:3.65pt;width:167.6pt;height:4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" fillcolor="white [3201]" strokecolor="black [3213]" strokeweight="1pt">
                <v:textbox>
                  <w:txbxContent>
                    <w:p w14:paraId="0290C63E" w14:textId="50A82620" w:rsidR="006B67BB" w:rsidRDefault="006B67BB" w:rsidP="006B67BB">
                      <w:pPr>
                        <w:jc w:val="center"/>
                      </w:pPr>
                      <w:r>
                        <w:t xml:space="preserve">Wprowadź(n, </w:t>
                      </w:r>
                      <w:r w:rsidR="00311E4A">
                        <w:t>M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387DB" w14:textId="487DBDA9" w:rsidR="006B6F44" w:rsidRDefault="006B6F44" w:rsidP="006B6F44">
      <w:pPr>
        <w:pStyle w:val="Tekstakapitu"/>
        <w:ind w:firstLine="0"/>
      </w:pPr>
    </w:p>
    <w:p w14:paraId="2E0216CB" w14:textId="3FD72A18" w:rsidR="006B6F44" w:rsidRDefault="006B67BB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41D2C" wp14:editId="2E64A5C9">
                <wp:simplePos x="0" y="0"/>
                <wp:positionH relativeFrom="column">
                  <wp:posOffset>1094238</wp:posOffset>
                </wp:positionH>
                <wp:positionV relativeFrom="paragraph">
                  <wp:posOffset>97672</wp:posOffset>
                </wp:positionV>
                <wp:extent cx="0" cy="489437"/>
                <wp:effectExtent l="76200" t="0" r="57150" b="6350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CC3D0" id="Łącznik prosty ze strzałką 16" o:spid="_x0000_s1026" type="#_x0000_t32" style="position:absolute;margin-left:86.15pt;margin-top:7.7pt;width:0;height:3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14:paraId="76E146DB" w14:textId="6BEA7951" w:rsidR="006B6F44" w:rsidRDefault="00A74353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431E1" wp14:editId="38AB6636">
                <wp:simplePos x="0" y="0"/>
                <wp:positionH relativeFrom="margin">
                  <wp:posOffset>2225217</wp:posOffset>
                </wp:positionH>
                <wp:positionV relativeFrom="paragraph">
                  <wp:posOffset>15831</wp:posOffset>
                </wp:positionV>
                <wp:extent cx="531495" cy="297180"/>
                <wp:effectExtent l="0" t="0" r="1905" b="762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75263" w14:textId="5B428F49" w:rsidR="001D6964" w:rsidRDefault="001D6964" w:rsidP="001D6964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431E1" id="Pole tekstowe 22" o:spid="_x0000_s1033" type="#_x0000_t202" style="position:absolute;left:0;text-align:left;margin-left:175.2pt;margin-top:1.25pt;width:41.85pt;height:23.4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" fillcolor="window" stroked="f" strokeweight=".5pt">
                <v:textbox>
                  <w:txbxContent>
                    <w:p w14:paraId="30B75263" w14:textId="5B428F49" w:rsidR="001D6964" w:rsidRDefault="001D6964" w:rsidP="001D6964">
                      <w:r>
                        <w:t>NIE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4C45A5" w14:textId="7C923D91" w:rsidR="006B6F44" w:rsidRDefault="00656F5D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2E205" wp14:editId="0BA92257">
                <wp:simplePos x="0" y="0"/>
                <wp:positionH relativeFrom="margin">
                  <wp:posOffset>318593</wp:posOffset>
                </wp:positionH>
                <wp:positionV relativeFrom="paragraph">
                  <wp:posOffset>89535</wp:posOffset>
                </wp:positionV>
                <wp:extent cx="1360967" cy="489098"/>
                <wp:effectExtent l="0" t="0" r="10795" b="2540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4890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0E7FF" w14:textId="7E79C155" w:rsidR="00656F5D" w:rsidRDefault="00656F5D" w:rsidP="00656F5D">
                            <w:pPr>
                              <w:jc w:val="center"/>
                            </w:pPr>
                            <w:r>
                              <w:t>i=</w:t>
                            </w:r>
                            <w:r w:rsidR="009E12D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2E205" id="Prostokąt 17" o:spid="_x0000_s1034" style="position:absolute;left:0;text-align:left;margin-left:25.1pt;margin-top:7.05pt;width:107.15pt;height:3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" fillcolor="white [3201]" strokecolor="black [3213]" strokeweight="1pt">
                <v:textbox>
                  <w:txbxContent>
                    <w:p w14:paraId="20A0E7FF" w14:textId="7E79C155" w:rsidR="00656F5D" w:rsidRDefault="00656F5D" w:rsidP="00656F5D">
                      <w:pPr>
                        <w:jc w:val="center"/>
                      </w:pPr>
                      <w:r>
                        <w:t>i=</w:t>
                      </w:r>
                      <w:r w:rsidR="009E12D5"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93F696" w14:textId="1BC51381" w:rsidR="006B6F44" w:rsidRDefault="006B6F44" w:rsidP="006B6F44">
      <w:pPr>
        <w:pStyle w:val="Tekstakapitu"/>
        <w:ind w:firstLine="0"/>
      </w:pPr>
    </w:p>
    <w:p w14:paraId="31906B4E" w14:textId="426FECAD" w:rsidR="006B6F44" w:rsidRDefault="00E1596D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D0F921" wp14:editId="1724D643">
                <wp:simplePos x="0" y="0"/>
                <wp:positionH relativeFrom="column">
                  <wp:posOffset>98440</wp:posOffset>
                </wp:positionH>
                <wp:positionV relativeFrom="paragraph">
                  <wp:posOffset>266065</wp:posOffset>
                </wp:positionV>
                <wp:extent cx="935355" cy="10160"/>
                <wp:effectExtent l="0" t="76200" r="17145" b="85090"/>
                <wp:wrapNone/>
                <wp:docPr id="61" name="Łącznik prosty ze strzałk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5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AA140" id="Łącznik prosty ze strzałką 61" o:spid="_x0000_s1026" type="#_x0000_t32" style="position:absolute;margin-left:7.75pt;margin-top:20.95pt;width:73.65pt;height:.8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656F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84E8F" wp14:editId="464AD0DD">
                <wp:simplePos x="0" y="0"/>
                <wp:positionH relativeFrom="column">
                  <wp:posOffset>1086293</wp:posOffset>
                </wp:positionH>
                <wp:positionV relativeFrom="paragraph">
                  <wp:posOffset>57800</wp:posOffset>
                </wp:positionV>
                <wp:extent cx="0" cy="489437"/>
                <wp:effectExtent l="76200" t="0" r="57150" b="6350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860A" id="Łącznik prosty ze strzałką 18" o:spid="_x0000_s1026" type="#_x0000_t32" style="position:absolute;margin-left:85.55pt;margin-top:4.55pt;width:0;height:3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735BB1DB" w14:textId="0B6BD250" w:rsidR="006B6F44" w:rsidRDefault="006444C0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3AF19F" wp14:editId="3584A059">
                <wp:simplePos x="0" y="0"/>
                <wp:positionH relativeFrom="column">
                  <wp:posOffset>98617</wp:posOffset>
                </wp:positionH>
                <wp:positionV relativeFrom="paragraph">
                  <wp:posOffset>13940</wp:posOffset>
                </wp:positionV>
                <wp:extent cx="31898" cy="3934047"/>
                <wp:effectExtent l="0" t="0" r="25400" b="28575"/>
                <wp:wrapNone/>
                <wp:docPr id="60" name="Łącznik prost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3934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89DFB" id="Łącznik prosty 6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.1pt" to="10.25pt,3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B2C946A" w14:textId="4368E320" w:rsidR="006B6F44" w:rsidRDefault="00B85DF7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456A7" wp14:editId="124058FB">
                <wp:simplePos x="0" y="0"/>
                <wp:positionH relativeFrom="page">
                  <wp:align>center</wp:align>
                </wp:positionH>
                <wp:positionV relativeFrom="paragraph">
                  <wp:posOffset>110933</wp:posOffset>
                </wp:positionV>
                <wp:extent cx="1360805" cy="488950"/>
                <wp:effectExtent l="0" t="0" r="10795" b="2540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782195" w14:textId="7F1A9270" w:rsidR="00573912" w:rsidRDefault="00573912" w:rsidP="00573912">
                            <w:pPr>
                              <w:jc w:val="center"/>
                            </w:pPr>
                            <w:r>
                              <w:t>j=i+1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56A7" id="Prostokąt 25" o:spid="_x0000_s1035" style="position:absolute;left:0;text-align:left;margin-left:0;margin-top:8.75pt;width:107.15pt;height:38.5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" fillcolor="window" strokecolor="windowText" strokeweight="1pt">
                <v:textbox>
                  <w:txbxContent>
                    <w:p w14:paraId="46782195" w14:textId="7F1A9270" w:rsidR="00573912" w:rsidRDefault="00573912" w:rsidP="00573912">
                      <w:pPr>
                        <w:jc w:val="center"/>
                      </w:pPr>
                      <w:r>
                        <w:t>j=i+1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E0214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52FACE8" wp14:editId="4B32C58C">
                <wp:simplePos x="0" y="0"/>
                <wp:positionH relativeFrom="column">
                  <wp:posOffset>1831458</wp:posOffset>
                </wp:positionH>
                <wp:positionV relativeFrom="paragraph">
                  <wp:posOffset>144898</wp:posOffset>
                </wp:positionV>
                <wp:extent cx="531495" cy="297180"/>
                <wp:effectExtent l="0" t="0" r="1905" b="7620"/>
                <wp:wrapNone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03EE6" w14:textId="77777777" w:rsidR="009879F5" w:rsidRDefault="009879F5" w:rsidP="009879F5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FACE8" id="Pole tekstowe 30" o:spid="_x0000_s1036" type="#_x0000_t202" style="position:absolute;left:0;text-align:left;margin-left:144.2pt;margin-top:11.4pt;width:41.85pt;height:23.4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" fillcolor="white [3201]" stroked="f" strokeweight=".5pt">
                <v:textbox>
                  <w:txbxContent>
                    <w:p w14:paraId="2E303EE6" w14:textId="77777777" w:rsidR="009879F5" w:rsidRDefault="009879F5" w:rsidP="009879F5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9743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D260B" wp14:editId="671E346F">
                <wp:simplePos x="0" y="0"/>
                <wp:positionH relativeFrom="margin">
                  <wp:posOffset>189053</wp:posOffset>
                </wp:positionH>
                <wp:positionV relativeFrom="paragraph">
                  <wp:posOffset>28575</wp:posOffset>
                </wp:positionV>
                <wp:extent cx="1745955" cy="725229"/>
                <wp:effectExtent l="19050" t="19050" r="45085" b="36830"/>
                <wp:wrapNone/>
                <wp:docPr id="19" name="Romb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955" cy="72522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73F21" w14:textId="1900381C" w:rsidR="001D6964" w:rsidRDefault="001D6964" w:rsidP="001D6964">
                            <w:pPr>
                              <w:jc w:val="center"/>
                            </w:pPr>
                            <w:r>
                              <w:t>i&lt;n-2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D260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9" o:spid="_x0000_s1037" type="#_x0000_t4" style="position:absolute;left:0;text-align:left;margin-left:14.9pt;margin-top:2.25pt;width:137.5pt;height:57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" fillcolor="white [3201]" strokecolor="black [3213]" strokeweight="1pt">
                <v:textbox>
                  <w:txbxContent>
                    <w:p w14:paraId="24873F21" w14:textId="1900381C" w:rsidR="001D6964" w:rsidRDefault="001D6964" w:rsidP="001D6964">
                      <w:pPr>
                        <w:jc w:val="center"/>
                      </w:pPr>
                      <w:r>
                        <w:t>i&lt;n-2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A5EB4F" w14:textId="3473BCA1" w:rsidR="006B6F44" w:rsidRDefault="008F389E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AA87C5" wp14:editId="1F646682">
                <wp:simplePos x="0" y="0"/>
                <wp:positionH relativeFrom="column">
                  <wp:posOffset>2019964</wp:posOffset>
                </wp:positionH>
                <wp:positionV relativeFrom="paragraph">
                  <wp:posOffset>168275</wp:posOffset>
                </wp:positionV>
                <wp:extent cx="42530" cy="1722474"/>
                <wp:effectExtent l="76200" t="38100" r="53340" b="11430"/>
                <wp:wrapNone/>
                <wp:docPr id="129" name="Łącznik prosty ze strzałką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1722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D9B84" id="Łącznik prosty ze strzałką 129" o:spid="_x0000_s1026" type="#_x0000_t32" style="position:absolute;margin-left:159.05pt;margin-top:13.25pt;width:3.35pt;height:135.6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11E4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2992E7" wp14:editId="29898C0A">
                <wp:simplePos x="0" y="0"/>
                <wp:positionH relativeFrom="column">
                  <wp:posOffset>1948682</wp:posOffset>
                </wp:positionH>
                <wp:positionV relativeFrom="paragraph">
                  <wp:posOffset>137382</wp:posOffset>
                </wp:positionV>
                <wp:extent cx="382772" cy="0"/>
                <wp:effectExtent l="0" t="76200" r="17780" b="9525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6C0B" id="Łącznik prosty ze strzałką 34" o:spid="_x0000_s1026" type="#_x0000_t32" style="position:absolute;margin-left:153.45pt;margin-top:10.8pt;width:30.1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54CCBDFB" w14:textId="72F8236B" w:rsidR="006B6F44" w:rsidRDefault="00CC08BD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2597D3" wp14:editId="00215E67">
                <wp:simplePos x="0" y="0"/>
                <wp:positionH relativeFrom="column">
                  <wp:posOffset>3053981</wp:posOffset>
                </wp:positionH>
                <wp:positionV relativeFrom="paragraph">
                  <wp:posOffset>76200</wp:posOffset>
                </wp:positionV>
                <wp:extent cx="10633" cy="306129"/>
                <wp:effectExtent l="76200" t="0" r="66040" b="55880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06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A3BAF" id="Łącznik prosty ze strzałką 42" o:spid="_x0000_s1026" type="#_x0000_t32" style="position:absolute;margin-left:240.45pt;margin-top:6pt;width:.85pt;height:24.1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3D52C9F1" w14:textId="2067C7FF" w:rsidR="006B6F44" w:rsidRDefault="00354C3A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12B54B9" wp14:editId="22C5F21D">
                <wp:simplePos x="0" y="0"/>
                <wp:positionH relativeFrom="column">
                  <wp:posOffset>913765</wp:posOffset>
                </wp:positionH>
                <wp:positionV relativeFrom="paragraph">
                  <wp:posOffset>264795</wp:posOffset>
                </wp:positionV>
                <wp:extent cx="531495" cy="297180"/>
                <wp:effectExtent l="0" t="0" r="1905" b="7620"/>
                <wp:wrapNone/>
                <wp:docPr id="132" name="Pole tekstow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8BD277" w14:textId="77777777" w:rsidR="00E1596D" w:rsidRDefault="00E1596D" w:rsidP="00E1596D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B54B9" id="Pole tekstowe 132" o:spid="_x0000_s1038" type="#_x0000_t202" style="position:absolute;left:0;text-align:left;margin-left:71.95pt;margin-top:20.85pt;width:41.85pt;height:23.4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" fillcolor="white [3201]" stroked="f" strokeweight=".5pt">
                <v:textbox>
                  <w:txbxContent>
                    <w:p w14:paraId="7B8BD277" w14:textId="77777777" w:rsidR="00E1596D" w:rsidRDefault="00E1596D" w:rsidP="00E1596D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 w:rsidR="00E114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BE098" wp14:editId="774BCA83">
                <wp:simplePos x="0" y="0"/>
                <wp:positionH relativeFrom="page">
                  <wp:posOffset>2873493</wp:posOffset>
                </wp:positionH>
                <wp:positionV relativeFrom="paragraph">
                  <wp:posOffset>185272</wp:posOffset>
                </wp:positionV>
                <wp:extent cx="1605147" cy="725170"/>
                <wp:effectExtent l="19050" t="19050" r="33655" b="36830"/>
                <wp:wrapNone/>
                <wp:docPr id="28" name="Romb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147" cy="72517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6973BC" w14:textId="7430456C" w:rsidR="009879F5" w:rsidRDefault="00974398" w:rsidP="009879F5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9879F5">
                              <w:t>&lt;n-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E098" id="Romb 28" o:spid="_x0000_s1039" type="#_x0000_t4" style="position:absolute;left:0;text-align:left;margin-left:226.25pt;margin-top:14.6pt;width:126.4pt;height:57.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" fillcolor="window" strokecolor="windowText" strokeweight="1pt">
                <v:textbox>
                  <w:txbxContent>
                    <w:p w14:paraId="7A6973BC" w14:textId="7430456C" w:rsidR="009879F5" w:rsidRDefault="00974398" w:rsidP="009879F5">
                      <w:pPr>
                        <w:jc w:val="center"/>
                      </w:pPr>
                      <w:r>
                        <w:t>j</w:t>
                      </w:r>
                      <w:r w:rsidR="009879F5">
                        <w:t>&lt;n-</w:t>
                      </w: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0768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87541AC" wp14:editId="026CBCCB">
                <wp:simplePos x="0" y="0"/>
                <wp:positionH relativeFrom="column">
                  <wp:posOffset>3521252</wp:posOffset>
                </wp:positionH>
                <wp:positionV relativeFrom="paragraph">
                  <wp:posOffset>206065</wp:posOffset>
                </wp:positionV>
                <wp:extent cx="531628" cy="297711"/>
                <wp:effectExtent l="0" t="0" r="1905" b="762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2DDD5" w14:textId="77777777" w:rsidR="005A0768" w:rsidRDefault="005A0768" w:rsidP="005A0768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541AC" id="Pole tekstowe 20" o:spid="_x0000_s1040" type="#_x0000_t202" style="position:absolute;left:0;text-align:left;margin-left:277.25pt;margin-top:16.25pt;width:41.85pt;height:23.4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" fillcolor="white [3201]" stroked="f" strokeweight=".5pt">
                <v:textbox>
                  <w:txbxContent>
                    <w:p w14:paraId="6112DDD5" w14:textId="77777777" w:rsidR="005A0768" w:rsidRDefault="005A0768" w:rsidP="005A0768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</w:p>
    <w:p w14:paraId="7B1CC3B2" w14:textId="1A647EF5" w:rsidR="006B6F44" w:rsidRDefault="00CC08BD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9FFD21" wp14:editId="073EFE10">
                <wp:simplePos x="0" y="0"/>
                <wp:positionH relativeFrom="column">
                  <wp:posOffset>3756217</wp:posOffset>
                </wp:positionH>
                <wp:positionV relativeFrom="paragraph">
                  <wp:posOffset>220581</wp:posOffset>
                </wp:positionV>
                <wp:extent cx="233916" cy="0"/>
                <wp:effectExtent l="0" t="76200" r="13970" b="95250"/>
                <wp:wrapNone/>
                <wp:docPr id="43" name="Łącznik prosty ze strzałk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A9928" id="Łącznik prosty ze strzałką 43" o:spid="_x0000_s1026" type="#_x0000_t32" style="position:absolute;margin-left:295.75pt;margin-top:17.35pt;width:18.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311E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A3C37F" wp14:editId="0D18EC41">
                <wp:simplePos x="0" y="0"/>
                <wp:positionH relativeFrom="margin">
                  <wp:posOffset>3994814</wp:posOffset>
                </wp:positionH>
                <wp:positionV relativeFrom="paragraph">
                  <wp:posOffset>5760</wp:posOffset>
                </wp:positionV>
                <wp:extent cx="1360967" cy="489098"/>
                <wp:effectExtent l="0" t="0" r="10795" b="2540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4890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70C6E7" w14:textId="1DBA8D7E" w:rsidR="00573912" w:rsidRDefault="00573912" w:rsidP="00573912">
                            <w:pPr>
                              <w:jc w:val="center"/>
                            </w:pPr>
                            <w:r>
                              <w:t>k=</w:t>
                            </w:r>
                            <w:r w:rsidR="009879F5">
                              <w:t>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3C37F" id="Prostokąt 26" o:spid="_x0000_s1041" style="position:absolute;left:0;text-align:left;margin-left:314.55pt;margin-top:.45pt;width:107.15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" fillcolor="window" strokecolor="windowText" strokeweight="1pt">
                <v:textbox>
                  <w:txbxContent>
                    <w:p w14:paraId="3970C6E7" w14:textId="1DBA8D7E" w:rsidR="00573912" w:rsidRDefault="00573912" w:rsidP="00573912">
                      <w:pPr>
                        <w:jc w:val="center"/>
                      </w:pPr>
                      <w:r>
                        <w:t>k=</w:t>
                      </w:r>
                      <w:r w:rsidR="009879F5">
                        <w:t>j+1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EDCA7F" w14:textId="1C6742C4" w:rsidR="006B6F44" w:rsidRDefault="00E1141E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DBD742" wp14:editId="35FCC05A">
                <wp:simplePos x="0" y="0"/>
                <wp:positionH relativeFrom="column">
                  <wp:posOffset>135255</wp:posOffset>
                </wp:positionH>
                <wp:positionV relativeFrom="paragraph">
                  <wp:posOffset>19228</wp:posOffset>
                </wp:positionV>
                <wp:extent cx="1986074" cy="0"/>
                <wp:effectExtent l="38100" t="76200" r="0" b="95250"/>
                <wp:wrapNone/>
                <wp:docPr id="131" name="Łącznik prosty ze strzałką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60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0F8D" id="Łącznik prosty ze strzałką 131" o:spid="_x0000_s1026" type="#_x0000_t32" style="position:absolute;margin-left:10.65pt;margin-top:1.5pt;width:156.4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034B5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DD9E2D" wp14:editId="696F9948">
                <wp:simplePos x="0" y="0"/>
                <wp:positionH relativeFrom="column">
                  <wp:posOffset>4670410</wp:posOffset>
                </wp:positionH>
                <wp:positionV relativeFrom="paragraph">
                  <wp:posOffset>255270</wp:posOffset>
                </wp:positionV>
                <wp:extent cx="0" cy="308344"/>
                <wp:effectExtent l="76200" t="0" r="57150" b="53975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022B3" id="Łącznik prosty ze strzałką 44" o:spid="_x0000_s1026" type="#_x0000_t32" style="position:absolute;margin-left:367.75pt;margin-top:20.1pt;width:0;height:24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14:paraId="5D534761" w14:textId="7CFD1D75" w:rsidR="006B6F44" w:rsidRDefault="006B6F44" w:rsidP="006B6F44">
      <w:pPr>
        <w:pStyle w:val="Tekstakapitu"/>
        <w:ind w:firstLine="0"/>
      </w:pPr>
    </w:p>
    <w:p w14:paraId="429EC31D" w14:textId="5A266E00" w:rsidR="006B6F44" w:rsidRDefault="007B629D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F4208D9" wp14:editId="03280814">
                <wp:simplePos x="0" y="0"/>
                <wp:positionH relativeFrom="column">
                  <wp:posOffset>3316738</wp:posOffset>
                </wp:positionH>
                <wp:positionV relativeFrom="paragraph">
                  <wp:posOffset>139744</wp:posOffset>
                </wp:positionV>
                <wp:extent cx="531628" cy="297711"/>
                <wp:effectExtent l="0" t="0" r="1905" b="7620"/>
                <wp:wrapNone/>
                <wp:docPr id="63" name="Pole tekstow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D940E" w14:textId="77777777" w:rsidR="007B629D" w:rsidRDefault="007B629D" w:rsidP="007B629D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208D9" id="Pole tekstowe 63" o:spid="_x0000_s1042" type="#_x0000_t202" style="position:absolute;left:0;text-align:left;margin-left:261.15pt;margin-top:11pt;width:41.85pt;height:23.45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" fillcolor="white [3201]" stroked="f" strokeweight=".5pt">
                <v:textbox>
                  <w:txbxContent>
                    <w:p w14:paraId="5ECD940E" w14:textId="77777777" w:rsidR="007B629D" w:rsidRDefault="007B629D" w:rsidP="007B629D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 w:rsidR="00311E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6C9EA8" wp14:editId="79499D08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1745955" cy="725229"/>
                <wp:effectExtent l="19050" t="19050" r="45085" b="36830"/>
                <wp:wrapNone/>
                <wp:docPr id="31" name="Romb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955" cy="725229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3AE5EF" w14:textId="735A5FB9" w:rsidR="00974398" w:rsidRDefault="00C66DBA" w:rsidP="00974398">
                            <w:pPr>
                              <w:jc w:val="center"/>
                            </w:pPr>
                            <w:r>
                              <w:t>k</w:t>
                            </w:r>
                            <w:r w:rsidR="00974398"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9EA8" id="Romb 31" o:spid="_x0000_s1043" type="#_x0000_t4" style="position:absolute;left:0;text-align:left;margin-left:86.3pt;margin-top:1.55pt;width:137.5pt;height:57.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" fillcolor="window" strokecolor="windowText" strokeweight="1pt">
                <v:textbox>
                  <w:txbxContent>
                    <w:p w14:paraId="523AE5EF" w14:textId="735A5FB9" w:rsidR="00974398" w:rsidRDefault="00C66DBA" w:rsidP="00974398">
                      <w:pPr>
                        <w:jc w:val="center"/>
                      </w:pPr>
                      <w:r>
                        <w:t>k</w:t>
                      </w:r>
                      <w:r w:rsidR="00974398">
                        <w:t>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BA8A29" w14:textId="6311ACC6" w:rsidR="006B6F44" w:rsidRDefault="008F389E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03DAC" wp14:editId="10CB2A7B">
                <wp:simplePos x="0" y="0"/>
                <wp:positionH relativeFrom="page">
                  <wp:posOffset>2320246</wp:posOffset>
                </wp:positionH>
                <wp:positionV relativeFrom="paragraph">
                  <wp:posOffset>81767</wp:posOffset>
                </wp:positionV>
                <wp:extent cx="765544" cy="329609"/>
                <wp:effectExtent l="0" t="0" r="15875" b="13335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3296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DD4059" w14:textId="2C6E1F35" w:rsidR="0092022A" w:rsidRDefault="0092022A" w:rsidP="0092022A">
                            <w:pPr>
                              <w:jc w:val="center"/>
                            </w:pPr>
                            <w: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03DAC" id="Prostokąt 38" o:spid="_x0000_s1044" style="position:absolute;left:0;text-align:left;margin-left:182.7pt;margin-top:6.45pt;width:60.3pt;height:25.9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" fillcolor="window" strokecolor="windowText" strokeweight="1pt">
                <v:textbox>
                  <w:txbxContent>
                    <w:p w14:paraId="21DD4059" w14:textId="2C6E1F35" w:rsidR="0092022A" w:rsidRDefault="0092022A" w:rsidP="0092022A">
                      <w:pPr>
                        <w:jc w:val="center"/>
                      </w:pPr>
                      <w:r>
                        <w:t>j=j+1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0BB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FBF42A" wp14:editId="66A23395">
                <wp:simplePos x="0" y="0"/>
                <wp:positionH relativeFrom="column">
                  <wp:posOffset>2394880</wp:posOffset>
                </wp:positionH>
                <wp:positionV relativeFrom="paragraph">
                  <wp:posOffset>136584</wp:posOffset>
                </wp:positionV>
                <wp:extent cx="1371970" cy="21265"/>
                <wp:effectExtent l="38100" t="57150" r="0" b="93345"/>
                <wp:wrapNone/>
                <wp:docPr id="128" name="Łącznik prosty ze strzałką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97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B548" id="Łącznik prosty ze strzałką 128" o:spid="_x0000_s1026" type="#_x0000_t32" style="position:absolute;margin-left:188.55pt;margin-top:10.75pt;width:108.05pt;height:1.6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7E89B29A" w14:textId="43DBF2DD" w:rsidR="006B6F44" w:rsidRDefault="004F3607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3739DC" wp14:editId="1A49BC18">
                <wp:simplePos x="0" y="0"/>
                <wp:positionH relativeFrom="column">
                  <wp:posOffset>4585970</wp:posOffset>
                </wp:positionH>
                <wp:positionV relativeFrom="paragraph">
                  <wp:posOffset>181949</wp:posOffset>
                </wp:positionV>
                <wp:extent cx="10633" cy="329609"/>
                <wp:effectExtent l="38100" t="0" r="66040" b="51435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ABBF" id="Łącznik prosty ze strzałką 45" o:spid="_x0000_s1026" type="#_x0000_t32" style="position:absolute;margin-left:361.1pt;margin-top:14.35pt;width:.85pt;height:25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22B978EF" w14:textId="310165F0" w:rsidR="006B6F44" w:rsidRDefault="00445C55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49BE18" wp14:editId="247EC0E3">
                <wp:simplePos x="0" y="0"/>
                <wp:positionH relativeFrom="margin">
                  <wp:posOffset>3330915</wp:posOffset>
                </wp:positionH>
                <wp:positionV relativeFrom="paragraph">
                  <wp:posOffset>214645</wp:posOffset>
                </wp:positionV>
                <wp:extent cx="2220565" cy="671830"/>
                <wp:effectExtent l="38100" t="19050" r="8890" b="33020"/>
                <wp:wrapNone/>
                <wp:docPr id="32" name="Romb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65" cy="6718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487ADE" w14:textId="434E0685" w:rsidR="00A37096" w:rsidRDefault="00311E4A" w:rsidP="00A3709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i+j+k</w:t>
                            </w:r>
                            <w:proofErr w:type="spellEnd"/>
                            <w:r>
                              <w:t>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BE18" id="Romb 32" o:spid="_x0000_s1045" type="#_x0000_t4" style="position:absolute;left:0;text-align:left;margin-left:262.3pt;margin-top:16.9pt;width:174.85pt;height:52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" fillcolor="window" strokecolor="windowText" strokeweight="1pt">
                <v:textbox>
                  <w:txbxContent>
                    <w:p w14:paraId="6A487ADE" w14:textId="434E0685" w:rsidR="00A37096" w:rsidRDefault="00311E4A" w:rsidP="00A37096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i+j+k</w:t>
                      </w:r>
                      <w:proofErr w:type="spellEnd"/>
                      <w:r>
                        <w:t>=M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972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B331EED" wp14:editId="00296F05">
                <wp:simplePos x="0" y="0"/>
                <wp:positionH relativeFrom="column">
                  <wp:posOffset>4542568</wp:posOffset>
                </wp:positionH>
                <wp:positionV relativeFrom="paragraph">
                  <wp:posOffset>14605</wp:posOffset>
                </wp:positionV>
                <wp:extent cx="531628" cy="297711"/>
                <wp:effectExtent l="0" t="0" r="1905" b="7620"/>
                <wp:wrapNone/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96029" w14:textId="77777777" w:rsidR="007E7972" w:rsidRDefault="007E7972" w:rsidP="007E7972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31EED" id="Pole tekstowe 48" o:spid="_x0000_s1046" type="#_x0000_t202" style="position:absolute;left:0;text-align:left;margin-left:357.7pt;margin-top:1.15pt;width:41.85pt;height:23.4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" fillcolor="white [3201]" stroked="f" strokeweight=".5pt">
                <v:textbox>
                  <w:txbxContent>
                    <w:p w14:paraId="6C996029" w14:textId="77777777" w:rsidR="007E7972" w:rsidRDefault="007E7972" w:rsidP="007E7972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</w:p>
    <w:p w14:paraId="6BF44033" w14:textId="4351F47C" w:rsidR="006B6F44" w:rsidRDefault="006B6F44" w:rsidP="006B6F44">
      <w:pPr>
        <w:pStyle w:val="Tekstakapitu"/>
        <w:ind w:firstLine="0"/>
      </w:pPr>
    </w:p>
    <w:p w14:paraId="53917F19" w14:textId="0AC98DAE" w:rsidR="006B6F44" w:rsidRDefault="006B6F44" w:rsidP="006B6F44">
      <w:pPr>
        <w:pStyle w:val="Tekstakapitu"/>
        <w:ind w:firstLine="0"/>
      </w:pPr>
    </w:p>
    <w:p w14:paraId="2FC43E89" w14:textId="6DE8C106" w:rsidR="006B6F44" w:rsidRDefault="00B85DF7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8BA97D" wp14:editId="294B5678">
                <wp:simplePos x="0" y="0"/>
                <wp:positionH relativeFrom="page">
                  <wp:posOffset>2357002</wp:posOffset>
                </wp:positionH>
                <wp:positionV relativeFrom="paragraph">
                  <wp:posOffset>169545</wp:posOffset>
                </wp:positionV>
                <wp:extent cx="1360805" cy="637806"/>
                <wp:effectExtent l="0" t="0" r="10795" b="10160"/>
                <wp:wrapNone/>
                <wp:docPr id="36" name="Prostoką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378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62F213" w14:textId="21CB8B21" w:rsidR="0016308B" w:rsidRDefault="0016308B" w:rsidP="0016308B">
                            <w:pPr>
                              <w:jc w:val="center"/>
                            </w:pPr>
                            <w:r>
                              <w:t xml:space="preserve">Nadpisz </w:t>
                            </w:r>
                            <w:r w:rsidR="002F34A7">
                              <w:t>wcześniejszy ciąg tym ciągiem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BA97D" id="Prostokąt 36" o:spid="_x0000_s1047" style="position:absolute;left:0;text-align:left;margin-left:185.6pt;margin-top:13.35pt;width:107.15pt;height:50.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" fillcolor="window" strokecolor="windowText" strokeweight="1pt">
                <v:textbox>
                  <w:txbxContent>
                    <w:p w14:paraId="7662F213" w14:textId="21CB8B21" w:rsidR="0016308B" w:rsidRDefault="0016308B" w:rsidP="0016308B">
                      <w:pPr>
                        <w:jc w:val="center"/>
                      </w:pPr>
                      <w:r>
                        <w:t xml:space="preserve">Nadpisz </w:t>
                      </w:r>
                      <w:r w:rsidR="002F34A7">
                        <w:t>wcześniejszy ciąg tym ciągiem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85688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D33A6EF" wp14:editId="7CEA28DA">
                <wp:simplePos x="0" y="0"/>
                <wp:positionH relativeFrom="column">
                  <wp:posOffset>3362000</wp:posOffset>
                </wp:positionH>
                <wp:positionV relativeFrom="paragraph">
                  <wp:posOffset>159901</wp:posOffset>
                </wp:positionV>
                <wp:extent cx="531628" cy="297711"/>
                <wp:effectExtent l="0" t="0" r="1905" b="7620"/>
                <wp:wrapNone/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6A8E4" w14:textId="77777777" w:rsidR="00445C55" w:rsidRDefault="00445C55" w:rsidP="00445C55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3A6EF" id="Pole tekstowe 52" o:spid="_x0000_s1048" type="#_x0000_t202" style="position:absolute;left:0;text-align:left;margin-left:264.7pt;margin-top:12.6pt;width:41.85pt;height:23.4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" fillcolor="white [3201]" stroked="f" strokeweight=".5pt">
                <v:textbox>
                  <w:txbxContent>
                    <w:p w14:paraId="2456A8E4" w14:textId="77777777" w:rsidR="00445C55" w:rsidRDefault="00445C55" w:rsidP="00445C55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7E7972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383E3FC" wp14:editId="2948BE7E">
                <wp:simplePos x="0" y="0"/>
                <wp:positionH relativeFrom="column">
                  <wp:posOffset>4404257</wp:posOffset>
                </wp:positionH>
                <wp:positionV relativeFrom="paragraph">
                  <wp:posOffset>140823</wp:posOffset>
                </wp:positionV>
                <wp:extent cx="531628" cy="297711"/>
                <wp:effectExtent l="0" t="0" r="1905" b="7620"/>
                <wp:wrapNone/>
                <wp:docPr id="49" name="Pole tekstow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51131" w14:textId="77777777" w:rsidR="007E7972" w:rsidRDefault="007E7972" w:rsidP="007E7972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3E3FC" id="Pole tekstowe 49" o:spid="_x0000_s1049" type="#_x0000_t202" style="position:absolute;left:0;text-align:left;margin-left:346.8pt;margin-top:11.1pt;width:41.85pt;height:23.4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" fillcolor="white [3201]" stroked="f" strokeweight=".5pt">
                <v:textbox>
                  <w:txbxContent>
                    <w:p w14:paraId="37751131" w14:textId="77777777" w:rsidR="007E7972" w:rsidRDefault="007E7972" w:rsidP="007E7972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4F36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D7EED9" wp14:editId="1DFC23BB">
                <wp:simplePos x="0" y="0"/>
                <wp:positionH relativeFrom="column">
                  <wp:posOffset>4457966</wp:posOffset>
                </wp:positionH>
                <wp:positionV relativeFrom="paragraph">
                  <wp:posOffset>108674</wp:posOffset>
                </wp:positionV>
                <wp:extent cx="0" cy="329609"/>
                <wp:effectExtent l="76200" t="0" r="76200" b="51435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608F3" id="Łącznik prosty ze strzałką 47" o:spid="_x0000_s1026" type="#_x0000_t32" style="position:absolute;margin-left:351pt;margin-top:8.55pt;width:0;height:25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1011F703" w14:textId="4890BA99" w:rsidR="006B6F44" w:rsidRDefault="00481A79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B60178" wp14:editId="6998D891">
                <wp:simplePos x="0" y="0"/>
                <wp:positionH relativeFrom="margin">
                  <wp:posOffset>60532</wp:posOffset>
                </wp:positionH>
                <wp:positionV relativeFrom="paragraph">
                  <wp:posOffset>15875</wp:posOffset>
                </wp:positionV>
                <wp:extent cx="1210945" cy="488950"/>
                <wp:effectExtent l="0" t="0" r="27305" b="2540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3BBBFE" w14:textId="21659435" w:rsidR="002F34A7" w:rsidRDefault="000B0A73" w:rsidP="002F34A7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F34A7"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60178" id="Prostokąt 37" o:spid="_x0000_s1050" style="position:absolute;left:0;text-align:left;margin-left:4.75pt;margin-top:1.25pt;width:95.35pt;height:38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" fillcolor="window" strokecolor="windowText" strokeweight="1pt">
                <v:textbox>
                  <w:txbxContent>
                    <w:p w14:paraId="4F3BBBFE" w14:textId="21659435" w:rsidR="002F34A7" w:rsidRDefault="000B0A73" w:rsidP="002F34A7">
                      <w:pPr>
                        <w:jc w:val="center"/>
                      </w:pPr>
                      <w:r>
                        <w:t>i</w:t>
                      </w:r>
                      <w:r w:rsidR="002F34A7">
                        <w:t>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14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B85A8D" wp14:editId="0FE9A03F">
                <wp:simplePos x="0" y="0"/>
                <wp:positionH relativeFrom="column">
                  <wp:posOffset>3061350</wp:posOffset>
                </wp:positionH>
                <wp:positionV relativeFrom="paragraph">
                  <wp:posOffset>129289</wp:posOffset>
                </wp:positionV>
                <wp:extent cx="1265097" cy="45719"/>
                <wp:effectExtent l="38100" t="38100" r="11430" b="88265"/>
                <wp:wrapNone/>
                <wp:docPr id="53" name="Łącznik prosty ze strzałk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0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DCD1" id="Łącznik prosty ze strzałką 53" o:spid="_x0000_s1026" type="#_x0000_t32" style="position:absolute;margin-left:241.05pt;margin-top:10.2pt;width:99.6pt;height:3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1522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473494" wp14:editId="775932B8">
                <wp:simplePos x="0" y="0"/>
                <wp:positionH relativeFrom="column">
                  <wp:posOffset>1342626</wp:posOffset>
                </wp:positionH>
                <wp:positionV relativeFrom="paragraph">
                  <wp:posOffset>251593</wp:posOffset>
                </wp:positionV>
                <wp:extent cx="244549" cy="0"/>
                <wp:effectExtent l="0" t="0" r="22225" b="34290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5FBC0" id="Łącznik prosty 5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pt,19.8pt" to="124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152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40A6A2" wp14:editId="5E91E666">
                <wp:simplePos x="0" y="0"/>
                <wp:positionH relativeFrom="column">
                  <wp:posOffset>1278831</wp:posOffset>
                </wp:positionH>
                <wp:positionV relativeFrom="paragraph">
                  <wp:posOffset>249821</wp:posOffset>
                </wp:positionV>
                <wp:extent cx="318977" cy="854769"/>
                <wp:effectExtent l="38100" t="76200" r="24130" b="21590"/>
                <wp:wrapNone/>
                <wp:docPr id="54" name="Łącznik: łamany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7" cy="854769"/>
                        </a:xfrm>
                        <a:prstGeom prst="bentConnector3">
                          <a:avLst>
                            <a:gd name="adj1" fmla="val 46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85C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54" o:spid="_x0000_s1026" type="#_x0000_t34" style="position:absolute;margin-left:100.7pt;margin-top:19.65pt;width:25.1pt;height:67.3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" adj="10073" strokecolor="black [3200]" strokeweight=".5pt">
                <v:stroke endarrow="block"/>
              </v:shape>
            </w:pict>
          </mc:Fallback>
        </mc:AlternateContent>
      </w:r>
      <w:r w:rsidR="00E639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F2552F" wp14:editId="5A22DA34">
                <wp:simplePos x="0" y="0"/>
                <wp:positionH relativeFrom="margin">
                  <wp:align>right</wp:align>
                </wp:positionH>
                <wp:positionV relativeFrom="paragraph">
                  <wp:posOffset>108762</wp:posOffset>
                </wp:positionV>
                <wp:extent cx="2446522" cy="956871"/>
                <wp:effectExtent l="19050" t="19050" r="11430" b="34290"/>
                <wp:wrapNone/>
                <wp:docPr id="33" name="Romb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522" cy="956871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B13223" w14:textId="375E01FD" w:rsidR="00C66DBA" w:rsidRDefault="00311E4A" w:rsidP="00C66DBA">
                            <w:pPr>
                              <w:jc w:val="center"/>
                            </w:pPr>
                            <w:r>
                              <w:t>Czy istnieje taki ciąg w zbiorze?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552F" id="Romb 33" o:spid="_x0000_s1051" type="#_x0000_t4" style="position:absolute;left:0;text-align:left;margin-left:141.45pt;margin-top:8.55pt;width:192.65pt;height:75.3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" fillcolor="window" strokecolor="windowText" strokeweight="1pt">
                <v:textbox>
                  <w:txbxContent>
                    <w:p w14:paraId="44B13223" w14:textId="375E01FD" w:rsidR="00C66DBA" w:rsidRDefault="00311E4A" w:rsidP="00C66DBA">
                      <w:pPr>
                        <w:jc w:val="center"/>
                      </w:pPr>
                      <w:r>
                        <w:t>Czy istnieje taki ciąg w zbiorze?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6DFB96" w14:textId="01107D30" w:rsidR="006B6F44" w:rsidRDefault="006B6F44" w:rsidP="006B6F44">
      <w:pPr>
        <w:pStyle w:val="Tekstakapitu"/>
        <w:ind w:firstLine="0"/>
      </w:pPr>
    </w:p>
    <w:p w14:paraId="2116BED8" w14:textId="1C81267F" w:rsidR="006B6F44" w:rsidRDefault="00354C3A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993F7A" wp14:editId="03FE23DD">
                <wp:simplePos x="0" y="0"/>
                <wp:positionH relativeFrom="page">
                  <wp:posOffset>2357755</wp:posOffset>
                </wp:positionH>
                <wp:positionV relativeFrom="paragraph">
                  <wp:posOffset>254162</wp:posOffset>
                </wp:positionV>
                <wp:extent cx="1360805" cy="488950"/>
                <wp:effectExtent l="0" t="0" r="10795" b="25400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8B3CBD" w14:textId="334843EF" w:rsidR="00DA101C" w:rsidRDefault="0016308B" w:rsidP="00DA101C">
                            <w:pPr>
                              <w:jc w:val="center"/>
                            </w:pPr>
                            <w:r>
                              <w:t>Zapisz ciąg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93F7A" id="Prostokąt 35" o:spid="_x0000_s1052" style="position:absolute;left:0;text-align:left;margin-left:185.65pt;margin-top:20pt;width:107.15pt;height:38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" fillcolor="window" strokecolor="windowText" strokeweight="1pt">
                <v:textbox>
                  <w:txbxContent>
                    <w:p w14:paraId="548B3CBD" w14:textId="334843EF" w:rsidR="00DA101C" w:rsidRDefault="0016308B" w:rsidP="00DA101C">
                      <w:pPr>
                        <w:jc w:val="center"/>
                      </w:pPr>
                      <w:r>
                        <w:t>Zapisz ciąg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5876A70" w14:textId="3B89474D" w:rsidR="006B6F44" w:rsidRDefault="00E1141E" w:rsidP="006B6F44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A1F827" wp14:editId="70468C23">
                <wp:simplePos x="0" y="0"/>
                <wp:positionH relativeFrom="column">
                  <wp:posOffset>3001010</wp:posOffset>
                </wp:positionH>
                <wp:positionV relativeFrom="paragraph">
                  <wp:posOffset>267970</wp:posOffset>
                </wp:positionV>
                <wp:extent cx="1339215" cy="34290"/>
                <wp:effectExtent l="38100" t="76200" r="13335" b="60960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215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200C" id="Łącznik prosty ze strzałką 50" o:spid="_x0000_s1026" type="#_x0000_t32" style="position:absolute;margin-left:236.3pt;margin-top:21.1pt;width:105.45pt;height:2.7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45C55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7315A74" wp14:editId="4C1CFB61">
                <wp:simplePos x="0" y="0"/>
                <wp:positionH relativeFrom="column">
                  <wp:posOffset>3256487</wp:posOffset>
                </wp:positionH>
                <wp:positionV relativeFrom="paragraph">
                  <wp:posOffset>56574</wp:posOffset>
                </wp:positionV>
                <wp:extent cx="531628" cy="297711"/>
                <wp:effectExtent l="0" t="0" r="1905" b="7620"/>
                <wp:wrapNone/>
                <wp:docPr id="51" name="Pole tekstow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451BE" w14:textId="60478E22" w:rsidR="00445C55" w:rsidRDefault="00D85688" w:rsidP="00445C55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15A74" id="Pole tekstowe 51" o:spid="_x0000_s1053" type="#_x0000_t202" style="position:absolute;left:0;text-align:left;margin-left:256.4pt;margin-top:4.45pt;width:41.85pt;height:23.4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" fillcolor="white [3201]" stroked="f" strokeweight=".5pt">
                <v:textbox>
                  <w:txbxContent>
                    <w:p w14:paraId="120451BE" w14:textId="60478E22" w:rsidR="00445C55" w:rsidRDefault="00D85688" w:rsidP="00445C55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</w:p>
    <w:p w14:paraId="02193BAC" w14:textId="5F72E19E" w:rsidR="00F072A0" w:rsidRDefault="006B6F44" w:rsidP="00EF05AA">
      <w:r>
        <w:br w:type="page"/>
      </w:r>
    </w:p>
    <w:p w14:paraId="23795D16" w14:textId="0889DEC7" w:rsidR="00004ADE" w:rsidRPr="0047022B" w:rsidRDefault="00AA4A7E" w:rsidP="00004ADE">
      <w:pPr>
        <w:pStyle w:val="Tytupodrozdziau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91F5845" wp14:editId="2160A9B2">
                <wp:simplePos x="0" y="0"/>
                <wp:positionH relativeFrom="margin">
                  <wp:align>right</wp:align>
                </wp:positionH>
                <wp:positionV relativeFrom="paragraph">
                  <wp:posOffset>15993</wp:posOffset>
                </wp:positionV>
                <wp:extent cx="1971719" cy="1158948"/>
                <wp:effectExtent l="0" t="0" r="28575" b="22225"/>
                <wp:wrapNone/>
                <wp:docPr id="246" name="Pole tekstow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719" cy="1158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D2F2C" w14:textId="77777777" w:rsidR="00AA4A7E" w:rsidRDefault="00AA4A7E" w:rsidP="00AA4A7E">
                            <w:r>
                              <w:t>n=ilość elementów</w:t>
                            </w:r>
                          </w:p>
                          <w:p w14:paraId="1F77838D" w14:textId="77777777" w:rsidR="00AA4A7E" w:rsidRDefault="00AA4A7E" w:rsidP="00AA4A7E">
                            <w:r>
                              <w:t>M=poszukiwana suma</w:t>
                            </w:r>
                          </w:p>
                          <w:p w14:paraId="46FE8686" w14:textId="00CCD354" w:rsidR="00AA4A7E" w:rsidRDefault="00AA4A7E" w:rsidP="00AA4A7E">
                            <w:r>
                              <w:t>i, j,=kolejne elementy ciągu trójelementowego</w:t>
                            </w:r>
                          </w:p>
                          <w:p w14:paraId="7BE1FA26" w14:textId="0F2816A7" w:rsidR="00AA4A7E" w:rsidRDefault="00AA4A7E" w:rsidP="00AA4A7E">
                            <w:r>
                              <w:t>k=ostatni element ciągu trójelementowego</w:t>
                            </w:r>
                          </w:p>
                          <w:p w14:paraId="4CD3FEC7" w14:textId="77777777" w:rsidR="00AA4A7E" w:rsidRDefault="00AA4A7E" w:rsidP="00AA4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5845" id="Pole tekstowe 246" o:spid="_x0000_s1054" type="#_x0000_t202" style="position:absolute;left:0;text-align:left;margin-left:104.05pt;margin-top:1.25pt;width:155.25pt;height:91.25pt;z-index:251830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" fillcolor="white [3201]" strokeweight=".5pt">
                <v:textbox>
                  <w:txbxContent>
                    <w:p w14:paraId="4B2D2F2C" w14:textId="77777777" w:rsidR="00AA4A7E" w:rsidRDefault="00AA4A7E" w:rsidP="00AA4A7E">
                      <w:r>
                        <w:t>n=ilość elementów</w:t>
                      </w:r>
                    </w:p>
                    <w:p w14:paraId="1F77838D" w14:textId="77777777" w:rsidR="00AA4A7E" w:rsidRDefault="00AA4A7E" w:rsidP="00AA4A7E">
                      <w:r>
                        <w:t>M=poszukiwana suma</w:t>
                      </w:r>
                    </w:p>
                    <w:p w14:paraId="46FE8686" w14:textId="00CCD354" w:rsidR="00AA4A7E" w:rsidRDefault="00AA4A7E" w:rsidP="00AA4A7E">
                      <w:r>
                        <w:t>i, j,=kolejne elementy ciągu trójelementowego</w:t>
                      </w:r>
                    </w:p>
                    <w:p w14:paraId="7BE1FA26" w14:textId="0F2816A7" w:rsidR="00AA4A7E" w:rsidRDefault="00AA4A7E" w:rsidP="00AA4A7E">
                      <w:r>
                        <w:t>k=ostatni element ciągu trójelementowego</w:t>
                      </w:r>
                    </w:p>
                    <w:p w14:paraId="4CD3FEC7" w14:textId="77777777" w:rsidR="00AA4A7E" w:rsidRDefault="00AA4A7E" w:rsidP="00AA4A7E"/>
                  </w:txbxContent>
                </v:textbox>
                <w10:wrap anchorx="margin"/>
              </v:shape>
            </w:pict>
          </mc:Fallback>
        </mc:AlternateContent>
      </w:r>
      <w:r w:rsidR="00004ADE">
        <w:t>3</w:t>
      </w:r>
      <w:r w:rsidR="00004ADE" w:rsidRPr="0047022B">
        <w:t>.</w:t>
      </w:r>
      <w:r w:rsidR="008410DA">
        <w:t>2</w:t>
      </w:r>
      <w:r w:rsidR="00004ADE" w:rsidRPr="0047022B">
        <w:t>.</w:t>
      </w:r>
      <w:r w:rsidR="00004ADE" w:rsidRPr="0047022B">
        <w:tab/>
      </w:r>
      <w:r w:rsidR="00004ADE">
        <w:t>Schemat blokowy algorytmu 2</w:t>
      </w:r>
    </w:p>
    <w:p w14:paraId="01F4C9F8" w14:textId="702B9FEC" w:rsidR="00004ADE" w:rsidRDefault="00004ADE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B74922" wp14:editId="4F7D96A9">
                <wp:simplePos x="0" y="0"/>
                <wp:positionH relativeFrom="margin">
                  <wp:posOffset>189068</wp:posOffset>
                </wp:positionH>
                <wp:positionV relativeFrom="paragraph">
                  <wp:posOffset>9259</wp:posOffset>
                </wp:positionV>
                <wp:extent cx="2041451" cy="722675"/>
                <wp:effectExtent l="0" t="0" r="16510" b="20320"/>
                <wp:wrapNone/>
                <wp:docPr id="156" name="Ow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722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8B041" w14:textId="77777777" w:rsidR="00004ADE" w:rsidRDefault="00004ADE" w:rsidP="00004AD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74922" id="Owal 156" o:spid="_x0000_s1055" style="position:absolute;left:0;text-align:left;margin-left:14.9pt;margin-top:.75pt;width:160.75pt;height:56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6418B041" w14:textId="77777777" w:rsidR="00004ADE" w:rsidRDefault="00004ADE" w:rsidP="00004AD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6F4F2AE" w14:textId="1FE96E67" w:rsidR="00004ADE" w:rsidRDefault="00004ADE" w:rsidP="00004ADE">
      <w:pPr>
        <w:pStyle w:val="Tekstakapitu"/>
        <w:ind w:firstLine="0"/>
      </w:pPr>
    </w:p>
    <w:p w14:paraId="1E0ED0E9" w14:textId="37B5A1F0" w:rsidR="00004ADE" w:rsidRDefault="00004ADE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556CB8" wp14:editId="2F67D2CB">
                <wp:simplePos x="0" y="0"/>
                <wp:positionH relativeFrom="column">
                  <wp:posOffset>1183138</wp:posOffset>
                </wp:positionH>
                <wp:positionV relativeFrom="paragraph">
                  <wp:posOffset>229250</wp:posOffset>
                </wp:positionV>
                <wp:extent cx="0" cy="308344"/>
                <wp:effectExtent l="76200" t="0" r="57150" b="53975"/>
                <wp:wrapNone/>
                <wp:docPr id="158" name="Łącznik prosty ze strzałką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3166" id="Łącznik prosty ze strzałką 158" o:spid="_x0000_s1026" type="#_x0000_t32" style="position:absolute;margin-left:93.15pt;margin-top:18.05pt;width:0;height:24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14:paraId="39714101" w14:textId="7E78EFEC" w:rsidR="00004ADE" w:rsidRDefault="00004ADE" w:rsidP="00004ADE">
      <w:pPr>
        <w:pStyle w:val="Tekstakapitu"/>
        <w:ind w:firstLine="0"/>
      </w:pPr>
    </w:p>
    <w:p w14:paraId="48D78C58" w14:textId="593D2B66" w:rsidR="00004ADE" w:rsidRDefault="00AA4A7E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09AE28" wp14:editId="6795D061">
                <wp:simplePos x="0" y="0"/>
                <wp:positionH relativeFrom="margin">
                  <wp:posOffset>2626065</wp:posOffset>
                </wp:positionH>
                <wp:positionV relativeFrom="paragraph">
                  <wp:posOffset>7295</wp:posOffset>
                </wp:positionV>
                <wp:extent cx="2041451" cy="722675"/>
                <wp:effectExtent l="0" t="0" r="16510" b="20320"/>
                <wp:wrapNone/>
                <wp:docPr id="157" name="Ow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722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A713" w14:textId="77777777" w:rsidR="00004ADE" w:rsidRDefault="00004ADE" w:rsidP="00004ADE">
                            <w:pPr>
                              <w:jc w:val="center"/>
                            </w:pPr>
                            <w:r>
                              <w:t>KONIEC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9AE28" id="Owal 157" o:spid="_x0000_s1056" style="position:absolute;left:0;text-align:left;margin-left:206.8pt;margin-top:.55pt;width:160.75pt;height:56.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222EA713" w14:textId="77777777" w:rsidR="00004ADE" w:rsidRDefault="00004ADE" w:rsidP="00004ADE">
                      <w:pPr>
                        <w:jc w:val="center"/>
                      </w:pPr>
                      <w:r>
                        <w:t>KONIEC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4AD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4086DF" wp14:editId="1F012E1D">
                <wp:simplePos x="0" y="0"/>
                <wp:positionH relativeFrom="margin">
                  <wp:posOffset>193970</wp:posOffset>
                </wp:positionH>
                <wp:positionV relativeFrom="paragraph">
                  <wp:posOffset>51154</wp:posOffset>
                </wp:positionV>
                <wp:extent cx="2128727" cy="350875"/>
                <wp:effectExtent l="19050" t="0" r="43180" b="11430"/>
                <wp:wrapNone/>
                <wp:docPr id="160" name="Schemat blokowy: dan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7" cy="3508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C483C" w14:textId="77777777" w:rsidR="00004ADE" w:rsidRDefault="00004ADE" w:rsidP="00004ADE">
                            <w:pPr>
                              <w:jc w:val="center"/>
                            </w:pPr>
                            <w:r>
                              <w:t>Wprowadź(n,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86DF" id="Schemat blokowy: dane 160" o:spid="_x0000_s1057" type="#_x0000_t111" style="position:absolute;left:0;text-align:left;margin-left:15.25pt;margin-top:4.05pt;width:167.6pt;height:27.6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" fillcolor="white [3201]" strokecolor="black [3213]" strokeweight="1pt">
                <v:textbox>
                  <w:txbxContent>
                    <w:p w14:paraId="72CC483C" w14:textId="77777777" w:rsidR="00004ADE" w:rsidRDefault="00004ADE" w:rsidP="00004ADE">
                      <w:pPr>
                        <w:jc w:val="center"/>
                      </w:pPr>
                      <w:r>
                        <w:t>Wprowadź(n, 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2FE2AA" w14:textId="4521E9D5" w:rsidR="00004ADE" w:rsidRDefault="008B5D70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D61C31" wp14:editId="450E111B">
                <wp:simplePos x="0" y="0"/>
                <wp:positionH relativeFrom="column">
                  <wp:posOffset>1186785</wp:posOffset>
                </wp:positionH>
                <wp:positionV relativeFrom="paragraph">
                  <wp:posOffset>149771</wp:posOffset>
                </wp:positionV>
                <wp:extent cx="0" cy="180754"/>
                <wp:effectExtent l="76200" t="0" r="57150" b="48260"/>
                <wp:wrapNone/>
                <wp:docPr id="206" name="Łącznik prosty ze strzałką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3B78E" id="Łącznik prosty ze strzałką 206" o:spid="_x0000_s1026" type="#_x0000_t32" style="position:absolute;margin-left:93.45pt;margin-top:11.8pt;width:0;height:14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14:paraId="18174D4E" w14:textId="08157219" w:rsidR="00004ADE" w:rsidRDefault="00AA4A7E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1F0E12" wp14:editId="72EDA02B">
                <wp:simplePos x="0" y="0"/>
                <wp:positionH relativeFrom="column">
                  <wp:posOffset>1482726</wp:posOffset>
                </wp:positionH>
                <wp:positionV relativeFrom="paragraph">
                  <wp:posOffset>237756</wp:posOffset>
                </wp:positionV>
                <wp:extent cx="1977656" cy="1548898"/>
                <wp:effectExtent l="0" t="38100" r="60960" b="32385"/>
                <wp:wrapNone/>
                <wp:docPr id="159" name="Łącznik prosty ze strzałką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7656" cy="1548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9FB0" id="Łącznik prosty ze strzałką 159" o:spid="_x0000_s1026" type="#_x0000_t32" style="position:absolute;margin-left:116.75pt;margin-top:18.7pt;width:155.7pt;height:121.9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B5D7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7912DD" wp14:editId="1D1C4AB8">
                <wp:simplePos x="0" y="0"/>
                <wp:positionH relativeFrom="margin">
                  <wp:align>left</wp:align>
                </wp:positionH>
                <wp:positionV relativeFrom="paragraph">
                  <wp:posOffset>57253</wp:posOffset>
                </wp:positionV>
                <wp:extent cx="2202594" cy="371386"/>
                <wp:effectExtent l="19050" t="0" r="45720" b="10160"/>
                <wp:wrapNone/>
                <wp:docPr id="201" name="Schemat blokowy: dan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94" cy="3713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D0E01" w14:textId="5EA46849" w:rsidR="008B5D70" w:rsidRDefault="008B5D70" w:rsidP="008B5D70">
                            <w:pPr>
                              <w:jc w:val="center"/>
                            </w:pPr>
                            <w:r>
                              <w:t>Posortuj elementy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12DD" id="Schemat blokowy: dane 201" o:spid="_x0000_s1058" type="#_x0000_t111" style="position:absolute;left:0;text-align:left;margin-left:0;margin-top:4.5pt;width:173.45pt;height:29.25pt;z-index:251793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" fillcolor="white [3201]" strokecolor="black [3213]" strokeweight="1pt">
                <v:textbox>
                  <w:txbxContent>
                    <w:p w14:paraId="433D0E01" w14:textId="5EA46849" w:rsidR="008B5D70" w:rsidRDefault="008B5D70" w:rsidP="008B5D70">
                      <w:pPr>
                        <w:jc w:val="center"/>
                      </w:pPr>
                      <w:r>
                        <w:t>Posortuj elementy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FD6FFE" w14:textId="2813F6A0" w:rsidR="00004ADE" w:rsidRDefault="008B5D70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00A65E" wp14:editId="4E8B76E2">
                <wp:simplePos x="0" y="0"/>
                <wp:positionH relativeFrom="column">
                  <wp:posOffset>1138895</wp:posOffset>
                </wp:positionH>
                <wp:positionV relativeFrom="paragraph">
                  <wp:posOffset>189865</wp:posOffset>
                </wp:positionV>
                <wp:extent cx="0" cy="180754"/>
                <wp:effectExtent l="76200" t="0" r="57150" b="48260"/>
                <wp:wrapNone/>
                <wp:docPr id="207" name="Łącznik prosty ze strzałką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51227" id="Łącznik prosty ze strzałką 207" o:spid="_x0000_s1026" type="#_x0000_t32" style="position:absolute;margin-left:89.7pt;margin-top:14.95pt;width:0;height:14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14:paraId="25BE4821" w14:textId="20E92873" w:rsidR="00004ADE" w:rsidRDefault="00AA4A7E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638F80" wp14:editId="2BC192D4">
                <wp:simplePos x="0" y="0"/>
                <wp:positionH relativeFrom="page">
                  <wp:align>center</wp:align>
                </wp:positionH>
                <wp:positionV relativeFrom="paragraph">
                  <wp:posOffset>103018</wp:posOffset>
                </wp:positionV>
                <wp:extent cx="531495" cy="297180"/>
                <wp:effectExtent l="0" t="0" r="1905" b="7620"/>
                <wp:wrapNone/>
                <wp:docPr id="162" name="Pole tekstow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FC18D0" w14:textId="77777777" w:rsidR="00004ADE" w:rsidRDefault="00004ADE" w:rsidP="00004ADE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38F80" id="Pole tekstowe 162" o:spid="_x0000_s1059" type="#_x0000_t202" style="position:absolute;left:0;text-align:left;margin-left:0;margin-top:8.1pt;width:41.85pt;height:23.4pt;z-index:2517534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" fillcolor="window" stroked="f" strokeweight=".5pt">
                <v:textbox>
                  <w:txbxContent>
                    <w:p w14:paraId="21FC18D0" w14:textId="77777777" w:rsidR="00004ADE" w:rsidRDefault="00004ADE" w:rsidP="00004ADE">
                      <w:r>
                        <w:t>NIE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4AD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2CE6FC" wp14:editId="1CA64B75">
                <wp:simplePos x="0" y="0"/>
                <wp:positionH relativeFrom="margin">
                  <wp:posOffset>318593</wp:posOffset>
                </wp:positionH>
                <wp:positionV relativeFrom="paragraph">
                  <wp:posOffset>89535</wp:posOffset>
                </wp:positionV>
                <wp:extent cx="1360967" cy="489098"/>
                <wp:effectExtent l="0" t="0" r="10795" b="25400"/>
                <wp:wrapNone/>
                <wp:docPr id="163" name="Prostoką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4890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0B682" w14:textId="2A519187" w:rsidR="00004ADE" w:rsidRDefault="00004ADE" w:rsidP="00004ADE">
                            <w:pPr>
                              <w:jc w:val="center"/>
                            </w:pPr>
                            <w:r>
                              <w:t>i=</w:t>
                            </w:r>
                            <w:r w:rsidR="009E12D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CE6FC" id="Prostokąt 163" o:spid="_x0000_s1060" style="position:absolute;left:0;text-align:left;margin-left:25.1pt;margin-top:7.05pt;width:107.15pt;height:38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" fillcolor="white [3201]" strokecolor="black [3213]" strokeweight="1pt">
                <v:textbox>
                  <w:txbxContent>
                    <w:p w14:paraId="5F50B682" w14:textId="2A519187" w:rsidR="00004ADE" w:rsidRDefault="00004ADE" w:rsidP="00004ADE">
                      <w:pPr>
                        <w:jc w:val="center"/>
                      </w:pPr>
                      <w:r>
                        <w:t>i=</w:t>
                      </w:r>
                      <w:r w:rsidR="009E12D5"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E1E033" w14:textId="5C445FDA" w:rsidR="00004ADE" w:rsidRDefault="003E06F0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ADC393" wp14:editId="5C995169">
                <wp:simplePos x="0" y="0"/>
                <wp:positionH relativeFrom="margin">
                  <wp:posOffset>2803156</wp:posOffset>
                </wp:positionH>
                <wp:positionV relativeFrom="paragraph">
                  <wp:posOffset>271647</wp:posOffset>
                </wp:positionV>
                <wp:extent cx="584791" cy="265814"/>
                <wp:effectExtent l="0" t="0" r="25400" b="20320"/>
                <wp:wrapNone/>
                <wp:docPr id="226" name="Prostoką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2658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ADBDB2" w14:textId="77777777" w:rsidR="003E06F0" w:rsidRDefault="003E06F0" w:rsidP="003E06F0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DC393" id="Prostokąt 226" o:spid="_x0000_s1061" style="position:absolute;left:0;text-align:left;margin-left:220.7pt;margin-top:21.4pt;width:46.05pt;height:20.9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" fillcolor="window" strokecolor="windowText" strokeweight="1pt">
                <v:textbox>
                  <w:txbxContent>
                    <w:p w14:paraId="2BADBDB2" w14:textId="77777777" w:rsidR="003E06F0" w:rsidRDefault="003E06F0" w:rsidP="003E06F0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62BF92" w14:textId="0DD8951D" w:rsidR="00004ADE" w:rsidRDefault="003E06F0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DD38B3" wp14:editId="38879A30">
                <wp:simplePos x="0" y="0"/>
                <wp:positionH relativeFrom="column">
                  <wp:posOffset>1110585</wp:posOffset>
                </wp:positionH>
                <wp:positionV relativeFrom="paragraph">
                  <wp:posOffset>196289</wp:posOffset>
                </wp:positionV>
                <wp:extent cx="1690577" cy="0"/>
                <wp:effectExtent l="38100" t="76200" r="0" b="95250"/>
                <wp:wrapNone/>
                <wp:docPr id="228" name="Łącznik prosty ze strzałką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5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298D7" id="Łącznik prosty ze strzałką 228" o:spid="_x0000_s1026" type="#_x0000_t32" style="position:absolute;margin-left:87.45pt;margin-top:15.45pt;width:133.1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B1D562B" wp14:editId="3AF31688">
                <wp:simplePos x="0" y="0"/>
                <wp:positionH relativeFrom="column">
                  <wp:posOffset>3396585</wp:posOffset>
                </wp:positionH>
                <wp:positionV relativeFrom="paragraph">
                  <wp:posOffset>47285</wp:posOffset>
                </wp:positionV>
                <wp:extent cx="1426535" cy="423235"/>
                <wp:effectExtent l="38100" t="76200" r="21590" b="34290"/>
                <wp:wrapNone/>
                <wp:docPr id="225" name="Łącznik: łamany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6535" cy="4232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7E0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225" o:spid="_x0000_s1026" type="#_x0000_t34" style="position:absolute;margin-left:267.45pt;margin-top:3.7pt;width:112.35pt;height:33.35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" strokecolor="black [3200]" strokeweight=".5pt">
                <v:stroke endarrow="block"/>
              </v:shape>
            </w:pict>
          </mc:Fallback>
        </mc:AlternateContent>
      </w:r>
      <w:r w:rsidR="00004AD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A98F5C" wp14:editId="2DED9DAE">
                <wp:simplePos x="0" y="0"/>
                <wp:positionH relativeFrom="column">
                  <wp:posOffset>98440</wp:posOffset>
                </wp:positionH>
                <wp:positionV relativeFrom="paragraph">
                  <wp:posOffset>266065</wp:posOffset>
                </wp:positionV>
                <wp:extent cx="935355" cy="10160"/>
                <wp:effectExtent l="0" t="76200" r="17145" b="85090"/>
                <wp:wrapNone/>
                <wp:docPr id="164" name="Łącznik prosty ze strzałką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5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0C404" id="Łącznik prosty ze strzałką 164" o:spid="_x0000_s1026" type="#_x0000_t32" style="position:absolute;margin-left:7.75pt;margin-top:20.95pt;width:73.65pt;height:.8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004AD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C6ED36" wp14:editId="5D86F1A7">
                <wp:simplePos x="0" y="0"/>
                <wp:positionH relativeFrom="column">
                  <wp:posOffset>1086293</wp:posOffset>
                </wp:positionH>
                <wp:positionV relativeFrom="paragraph">
                  <wp:posOffset>57800</wp:posOffset>
                </wp:positionV>
                <wp:extent cx="0" cy="489437"/>
                <wp:effectExtent l="76200" t="0" r="57150" b="63500"/>
                <wp:wrapNone/>
                <wp:docPr id="165" name="Łącznik prosty ze strzałką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8F50" id="Łącznik prosty ze strzałką 165" o:spid="_x0000_s1026" type="#_x0000_t32" style="position:absolute;margin-left:85.55pt;margin-top:4.55pt;width:0;height:38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525C22F9" w14:textId="6830AEA0" w:rsidR="00004ADE" w:rsidRDefault="003E06F0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22EFD854" wp14:editId="310DD789">
                <wp:simplePos x="0" y="0"/>
                <wp:positionH relativeFrom="column">
                  <wp:posOffset>4135445</wp:posOffset>
                </wp:positionH>
                <wp:positionV relativeFrom="paragraph">
                  <wp:posOffset>7768</wp:posOffset>
                </wp:positionV>
                <wp:extent cx="531495" cy="297180"/>
                <wp:effectExtent l="0" t="0" r="1905" b="7620"/>
                <wp:wrapNone/>
                <wp:docPr id="173" name="Pole tekstow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5FAD8" w14:textId="77777777" w:rsidR="00004ADE" w:rsidRDefault="00004ADE" w:rsidP="00004ADE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FD854" id="Pole tekstowe 173" o:spid="_x0000_s1062" type="#_x0000_t202" style="position:absolute;left:0;text-align:left;margin-left:325.65pt;margin-top:.6pt;width:41.85pt;height:23.4pt;z-index:-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" fillcolor="white [3201]" stroked="f" strokeweight=".5pt">
                <v:textbox>
                  <w:txbxContent>
                    <w:p w14:paraId="1405FAD8" w14:textId="77777777" w:rsidR="00004ADE" w:rsidRDefault="00004ADE" w:rsidP="00004ADE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 w:rsidR="002B4B2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F186FC" wp14:editId="3870935E">
                <wp:simplePos x="0" y="0"/>
                <wp:positionH relativeFrom="column">
                  <wp:posOffset>100492</wp:posOffset>
                </wp:positionH>
                <wp:positionV relativeFrom="paragraph">
                  <wp:posOffset>7827</wp:posOffset>
                </wp:positionV>
                <wp:extent cx="0" cy="1583867"/>
                <wp:effectExtent l="0" t="0" r="38100" b="35560"/>
                <wp:wrapNone/>
                <wp:docPr id="166" name="Łącznik prosty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4DE9F" id="Łącznik prosty 16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.6pt" to="7.9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010D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67F460" wp14:editId="23787943">
                <wp:simplePos x="0" y="0"/>
                <wp:positionH relativeFrom="margin">
                  <wp:posOffset>4149090</wp:posOffset>
                </wp:positionH>
                <wp:positionV relativeFrom="paragraph">
                  <wp:posOffset>207512</wp:posOffset>
                </wp:positionV>
                <wp:extent cx="1381893" cy="893076"/>
                <wp:effectExtent l="19050" t="19050" r="27940" b="40640"/>
                <wp:wrapNone/>
                <wp:docPr id="181" name="Romb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893" cy="893076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AF7C3B" w14:textId="00B4292D" w:rsidR="00004ADE" w:rsidRDefault="004010DA" w:rsidP="00004ADE">
                            <w:pPr>
                              <w:jc w:val="center"/>
                            </w:pPr>
                            <w:r>
                              <w:t xml:space="preserve"> j&lt;k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F460" id="Romb 181" o:spid="_x0000_s1063" type="#_x0000_t4" style="position:absolute;left:0;text-align:left;margin-left:326.7pt;margin-top:16.35pt;width:108.8pt;height:70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" fillcolor="window" strokecolor="windowText" strokeweight="1pt">
                <v:textbox>
                  <w:txbxContent>
                    <w:p w14:paraId="65AF7C3B" w14:textId="00B4292D" w:rsidR="00004ADE" w:rsidRDefault="004010DA" w:rsidP="00004ADE">
                      <w:pPr>
                        <w:jc w:val="center"/>
                      </w:pPr>
                      <w:r>
                        <w:t xml:space="preserve"> j&lt;k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B6899E" w14:textId="483E4C8E" w:rsidR="00004ADE" w:rsidRDefault="00004ADE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BF24C6" wp14:editId="41324BC2">
                <wp:simplePos x="0" y="0"/>
                <wp:positionH relativeFrom="page">
                  <wp:posOffset>3652712</wp:posOffset>
                </wp:positionH>
                <wp:positionV relativeFrom="paragraph">
                  <wp:posOffset>77943</wp:posOffset>
                </wp:positionV>
                <wp:extent cx="1360805" cy="488950"/>
                <wp:effectExtent l="0" t="0" r="10795" b="25400"/>
                <wp:wrapNone/>
                <wp:docPr id="167" name="Prostoką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7675FD" w14:textId="4D926A52" w:rsidR="00004ADE" w:rsidRDefault="00004ADE" w:rsidP="00004ADE">
                            <w:pPr>
                              <w:jc w:val="center"/>
                            </w:pPr>
                            <w:r>
                              <w:t>j=i+1</w:t>
                            </w:r>
                          </w:p>
                          <w:p w14:paraId="0505B36B" w14:textId="27269DD8" w:rsidR="004B43A8" w:rsidRDefault="004B43A8" w:rsidP="00004ADE">
                            <w:pPr>
                              <w:jc w:val="center"/>
                            </w:pPr>
                            <w:r>
                              <w:t>k=n-1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F24C6" id="Prostokąt 167" o:spid="_x0000_s1064" style="position:absolute;left:0;text-align:left;margin-left:287.6pt;margin-top:6.15pt;width:107.15pt;height:38.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" fillcolor="window" strokecolor="windowText" strokeweight="1pt">
                <v:textbox>
                  <w:txbxContent>
                    <w:p w14:paraId="367675FD" w14:textId="4D926A52" w:rsidR="00004ADE" w:rsidRDefault="00004ADE" w:rsidP="00004ADE">
                      <w:pPr>
                        <w:jc w:val="center"/>
                      </w:pPr>
                      <w:r>
                        <w:t>j=i+1</w:t>
                      </w:r>
                    </w:p>
                    <w:p w14:paraId="0505B36B" w14:textId="27269DD8" w:rsidR="004B43A8" w:rsidRDefault="004B43A8" w:rsidP="00004ADE">
                      <w:pPr>
                        <w:jc w:val="center"/>
                      </w:pPr>
                      <w:r>
                        <w:t>k=n-1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35EED29" wp14:editId="7BBD1FE6">
                <wp:simplePos x="0" y="0"/>
                <wp:positionH relativeFrom="column">
                  <wp:posOffset>1831458</wp:posOffset>
                </wp:positionH>
                <wp:positionV relativeFrom="paragraph">
                  <wp:posOffset>144898</wp:posOffset>
                </wp:positionV>
                <wp:extent cx="531495" cy="297180"/>
                <wp:effectExtent l="0" t="0" r="1905" b="7620"/>
                <wp:wrapNone/>
                <wp:docPr id="168" name="Pole tekstow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93FCD" w14:textId="77777777" w:rsidR="00004ADE" w:rsidRDefault="00004ADE" w:rsidP="00004ADE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ED29" id="Pole tekstowe 168" o:spid="_x0000_s1065" type="#_x0000_t202" style="position:absolute;left:0;text-align:left;margin-left:144.2pt;margin-top:11.4pt;width:41.85pt;height:23.4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" fillcolor="white [3201]" stroked="f" strokeweight=".5pt">
                <v:textbox>
                  <w:txbxContent>
                    <w:p w14:paraId="79993FCD" w14:textId="77777777" w:rsidR="00004ADE" w:rsidRDefault="00004ADE" w:rsidP="00004ADE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7DAAE0" wp14:editId="6D1111A3">
                <wp:simplePos x="0" y="0"/>
                <wp:positionH relativeFrom="margin">
                  <wp:posOffset>189053</wp:posOffset>
                </wp:positionH>
                <wp:positionV relativeFrom="paragraph">
                  <wp:posOffset>28575</wp:posOffset>
                </wp:positionV>
                <wp:extent cx="1745955" cy="725229"/>
                <wp:effectExtent l="19050" t="19050" r="45085" b="36830"/>
                <wp:wrapNone/>
                <wp:docPr id="169" name="Romb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955" cy="72522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193F6" w14:textId="77777777" w:rsidR="00004ADE" w:rsidRDefault="00004ADE" w:rsidP="00004ADE">
                            <w:pPr>
                              <w:jc w:val="center"/>
                            </w:pPr>
                            <w:r>
                              <w:t>i&lt;n-2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AAE0" id="Romb 169" o:spid="_x0000_s1066" type="#_x0000_t4" style="position:absolute;left:0;text-align:left;margin-left:14.9pt;margin-top:2.25pt;width:137.5pt;height:57.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" fillcolor="white [3201]" strokecolor="black [3213]" strokeweight="1pt">
                <v:textbox>
                  <w:txbxContent>
                    <w:p w14:paraId="073193F6" w14:textId="77777777" w:rsidR="00004ADE" w:rsidRDefault="00004ADE" w:rsidP="00004ADE">
                      <w:pPr>
                        <w:jc w:val="center"/>
                      </w:pPr>
                      <w:r>
                        <w:t>i&lt;n-2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A4018" w14:textId="452CC746" w:rsidR="00004ADE" w:rsidRDefault="004010DA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9EE775" wp14:editId="433E7DAA">
                <wp:simplePos x="0" y="0"/>
                <wp:positionH relativeFrom="column">
                  <wp:posOffset>3785058</wp:posOffset>
                </wp:positionH>
                <wp:positionV relativeFrom="paragraph">
                  <wp:posOffset>107462</wp:posOffset>
                </wp:positionV>
                <wp:extent cx="382772" cy="0"/>
                <wp:effectExtent l="0" t="76200" r="17780" b="95250"/>
                <wp:wrapNone/>
                <wp:docPr id="208" name="Łącznik prosty ze strzałką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6043" id="Łącznik prosty ze strzałką 208" o:spid="_x0000_s1026" type="#_x0000_t32" style="position:absolute;margin-left:298.05pt;margin-top:8.45pt;width:30.1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004AD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7D8ACB" wp14:editId="726D9728">
                <wp:simplePos x="0" y="0"/>
                <wp:positionH relativeFrom="column">
                  <wp:posOffset>1948682</wp:posOffset>
                </wp:positionH>
                <wp:positionV relativeFrom="paragraph">
                  <wp:posOffset>137382</wp:posOffset>
                </wp:positionV>
                <wp:extent cx="382772" cy="0"/>
                <wp:effectExtent l="0" t="76200" r="17780" b="95250"/>
                <wp:wrapNone/>
                <wp:docPr id="171" name="Łącznik prosty ze strzałką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D49E" id="Łącznik prosty ze strzałką 171" o:spid="_x0000_s1026" type="#_x0000_t32" style="position:absolute;margin-left:153.45pt;margin-top:10.8pt;width:30.1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7609E6C8" w14:textId="11C543E3" w:rsidR="00004ADE" w:rsidRDefault="00004ADE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776794" wp14:editId="7ED13807">
                <wp:simplePos x="0" y="0"/>
                <wp:positionH relativeFrom="column">
                  <wp:posOffset>3053981</wp:posOffset>
                </wp:positionH>
                <wp:positionV relativeFrom="paragraph">
                  <wp:posOffset>76200</wp:posOffset>
                </wp:positionV>
                <wp:extent cx="10633" cy="306129"/>
                <wp:effectExtent l="76200" t="0" r="66040" b="55880"/>
                <wp:wrapNone/>
                <wp:docPr id="172" name="Łącznik prosty ze strzałką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06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D63E0" id="Łącznik prosty ze strzałką 172" o:spid="_x0000_s1026" type="#_x0000_t32" style="position:absolute;margin-left:240.45pt;margin-top:6pt;width:.85pt;height:24.1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74E76F7A" w14:textId="7DF04567" w:rsidR="00004ADE" w:rsidRDefault="0078232E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A372D6" wp14:editId="70618CC9">
                <wp:simplePos x="0" y="0"/>
                <wp:positionH relativeFrom="column">
                  <wp:posOffset>1493358</wp:posOffset>
                </wp:positionH>
                <wp:positionV relativeFrom="paragraph">
                  <wp:posOffset>254074</wp:posOffset>
                </wp:positionV>
                <wp:extent cx="0" cy="318445"/>
                <wp:effectExtent l="76200" t="38100" r="57150" b="24765"/>
                <wp:wrapNone/>
                <wp:docPr id="229" name="Łącznik prosty ze strzałką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9550B" id="Łącznik prosty ze strzałką 229" o:spid="_x0000_s1026" type="#_x0000_t32" style="position:absolute;margin-left:117.6pt;margin-top:20pt;width:0;height:25.0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3E06F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897B0C" wp14:editId="35C091E3">
                <wp:simplePos x="0" y="0"/>
                <wp:positionH relativeFrom="column">
                  <wp:posOffset>684692</wp:posOffset>
                </wp:positionH>
                <wp:positionV relativeFrom="paragraph">
                  <wp:posOffset>169013</wp:posOffset>
                </wp:positionV>
                <wp:extent cx="502093" cy="212652"/>
                <wp:effectExtent l="38100" t="0" r="12700" b="92710"/>
                <wp:wrapNone/>
                <wp:docPr id="224" name="Łącznik: łamany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093" cy="2126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95761" id="Łącznik: łamany 224" o:spid="_x0000_s1026" type="#_x0000_t34" style="position:absolute;margin-left:53.9pt;margin-top:13.3pt;width:39.55pt;height:16.7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" strokecolor="black [3200]" strokeweight=".5pt">
                <v:stroke endarrow="block"/>
              </v:shape>
            </w:pict>
          </mc:Fallback>
        </mc:AlternateContent>
      </w:r>
      <w:r w:rsidR="00D601D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69B2DF" wp14:editId="41700CCA">
                <wp:simplePos x="0" y="0"/>
                <wp:positionH relativeFrom="margin">
                  <wp:posOffset>1233317</wp:posOffset>
                </wp:positionH>
                <wp:positionV relativeFrom="paragraph">
                  <wp:posOffset>10160</wp:posOffset>
                </wp:positionV>
                <wp:extent cx="584791" cy="265814"/>
                <wp:effectExtent l="0" t="0" r="25400" b="20320"/>
                <wp:wrapNone/>
                <wp:docPr id="219" name="Prostoką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2658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CF0E1F" w14:textId="5EAD728E" w:rsidR="00D601DF" w:rsidRDefault="00912227" w:rsidP="00D601DF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D601DF">
                              <w:t>=</w:t>
                            </w:r>
                            <w:r>
                              <w:t>j</w:t>
                            </w:r>
                            <w:r w:rsidR="00D601DF"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9B2DF" id="Prostokąt 219" o:spid="_x0000_s1067" style="position:absolute;left:0;text-align:left;margin-left:97.1pt;margin-top:.8pt;width:46.05pt;height:20.9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" fillcolor="window" strokecolor="windowText" strokeweight="1pt">
                <v:textbox>
                  <w:txbxContent>
                    <w:p w14:paraId="49CF0E1F" w14:textId="5EAD728E" w:rsidR="00D601DF" w:rsidRDefault="00912227" w:rsidP="00D601DF">
                      <w:pPr>
                        <w:jc w:val="center"/>
                      </w:pPr>
                      <w:r>
                        <w:t>j</w:t>
                      </w:r>
                      <w:r w:rsidR="00D601DF">
                        <w:t>=</w:t>
                      </w:r>
                      <w:r>
                        <w:t>j</w:t>
                      </w:r>
                      <w:r w:rsidR="00D601DF">
                        <w:t>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73ED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B26CF80" wp14:editId="741A4903">
                <wp:simplePos x="0" y="0"/>
                <wp:positionH relativeFrom="column">
                  <wp:posOffset>5029658</wp:posOffset>
                </wp:positionH>
                <wp:positionV relativeFrom="paragraph">
                  <wp:posOffset>173842</wp:posOffset>
                </wp:positionV>
                <wp:extent cx="531628" cy="297711"/>
                <wp:effectExtent l="0" t="0" r="1905" b="7620"/>
                <wp:wrapNone/>
                <wp:docPr id="175" name="Pole tekstow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72918" w14:textId="77777777" w:rsidR="00004ADE" w:rsidRDefault="00004ADE" w:rsidP="00004ADE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6CF80" id="Pole tekstowe 175" o:spid="_x0000_s1068" type="#_x0000_t202" style="position:absolute;left:0;text-align:left;margin-left:396.05pt;margin-top:13.7pt;width:41.85pt;height:23.45pt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" fillcolor="white [3201]" stroked="f" strokeweight=".5pt">
                <v:textbox>
                  <w:txbxContent>
                    <w:p w14:paraId="53A72918" w14:textId="77777777" w:rsidR="00004ADE" w:rsidRDefault="00004ADE" w:rsidP="00004ADE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9025E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02DBC7" wp14:editId="5412E1B1">
                <wp:simplePos x="0" y="0"/>
                <wp:positionH relativeFrom="column">
                  <wp:posOffset>4820595</wp:posOffset>
                </wp:positionH>
                <wp:positionV relativeFrom="paragraph">
                  <wp:posOffset>62230</wp:posOffset>
                </wp:positionV>
                <wp:extent cx="0" cy="480237"/>
                <wp:effectExtent l="76200" t="0" r="57150" b="53340"/>
                <wp:wrapNone/>
                <wp:docPr id="209" name="Łącznik prosty ze strzałką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C49B8" id="Łącznik prosty ze strzałką 209" o:spid="_x0000_s1026" type="#_x0000_t32" style="position:absolute;margin-left:379.55pt;margin-top:4.9pt;width:0;height:37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6DACA004" w14:textId="6351DE20" w:rsidR="00004ADE" w:rsidRDefault="00912227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C36F21" wp14:editId="3B9A9DA4">
                <wp:simplePos x="0" y="0"/>
                <wp:positionH relativeFrom="column">
                  <wp:posOffset>132390</wp:posOffset>
                </wp:positionH>
                <wp:positionV relativeFrom="paragraph">
                  <wp:posOffset>256998</wp:posOffset>
                </wp:positionV>
                <wp:extent cx="10633" cy="3532180"/>
                <wp:effectExtent l="76200" t="38100" r="66040" b="11430"/>
                <wp:wrapNone/>
                <wp:docPr id="241" name="Łącznik prosty ze strzałką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532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A9674" id="Łącznik prosty ze strzałką 241" o:spid="_x0000_s1026" type="#_x0000_t32" style="position:absolute;margin-left:10.4pt;margin-top:20.25pt;width:.85pt;height:278.1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601DF"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7314142F" wp14:editId="0ECC079E">
                <wp:simplePos x="0" y="0"/>
                <wp:positionH relativeFrom="column">
                  <wp:posOffset>1541720</wp:posOffset>
                </wp:positionH>
                <wp:positionV relativeFrom="paragraph">
                  <wp:posOffset>7709</wp:posOffset>
                </wp:positionV>
                <wp:extent cx="531628" cy="297711"/>
                <wp:effectExtent l="0" t="0" r="1905" b="7620"/>
                <wp:wrapNone/>
                <wp:docPr id="221" name="Pole tekstow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C05FB" w14:textId="77777777" w:rsidR="00D601DF" w:rsidRDefault="00D601DF" w:rsidP="00D601DF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4142F" id="Pole tekstowe 221" o:spid="_x0000_s1069" type="#_x0000_t202" style="position:absolute;left:0;text-align:left;margin-left:121.4pt;margin-top:.6pt;width:41.85pt;height:23.45pt;z-index:-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" fillcolor="white [3201]" stroked="f" strokeweight=".5pt">
                <v:textbox>
                  <w:txbxContent>
                    <w:p w14:paraId="032C05FB" w14:textId="77777777" w:rsidR="00D601DF" w:rsidRDefault="00D601DF" w:rsidP="00D601DF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2B4B2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5A5F30" wp14:editId="64521A62">
                <wp:simplePos x="0" y="0"/>
                <wp:positionH relativeFrom="margin">
                  <wp:posOffset>100005</wp:posOffset>
                </wp:positionH>
                <wp:positionV relativeFrom="paragraph">
                  <wp:posOffset>14059</wp:posOffset>
                </wp:positionV>
                <wp:extent cx="584791" cy="265814"/>
                <wp:effectExtent l="0" t="0" r="25400" b="20320"/>
                <wp:wrapNone/>
                <wp:docPr id="192" name="Prostoką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2658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ADEEE4" w14:textId="77777777" w:rsidR="00004ADE" w:rsidRDefault="00004ADE" w:rsidP="00004ADE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A5F30" id="Prostokąt 192" o:spid="_x0000_s1070" style="position:absolute;left:0;text-align:left;margin-left:7.85pt;margin-top:1.1pt;width:46.05pt;height:20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" fillcolor="window" strokecolor="windowText" strokeweight="1pt">
                <v:textbox>
                  <w:txbxContent>
                    <w:p w14:paraId="78ADEEE4" w14:textId="77777777" w:rsidR="00004ADE" w:rsidRDefault="00004ADE" w:rsidP="00004ADE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83ADAC" w14:textId="7D461798" w:rsidR="00004ADE" w:rsidRDefault="00912227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65FFAA" wp14:editId="050415B0">
                <wp:simplePos x="0" y="0"/>
                <wp:positionH relativeFrom="column">
                  <wp:posOffset>228083</wp:posOffset>
                </wp:positionH>
                <wp:positionV relativeFrom="paragraph">
                  <wp:posOffset>14990</wp:posOffset>
                </wp:positionV>
                <wp:extent cx="1403498" cy="3510974"/>
                <wp:effectExtent l="114300" t="0" r="25400" b="32385"/>
                <wp:wrapNone/>
                <wp:docPr id="237" name="Łącznik: łamany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3510974"/>
                        </a:xfrm>
                        <a:prstGeom prst="bentConnector3">
                          <a:avLst>
                            <a:gd name="adj1" fmla="val -68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0063" id="Łącznik: łamany 237" o:spid="_x0000_s1026" type="#_x0000_t34" style="position:absolute;margin-left:17.95pt;margin-top:1.2pt;width:110.5pt;height:276.4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" adj="-1474" strokecolor="black [3200]" strokeweight=".5pt"/>
            </w:pict>
          </mc:Fallback>
        </mc:AlternateContent>
      </w:r>
      <w:r w:rsidR="0078232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8DD89B" wp14:editId="531BF562">
                <wp:simplePos x="0" y="0"/>
                <wp:positionH relativeFrom="page">
                  <wp:posOffset>1912650</wp:posOffset>
                </wp:positionH>
                <wp:positionV relativeFrom="paragraph">
                  <wp:posOffset>34290</wp:posOffset>
                </wp:positionV>
                <wp:extent cx="1680461" cy="671830"/>
                <wp:effectExtent l="19050" t="19050" r="15240" b="33020"/>
                <wp:wrapNone/>
                <wp:docPr id="174" name="Romb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461" cy="6718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74E5F8" w14:textId="0D21FCE5" w:rsidR="00004ADE" w:rsidRDefault="0078232E" w:rsidP="00912227">
                            <w:pPr>
                              <w:jc w:val="center"/>
                            </w:pPr>
                            <w:proofErr w:type="spellStart"/>
                            <w:r>
                              <w:t>i+j+k</w:t>
                            </w:r>
                            <w:proofErr w:type="spellEnd"/>
                            <w:r>
                              <w:t>&lt;M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D89B" id="Romb 174" o:spid="_x0000_s1071" type="#_x0000_t4" style="position:absolute;left:0;text-align:left;margin-left:150.6pt;margin-top:2.7pt;width:132.3pt;height:52.9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" fillcolor="window" strokecolor="windowText" strokeweight="1pt">
                <v:textbox>
                  <w:txbxContent>
                    <w:p w14:paraId="4474E5F8" w14:textId="0D21FCE5" w:rsidR="00004ADE" w:rsidRDefault="0078232E" w:rsidP="00912227">
                      <w:pPr>
                        <w:jc w:val="center"/>
                      </w:pPr>
                      <w:proofErr w:type="spellStart"/>
                      <w:r>
                        <w:t>i+j+k</w:t>
                      </w:r>
                      <w:proofErr w:type="spellEnd"/>
                      <w:r>
                        <w:t>&lt;M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645E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1C01F8C" wp14:editId="5829FB83">
                <wp:simplePos x="0" y="0"/>
                <wp:positionH relativeFrom="column">
                  <wp:posOffset>3316605</wp:posOffset>
                </wp:positionH>
                <wp:positionV relativeFrom="paragraph">
                  <wp:posOffset>116796</wp:posOffset>
                </wp:positionV>
                <wp:extent cx="531628" cy="297711"/>
                <wp:effectExtent l="0" t="0" r="1905" b="7620"/>
                <wp:wrapNone/>
                <wp:docPr id="180" name="Pole tekstow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D34CE" w14:textId="77777777" w:rsidR="00004ADE" w:rsidRDefault="00004ADE" w:rsidP="00004ADE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01F8C" id="Pole tekstowe 180" o:spid="_x0000_s1072" type="#_x0000_t202" style="position:absolute;left:0;text-align:left;margin-left:261.15pt;margin-top:9.2pt;width:41.85pt;height:23.45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" fillcolor="white [3201]" stroked="f" strokeweight=".5pt">
                <v:textbox>
                  <w:txbxContent>
                    <w:p w14:paraId="100D34CE" w14:textId="77777777" w:rsidR="00004ADE" w:rsidRDefault="00004ADE" w:rsidP="00004ADE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 w:rsidR="009025E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B8D958" wp14:editId="43CC0FE9">
                <wp:simplePos x="0" y="0"/>
                <wp:positionH relativeFrom="margin">
                  <wp:align>right</wp:align>
                </wp:positionH>
                <wp:positionV relativeFrom="paragraph">
                  <wp:posOffset>34423</wp:posOffset>
                </wp:positionV>
                <wp:extent cx="1511241" cy="671830"/>
                <wp:effectExtent l="19050" t="19050" r="13335" b="33020"/>
                <wp:wrapNone/>
                <wp:docPr id="186" name="Romb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41" cy="6718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5C2F0D" w14:textId="4B7C171F" w:rsidR="00004ADE" w:rsidRDefault="00004ADE" w:rsidP="009025EE">
                            <w:pPr>
                              <w:jc w:val="center"/>
                            </w:pPr>
                            <w:proofErr w:type="spellStart"/>
                            <w:r>
                              <w:t>i+j+k</w:t>
                            </w:r>
                            <w:proofErr w:type="spellEnd"/>
                            <w:r>
                              <w:t>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D958" id="Romb 186" o:spid="_x0000_s1073" type="#_x0000_t4" style="position:absolute;left:0;text-align:left;margin-left:67.8pt;margin-top:2.7pt;width:119pt;height:52.9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" fillcolor="window" strokecolor="windowText" strokeweight="1pt">
                <v:textbox>
                  <w:txbxContent>
                    <w:p w14:paraId="145C2F0D" w14:textId="4B7C171F" w:rsidR="00004ADE" w:rsidRDefault="00004ADE" w:rsidP="009025EE">
                      <w:pPr>
                        <w:jc w:val="center"/>
                      </w:pPr>
                      <w:proofErr w:type="spellStart"/>
                      <w:r>
                        <w:t>i+j+k</w:t>
                      </w:r>
                      <w:proofErr w:type="spellEnd"/>
                      <w:r>
                        <w:t>=M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AA4878" w14:textId="198F9B77" w:rsidR="00004ADE" w:rsidRDefault="00912227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4BF30E" wp14:editId="32CEF86C">
                <wp:simplePos x="0" y="0"/>
                <wp:positionH relativeFrom="column">
                  <wp:posOffset>2365094</wp:posOffset>
                </wp:positionH>
                <wp:positionV relativeFrom="paragraph">
                  <wp:posOffset>124622</wp:posOffset>
                </wp:positionV>
                <wp:extent cx="1688495" cy="0"/>
                <wp:effectExtent l="38100" t="76200" r="0" b="95250"/>
                <wp:wrapNone/>
                <wp:docPr id="232" name="Łącznik prosty ze strzałką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8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D1227" id="Łącznik prosty ze strzałką 232" o:spid="_x0000_s1026" type="#_x0000_t32" style="position:absolute;margin-left:186.25pt;margin-top:9.8pt;width:132.95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7FAB0B24" w14:textId="36DAE806" w:rsidR="00004ADE" w:rsidRDefault="00912227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A2FB1EC" wp14:editId="5C762721">
                <wp:simplePos x="0" y="0"/>
                <wp:positionH relativeFrom="column">
                  <wp:posOffset>1519408</wp:posOffset>
                </wp:positionH>
                <wp:positionV relativeFrom="paragraph">
                  <wp:posOffset>206877</wp:posOffset>
                </wp:positionV>
                <wp:extent cx="531495" cy="297180"/>
                <wp:effectExtent l="0" t="0" r="1905" b="7620"/>
                <wp:wrapNone/>
                <wp:docPr id="223" name="Pole tekstow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14716" w14:textId="77777777" w:rsidR="00D601DF" w:rsidRDefault="00D601DF" w:rsidP="00D601DF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FB1EC" id="Pole tekstowe 223" o:spid="_x0000_s1074" type="#_x0000_t202" style="position:absolute;left:0;text-align:left;margin-left:119.65pt;margin-top:16.3pt;width:41.85pt;height:23.4pt;z-index:-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" fillcolor="white [3201]" stroked="f" strokeweight=".5pt">
                <v:textbox>
                  <w:txbxContent>
                    <w:p w14:paraId="5AB14716" w14:textId="77777777" w:rsidR="00D601DF" w:rsidRDefault="00D601DF" w:rsidP="00D601DF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 w:rsidR="0078232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DA7D3C" wp14:editId="7FDC91B8">
                <wp:simplePos x="0" y="0"/>
                <wp:positionH relativeFrom="column">
                  <wp:posOffset>1494790</wp:posOffset>
                </wp:positionH>
                <wp:positionV relativeFrom="paragraph">
                  <wp:posOffset>197352</wp:posOffset>
                </wp:positionV>
                <wp:extent cx="0" cy="329609"/>
                <wp:effectExtent l="76200" t="0" r="76200" b="51435"/>
                <wp:wrapNone/>
                <wp:docPr id="230" name="Łącznik prosty ze strzałką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225FC" id="Łącznik prosty ze strzałką 230" o:spid="_x0000_s1026" type="#_x0000_t32" style="position:absolute;margin-left:117.7pt;margin-top:15.55pt;width:0;height:25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7354F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C0100D" wp14:editId="6D71CA26">
                <wp:simplePos x="0" y="0"/>
                <wp:positionH relativeFrom="column">
                  <wp:posOffset>4461613</wp:posOffset>
                </wp:positionH>
                <wp:positionV relativeFrom="paragraph">
                  <wp:posOffset>201974</wp:posOffset>
                </wp:positionV>
                <wp:extent cx="295940" cy="1743385"/>
                <wp:effectExtent l="57150" t="0" r="27940" b="47625"/>
                <wp:wrapNone/>
                <wp:docPr id="217" name="Łącznik prosty ze strzałką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40" cy="174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AA69" id="Łącznik prosty ze strzałką 217" o:spid="_x0000_s1026" type="#_x0000_t32" style="position:absolute;margin-left:351.3pt;margin-top:15.9pt;width:23.3pt;height:137.2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5FD76554" w14:textId="6661D92D" w:rsidR="00004ADE" w:rsidRDefault="00004ADE" w:rsidP="00004ADE">
      <w:pPr>
        <w:pStyle w:val="Tekstakapitu"/>
        <w:ind w:firstLine="0"/>
      </w:pPr>
    </w:p>
    <w:p w14:paraId="65572E17" w14:textId="6B7E5285" w:rsidR="00004ADE" w:rsidRDefault="008505E3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8A60FB" wp14:editId="16035FA0">
                <wp:simplePos x="0" y="0"/>
                <wp:positionH relativeFrom="page">
                  <wp:posOffset>1922278</wp:posOffset>
                </wp:positionH>
                <wp:positionV relativeFrom="paragraph">
                  <wp:posOffset>24855</wp:posOffset>
                </wp:positionV>
                <wp:extent cx="1626811" cy="640168"/>
                <wp:effectExtent l="19050" t="19050" r="31115" b="45720"/>
                <wp:wrapNone/>
                <wp:docPr id="218" name="Romb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11" cy="640168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9C850B" w14:textId="56980441" w:rsidR="008505E3" w:rsidRDefault="0078232E" w:rsidP="00912227">
                            <w:pPr>
                              <w:jc w:val="center"/>
                            </w:pPr>
                            <w:proofErr w:type="spellStart"/>
                            <w:r>
                              <w:t>i+j+k</w:t>
                            </w:r>
                            <w:proofErr w:type="spellEnd"/>
                            <w:r>
                              <w:t>&gt;M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60FB" id="Romb 218" o:spid="_x0000_s1075" type="#_x0000_t4" style="position:absolute;left:0;text-align:left;margin-left:151.35pt;margin-top:1.95pt;width:128.1pt;height:50.4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" fillcolor="window" strokecolor="windowText" strokeweight="1pt">
                <v:textbox>
                  <w:txbxContent>
                    <w:p w14:paraId="7C9C850B" w14:textId="56980441" w:rsidR="008505E3" w:rsidRDefault="0078232E" w:rsidP="00912227">
                      <w:pPr>
                        <w:jc w:val="center"/>
                      </w:pPr>
                      <w:proofErr w:type="spellStart"/>
                      <w:r>
                        <w:t>i+j+k</w:t>
                      </w:r>
                      <w:proofErr w:type="spellEnd"/>
                      <w:r>
                        <w:t>&gt;M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901BBE" w14:textId="7EBDFB3B" w:rsidR="00004ADE" w:rsidRDefault="007354FC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57F7869E" wp14:editId="3C7CD5AF">
                <wp:simplePos x="0" y="0"/>
                <wp:positionH relativeFrom="column">
                  <wp:posOffset>4659084</wp:posOffset>
                </wp:positionH>
                <wp:positionV relativeFrom="paragraph">
                  <wp:posOffset>24588</wp:posOffset>
                </wp:positionV>
                <wp:extent cx="531628" cy="297711"/>
                <wp:effectExtent l="0" t="0" r="1905" b="7620"/>
                <wp:wrapNone/>
                <wp:docPr id="190" name="Pole tekstow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DE242" w14:textId="77777777" w:rsidR="00004ADE" w:rsidRDefault="00004ADE" w:rsidP="00004ADE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7869E" id="Pole tekstowe 190" o:spid="_x0000_s1076" type="#_x0000_t202" style="position:absolute;left:0;text-align:left;margin-left:366.85pt;margin-top:1.95pt;width:41.85pt;height:23.45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" fillcolor="white [3201]" stroked="f" strokeweight=".5pt">
                <v:textbox>
                  <w:txbxContent>
                    <w:p w14:paraId="5D0DE242" w14:textId="77777777" w:rsidR="00004ADE" w:rsidRDefault="00004ADE" w:rsidP="00004ADE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</w:p>
    <w:p w14:paraId="1F853DBD" w14:textId="16B63026" w:rsidR="00004ADE" w:rsidRDefault="00912227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7243F8E1" wp14:editId="12C15FDF">
                <wp:simplePos x="0" y="0"/>
                <wp:positionH relativeFrom="column">
                  <wp:posOffset>1490331</wp:posOffset>
                </wp:positionH>
                <wp:positionV relativeFrom="paragraph">
                  <wp:posOffset>106326</wp:posOffset>
                </wp:positionV>
                <wp:extent cx="531628" cy="297711"/>
                <wp:effectExtent l="0" t="0" r="1905" b="7620"/>
                <wp:wrapNone/>
                <wp:docPr id="236" name="Pole tekstow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393A4" w14:textId="77777777" w:rsidR="00912227" w:rsidRDefault="00912227" w:rsidP="00912227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3F8E1" id="Pole tekstowe 236" o:spid="_x0000_s1077" type="#_x0000_t202" style="position:absolute;left:0;text-align:left;margin-left:117.35pt;margin-top:8.35pt;width:41.85pt;height:23.45pt;z-index:-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" fillcolor="white [3201]" stroked="f" strokeweight=".5pt">
                <v:textbox>
                  <w:txbxContent>
                    <w:p w14:paraId="70D393A4" w14:textId="77777777" w:rsidR="00912227" w:rsidRDefault="00912227" w:rsidP="00912227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E1EC7B" wp14:editId="664E6243">
                <wp:simplePos x="0" y="0"/>
                <wp:positionH relativeFrom="column">
                  <wp:posOffset>1482725</wp:posOffset>
                </wp:positionH>
                <wp:positionV relativeFrom="paragraph">
                  <wp:posOffset>139154</wp:posOffset>
                </wp:positionV>
                <wp:extent cx="0" cy="202107"/>
                <wp:effectExtent l="76200" t="0" r="57150" b="64770"/>
                <wp:wrapNone/>
                <wp:docPr id="235" name="Łącznik prosty ze strzałką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FDB2" id="Łącznik prosty ze strzałką 235" o:spid="_x0000_s1026" type="#_x0000_t32" style="position:absolute;margin-left:116.75pt;margin-top:10.95pt;width:0;height:15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559E3CD9" w14:textId="52D5761A" w:rsidR="00004ADE" w:rsidRDefault="004520EC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55DAE7" wp14:editId="5BE638C9">
                <wp:simplePos x="0" y="0"/>
                <wp:positionH relativeFrom="column">
                  <wp:posOffset>134162</wp:posOffset>
                </wp:positionH>
                <wp:positionV relativeFrom="paragraph">
                  <wp:posOffset>259124</wp:posOffset>
                </wp:positionV>
                <wp:extent cx="971993" cy="0"/>
                <wp:effectExtent l="38100" t="76200" r="0" b="95250"/>
                <wp:wrapNone/>
                <wp:docPr id="245" name="Łącznik prosty ze strzałką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9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D1C02" id="Łącznik prosty ze strzałką 245" o:spid="_x0000_s1026" type="#_x0000_t32" style="position:absolute;margin-left:10.55pt;margin-top:20.4pt;width:76.55pt;height:0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91222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6024BA" wp14:editId="21740E74">
                <wp:simplePos x="0" y="0"/>
                <wp:positionH relativeFrom="margin">
                  <wp:posOffset>1117939</wp:posOffset>
                </wp:positionH>
                <wp:positionV relativeFrom="paragraph">
                  <wp:posOffset>95220</wp:posOffset>
                </wp:positionV>
                <wp:extent cx="584200" cy="265430"/>
                <wp:effectExtent l="0" t="0" r="25400" b="20320"/>
                <wp:wrapNone/>
                <wp:docPr id="233" name="Prostoką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4C8753" w14:textId="162870C0" w:rsidR="00912227" w:rsidRDefault="00912227" w:rsidP="00912227">
                            <w:pPr>
                              <w:jc w:val="center"/>
                            </w:pPr>
                            <w:r>
                              <w:t>k=k-1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024BA" id="Prostokąt 233" o:spid="_x0000_s1078" style="position:absolute;left:0;text-align:left;margin-left:88.05pt;margin-top:7.5pt;width:46pt;height:20.9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" fillcolor="window" strokecolor="windowText" strokeweight="1pt">
                <v:textbox>
                  <w:txbxContent>
                    <w:p w14:paraId="6D4C8753" w14:textId="162870C0" w:rsidR="00912227" w:rsidRDefault="00912227" w:rsidP="00912227">
                      <w:pPr>
                        <w:jc w:val="center"/>
                      </w:pPr>
                      <w:r>
                        <w:t>k=k-1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912BB9" w14:textId="78AF25AA" w:rsidR="00004ADE" w:rsidRDefault="00836F6A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694A66" wp14:editId="7244DFCB">
                <wp:simplePos x="0" y="0"/>
                <wp:positionH relativeFrom="page">
                  <wp:posOffset>2941275</wp:posOffset>
                </wp:positionH>
                <wp:positionV relativeFrom="paragraph">
                  <wp:posOffset>212075</wp:posOffset>
                </wp:positionV>
                <wp:extent cx="1360805" cy="637806"/>
                <wp:effectExtent l="0" t="0" r="10795" b="10160"/>
                <wp:wrapNone/>
                <wp:docPr id="188" name="Prostokąt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378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D08C29" w14:textId="77777777" w:rsidR="00004ADE" w:rsidRDefault="00004ADE" w:rsidP="00004ADE">
                            <w:pPr>
                              <w:jc w:val="center"/>
                            </w:pPr>
                            <w:r>
                              <w:t>Nadpisz wcześniejszy ciąg tym ciągiem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94A66" id="Prostokąt 188" o:spid="_x0000_s1079" style="position:absolute;left:0;text-align:left;margin-left:231.6pt;margin-top:16.7pt;width:107.15pt;height:50.2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" fillcolor="window" strokecolor="windowText" strokeweight="1pt">
                <v:textbox>
                  <w:txbxContent>
                    <w:p w14:paraId="3AD08C29" w14:textId="77777777" w:rsidR="00004ADE" w:rsidRDefault="00004ADE" w:rsidP="00004ADE">
                      <w:pPr>
                        <w:jc w:val="center"/>
                      </w:pPr>
                      <w:r>
                        <w:t>Nadpisz wcześniejszy ciąg tym ciągiem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8561024" wp14:editId="5DF6D315">
                <wp:simplePos x="0" y="0"/>
                <wp:positionH relativeFrom="column">
                  <wp:posOffset>3362000</wp:posOffset>
                </wp:positionH>
                <wp:positionV relativeFrom="paragraph">
                  <wp:posOffset>159901</wp:posOffset>
                </wp:positionV>
                <wp:extent cx="531628" cy="297711"/>
                <wp:effectExtent l="0" t="0" r="1905" b="7620"/>
                <wp:wrapNone/>
                <wp:docPr id="189" name="Pole tekstow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DE2AC" w14:textId="77777777" w:rsidR="00004ADE" w:rsidRDefault="00004ADE" w:rsidP="00004ADE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61024" id="Pole tekstowe 189" o:spid="_x0000_s1080" type="#_x0000_t202" style="position:absolute;left:0;text-align:left;margin-left:264.7pt;margin-top:12.6pt;width:41.85pt;height:23.45pt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" fillcolor="white [3201]" stroked="f" strokeweight=".5pt">
                <v:textbox>
                  <w:txbxContent>
                    <w:p w14:paraId="6D9DE2AC" w14:textId="77777777" w:rsidR="00004ADE" w:rsidRDefault="00004ADE" w:rsidP="00004ADE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</w:p>
    <w:p w14:paraId="06471859" w14:textId="0FC07891" w:rsidR="00004ADE" w:rsidRDefault="00125543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941DA1" wp14:editId="6CC9AB60">
                <wp:simplePos x="0" y="0"/>
                <wp:positionH relativeFrom="margin">
                  <wp:posOffset>3192780</wp:posOffset>
                </wp:positionH>
                <wp:positionV relativeFrom="paragraph">
                  <wp:posOffset>137765</wp:posOffset>
                </wp:positionV>
                <wp:extent cx="2446522" cy="956871"/>
                <wp:effectExtent l="19050" t="19050" r="15240" b="34290"/>
                <wp:wrapNone/>
                <wp:docPr id="196" name="Romb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522" cy="956871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B296C4" w14:textId="77777777" w:rsidR="00004ADE" w:rsidRDefault="00004ADE" w:rsidP="00004ADE">
                            <w:pPr>
                              <w:jc w:val="center"/>
                            </w:pPr>
                            <w:r>
                              <w:t>Czy istnieje taki ciąg w zbiorze?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1DA1" id="Romb 196" o:spid="_x0000_s1081" type="#_x0000_t4" style="position:absolute;left:0;text-align:left;margin-left:251.4pt;margin-top:10.85pt;width:192.65pt;height:75.3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" fillcolor="window" strokecolor="windowText" strokeweight="1pt">
                <v:textbox>
                  <w:txbxContent>
                    <w:p w14:paraId="43B296C4" w14:textId="77777777" w:rsidR="00004ADE" w:rsidRDefault="00004ADE" w:rsidP="00004ADE">
                      <w:pPr>
                        <w:jc w:val="center"/>
                      </w:pPr>
                      <w:r>
                        <w:t>Czy istnieje taki ciąg w zbiorze?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AD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3D394A" wp14:editId="53FEEFFE">
                <wp:simplePos x="0" y="0"/>
                <wp:positionH relativeFrom="column">
                  <wp:posOffset>3061350</wp:posOffset>
                </wp:positionH>
                <wp:positionV relativeFrom="paragraph">
                  <wp:posOffset>129289</wp:posOffset>
                </wp:positionV>
                <wp:extent cx="1265097" cy="45719"/>
                <wp:effectExtent l="38100" t="38100" r="11430" b="88265"/>
                <wp:wrapNone/>
                <wp:docPr id="193" name="Łącznik prosty ze strzałką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0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7F89" id="Łącznik prosty ze strzałką 193" o:spid="_x0000_s1026" type="#_x0000_t32" style="position:absolute;margin-left:241.05pt;margin-top:10.2pt;width:99.6pt;height:3.6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707DD463" w14:textId="6A61EF98" w:rsidR="00004ADE" w:rsidRDefault="00004ADE" w:rsidP="00004ADE">
      <w:pPr>
        <w:pStyle w:val="Tekstakapitu"/>
        <w:ind w:firstLine="0"/>
      </w:pPr>
    </w:p>
    <w:p w14:paraId="2649D3CD" w14:textId="4A317AE0" w:rsidR="00004ADE" w:rsidRDefault="00912227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68ED9B" wp14:editId="2AE6B9DE">
                <wp:simplePos x="0" y="0"/>
                <wp:positionH relativeFrom="column">
                  <wp:posOffset>137160</wp:posOffset>
                </wp:positionH>
                <wp:positionV relativeFrom="paragraph">
                  <wp:posOffset>17780</wp:posOffset>
                </wp:positionV>
                <wp:extent cx="1560830" cy="0"/>
                <wp:effectExtent l="38100" t="76200" r="0" b="95250"/>
                <wp:wrapNone/>
                <wp:docPr id="244" name="Łącznik prosty ze strzałką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CF04D" id="Łącznik prosty ze strzałką 244" o:spid="_x0000_s1026" type="#_x0000_t32" style="position:absolute;margin-left:10.8pt;margin-top:1.4pt;width:122.9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14:paraId="794F206F" w14:textId="0042C9D8" w:rsidR="00004ADE" w:rsidRDefault="008B5D70" w:rsidP="00004ADE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1EAD48" wp14:editId="02DFE05F">
                <wp:simplePos x="0" y="0"/>
                <wp:positionH relativeFrom="page">
                  <wp:posOffset>2895748</wp:posOffset>
                </wp:positionH>
                <wp:positionV relativeFrom="paragraph">
                  <wp:posOffset>12375</wp:posOffset>
                </wp:positionV>
                <wp:extent cx="1360805" cy="488950"/>
                <wp:effectExtent l="0" t="0" r="10795" b="25400"/>
                <wp:wrapNone/>
                <wp:docPr id="197" name="Prostoką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4EB372" w14:textId="77777777" w:rsidR="00004ADE" w:rsidRDefault="00004ADE" w:rsidP="00004ADE">
                            <w:pPr>
                              <w:jc w:val="center"/>
                            </w:pPr>
                            <w:r>
                              <w:t>Zapisz ciąg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AD48" id="Prostokąt 197" o:spid="_x0000_s1082" style="position:absolute;left:0;text-align:left;margin-left:228pt;margin-top:.95pt;width:107.15pt;height:38.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" fillcolor="window" strokecolor="windowText" strokeweight="1pt">
                <v:textbox>
                  <w:txbxContent>
                    <w:p w14:paraId="354EB372" w14:textId="77777777" w:rsidR="00004ADE" w:rsidRDefault="00004ADE" w:rsidP="00004ADE">
                      <w:pPr>
                        <w:jc w:val="center"/>
                      </w:pPr>
                      <w:r>
                        <w:t>Zapisz ciąg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04AD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CC5486" wp14:editId="55D38639">
                <wp:simplePos x="0" y="0"/>
                <wp:positionH relativeFrom="column">
                  <wp:posOffset>3001010</wp:posOffset>
                </wp:positionH>
                <wp:positionV relativeFrom="paragraph">
                  <wp:posOffset>267970</wp:posOffset>
                </wp:positionV>
                <wp:extent cx="1339215" cy="34290"/>
                <wp:effectExtent l="38100" t="76200" r="13335" b="60960"/>
                <wp:wrapNone/>
                <wp:docPr id="198" name="Łącznik prosty ze strzałką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215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5F1B0" id="Łącznik prosty ze strzałką 198" o:spid="_x0000_s1026" type="#_x0000_t32" style="position:absolute;margin-left:236.3pt;margin-top:21.1pt;width:105.45pt;height:2.7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004ADE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2ED127FA" wp14:editId="28F7718C">
                <wp:simplePos x="0" y="0"/>
                <wp:positionH relativeFrom="column">
                  <wp:posOffset>3256487</wp:posOffset>
                </wp:positionH>
                <wp:positionV relativeFrom="paragraph">
                  <wp:posOffset>56574</wp:posOffset>
                </wp:positionV>
                <wp:extent cx="531628" cy="297711"/>
                <wp:effectExtent l="0" t="0" r="1905" b="7620"/>
                <wp:wrapNone/>
                <wp:docPr id="199" name="Pole tekstow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46F8E1" w14:textId="77777777" w:rsidR="00004ADE" w:rsidRDefault="00004ADE" w:rsidP="00004ADE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127FA" id="Pole tekstowe 199" o:spid="_x0000_s1083" type="#_x0000_t202" style="position:absolute;left:0;text-align:left;margin-left:256.4pt;margin-top:4.45pt;width:41.85pt;height:23.45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" fillcolor="white [3201]" stroked="f" strokeweight=".5pt">
                <v:textbox>
                  <w:txbxContent>
                    <w:p w14:paraId="2746F8E1" w14:textId="77777777" w:rsidR="00004ADE" w:rsidRDefault="00004ADE" w:rsidP="00004ADE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</w:p>
    <w:p w14:paraId="393C7575" w14:textId="1988618C" w:rsidR="006B6F44" w:rsidRPr="00933D3A" w:rsidRDefault="00004ADE" w:rsidP="00EF05AA">
      <w:r>
        <w:br w:type="page"/>
      </w:r>
    </w:p>
    <w:p w14:paraId="07BB3BE0" w14:textId="682C99FD" w:rsidR="009D373C" w:rsidRDefault="000011D5" w:rsidP="009D373C">
      <w:pPr>
        <w:pStyle w:val="Tytupodrozdziau"/>
      </w:pPr>
      <w:r>
        <w:lastRenderedPageBreak/>
        <w:t>3</w:t>
      </w:r>
      <w:r w:rsidR="009D373C" w:rsidRPr="0047022B">
        <w:t>.</w:t>
      </w:r>
      <w:r w:rsidR="008410DA">
        <w:t>3</w:t>
      </w:r>
      <w:r w:rsidR="009D373C" w:rsidRPr="0047022B">
        <w:t>.</w:t>
      </w:r>
      <w:r w:rsidR="009D373C" w:rsidRPr="0047022B">
        <w:tab/>
      </w:r>
      <w:r w:rsidR="009D373C">
        <w:t>Pseudokod</w:t>
      </w:r>
    </w:p>
    <w:p w14:paraId="4191C635" w14:textId="33179ACE" w:rsidR="00113E07" w:rsidRPr="0047022B" w:rsidRDefault="00113E07" w:rsidP="009D373C">
      <w:pPr>
        <w:pStyle w:val="Tytupodrozdziau"/>
      </w:pPr>
      <w:r>
        <w:t>Algorytm 1</w:t>
      </w:r>
    </w:p>
    <w:p w14:paraId="34F4AC6F" w14:textId="25C40936" w:rsidR="009D373C" w:rsidRDefault="00FA68BD" w:rsidP="00B76BC4">
      <w:pPr>
        <w:pStyle w:val="Tekstakapitu"/>
      </w:pPr>
      <w:r>
        <w:t xml:space="preserve">Weź </w:t>
      </w:r>
      <w:r w:rsidR="00B76BC4">
        <w:t>pierwszy</w:t>
      </w:r>
      <w:r w:rsidR="00200350">
        <w:t xml:space="preserve"> (lub kolejny)</w:t>
      </w:r>
      <w:r w:rsidR="00B76BC4">
        <w:t xml:space="preserve"> element ciągu</w:t>
      </w:r>
      <w:r w:rsidR="009D373C">
        <w:t>.</w:t>
      </w:r>
    </w:p>
    <w:p w14:paraId="3A9F9266" w14:textId="597E5EC4" w:rsidR="00B76BC4" w:rsidRDefault="000D261C" w:rsidP="00B76BC4">
      <w:pPr>
        <w:pStyle w:val="Tekstakapitu"/>
      </w:pPr>
      <w:r>
        <w:tab/>
        <w:t>Weź drugi</w:t>
      </w:r>
      <w:r w:rsidR="003941AA">
        <w:t xml:space="preserve"> </w:t>
      </w:r>
      <w:r w:rsidR="00A57744">
        <w:t>(lub kolejny)</w:t>
      </w:r>
      <w:r>
        <w:t xml:space="preserve"> element ciągu</w:t>
      </w:r>
    </w:p>
    <w:p w14:paraId="35969D13" w14:textId="05B83F5A" w:rsidR="009D6DF2" w:rsidRDefault="009D6DF2" w:rsidP="00B76BC4">
      <w:pPr>
        <w:pStyle w:val="Tekstakapitu"/>
      </w:pPr>
      <w:r>
        <w:tab/>
      </w:r>
      <w:r>
        <w:tab/>
        <w:t>Weź trzeci</w:t>
      </w:r>
      <w:r w:rsidR="00A57744">
        <w:t xml:space="preserve"> (</w:t>
      </w:r>
      <w:r w:rsidR="003941AA">
        <w:t>lub kolejny)</w:t>
      </w:r>
      <w:r>
        <w:t xml:space="preserve"> element ciągu</w:t>
      </w:r>
    </w:p>
    <w:p w14:paraId="08631BDE" w14:textId="3F6F60BD" w:rsidR="003941AA" w:rsidRDefault="003941AA" w:rsidP="002400E1">
      <w:pPr>
        <w:pStyle w:val="Tekstakapitu"/>
        <w:ind w:left="2836" w:firstLine="3"/>
      </w:pPr>
      <w:r>
        <w:t xml:space="preserve">Jeśli suma </w:t>
      </w:r>
      <w:r w:rsidR="00280EF1">
        <w:t>elementów jest równa M</w:t>
      </w:r>
      <w:r w:rsidR="002D30C9">
        <w:t>, sprawdź czy jest to duplikat</w:t>
      </w:r>
    </w:p>
    <w:p w14:paraId="386FF19C" w14:textId="3D936050" w:rsidR="002D30C9" w:rsidRDefault="002D30C9" w:rsidP="00B76BC4">
      <w:pPr>
        <w:pStyle w:val="Tekstakapitu"/>
      </w:pPr>
      <w:r>
        <w:tab/>
      </w:r>
      <w:r>
        <w:tab/>
      </w:r>
      <w:r w:rsidR="002400E1">
        <w:tab/>
      </w:r>
      <w:r w:rsidR="002400E1">
        <w:tab/>
      </w:r>
      <w:r w:rsidR="00C86BCD">
        <w:t xml:space="preserve">Jeśli jest to duplikat nadpisz </w:t>
      </w:r>
      <w:r w:rsidR="00F27AB1">
        <w:t xml:space="preserve">poprzedni ciąg </w:t>
      </w:r>
    </w:p>
    <w:p w14:paraId="29B88617" w14:textId="554F4DF9" w:rsidR="00F27AB1" w:rsidRDefault="00F27AB1" w:rsidP="00B76BC4">
      <w:pPr>
        <w:pStyle w:val="Tekstakapitu"/>
      </w:pPr>
      <w:r>
        <w:tab/>
      </w:r>
      <w:r>
        <w:tab/>
      </w:r>
      <w:r w:rsidR="002400E1">
        <w:tab/>
      </w:r>
      <w:r w:rsidR="002400E1">
        <w:tab/>
      </w:r>
      <w:r>
        <w:t>Jeśli nie jest to duplikat, zapisz ciąg</w:t>
      </w:r>
    </w:p>
    <w:p w14:paraId="5E6F29AA" w14:textId="7F040734" w:rsidR="00E65D84" w:rsidRDefault="00E65D84" w:rsidP="00B338C6">
      <w:pPr>
        <w:pStyle w:val="Tekstakapitu"/>
        <w:ind w:left="2836" w:firstLine="3"/>
      </w:pPr>
      <w:r>
        <w:t xml:space="preserve">Jeśli suma elementów nie jest równa M, </w:t>
      </w:r>
      <w:r w:rsidR="00200350">
        <w:t>wróć</w:t>
      </w:r>
      <w:r w:rsidR="00063C38">
        <w:t xml:space="preserve"> do ostatniej</w:t>
      </w:r>
      <w:r w:rsidR="00B338C6">
        <w:t xml:space="preserve"> (lub </w:t>
      </w:r>
      <w:r w:rsidR="00183DF3">
        <w:t>wcześniejszej</w:t>
      </w:r>
      <w:r w:rsidR="00B338C6">
        <w:t>)</w:t>
      </w:r>
      <w:r w:rsidR="00063C38">
        <w:t xml:space="preserve"> pętli</w:t>
      </w:r>
      <w:r w:rsidR="00B338C6">
        <w:t>,</w:t>
      </w:r>
      <w:r w:rsidR="00063C38">
        <w:t xml:space="preserve"> </w:t>
      </w:r>
      <w:proofErr w:type="spellStart"/>
      <w:r w:rsidR="00063C38">
        <w:t>inkremetując</w:t>
      </w:r>
      <w:proofErr w:type="spellEnd"/>
      <w:r w:rsidR="00063C38">
        <w:t xml:space="preserve"> jej </w:t>
      </w:r>
      <w:proofErr w:type="spellStart"/>
      <w:r w:rsidR="00063C38">
        <w:t>iterator</w:t>
      </w:r>
      <w:proofErr w:type="spellEnd"/>
    </w:p>
    <w:p w14:paraId="2CB7DAA7" w14:textId="55FAAF03" w:rsidR="00D56A51" w:rsidRDefault="0097781E" w:rsidP="00D56A51">
      <w:pPr>
        <w:pStyle w:val="Tekstakapitu"/>
      </w:pPr>
      <w:r>
        <w:t xml:space="preserve">Wypisz </w:t>
      </w:r>
      <w:r w:rsidR="00C15C88">
        <w:t>znalezione kombinacje oraz określ ich liczbę</w:t>
      </w:r>
    </w:p>
    <w:p w14:paraId="17B5831E" w14:textId="25FC9B13" w:rsidR="00DD152B" w:rsidRDefault="00DD152B" w:rsidP="00DD152B">
      <w:pPr>
        <w:rPr>
          <w:color w:val="000000" w:themeColor="text1"/>
        </w:rPr>
      </w:pPr>
    </w:p>
    <w:p w14:paraId="062E589C" w14:textId="0D63581B" w:rsidR="00113E07" w:rsidRPr="0047022B" w:rsidRDefault="00113E07" w:rsidP="00113E07">
      <w:pPr>
        <w:pStyle w:val="Tytupodrozdziau"/>
      </w:pPr>
      <w:r>
        <w:t xml:space="preserve">Algorytm </w:t>
      </w:r>
      <w:r w:rsidR="00933D3A">
        <w:t>2</w:t>
      </w:r>
    </w:p>
    <w:p w14:paraId="3B0A1E0E" w14:textId="77777777" w:rsidR="00113E07" w:rsidRDefault="00113E07" w:rsidP="00113E07">
      <w:pPr>
        <w:pStyle w:val="Tekstakapitu"/>
      </w:pPr>
      <w:r>
        <w:t>Weź pierwszy (lub kolejny) element ciągu.</w:t>
      </w:r>
    </w:p>
    <w:p w14:paraId="0E2FE092" w14:textId="77777777" w:rsidR="00113E07" w:rsidRDefault="00113E07" w:rsidP="00113E07">
      <w:pPr>
        <w:pStyle w:val="Tekstakapitu"/>
      </w:pPr>
      <w:r>
        <w:tab/>
        <w:t>Weź drugi (lub kolejny) element ciągu</w:t>
      </w:r>
    </w:p>
    <w:p w14:paraId="5DC70094" w14:textId="5A95DCC1" w:rsidR="00113E07" w:rsidRDefault="00113E07" w:rsidP="00113E07">
      <w:pPr>
        <w:pStyle w:val="Tekstakapitu"/>
      </w:pPr>
      <w:r>
        <w:tab/>
      </w:r>
      <w:r>
        <w:tab/>
        <w:t>Weź ostatni</w:t>
      </w:r>
      <w:r w:rsidR="00933D3A">
        <w:t xml:space="preserve"> (lub wcześniejszy)</w:t>
      </w:r>
      <w:r>
        <w:t xml:space="preserve"> element ciągu</w:t>
      </w:r>
    </w:p>
    <w:p w14:paraId="6FDCCDD6" w14:textId="510E0BBA" w:rsidR="00FD7D82" w:rsidRDefault="00FD7D82" w:rsidP="00113E07">
      <w:pPr>
        <w:pStyle w:val="Tekstakapitu"/>
      </w:pPr>
      <w:r>
        <w:tab/>
      </w:r>
      <w:r>
        <w:tab/>
      </w:r>
      <w:r>
        <w:tab/>
        <w:t>Dop</w:t>
      </w:r>
      <w:r w:rsidR="001E0CC6">
        <w:t>óki drugi</w:t>
      </w:r>
      <w:r w:rsidR="00933D3A">
        <w:t xml:space="preserve"> (lub kolejny) </w:t>
      </w:r>
      <w:r w:rsidR="001E0CC6">
        <w:t xml:space="preserve"> element jest mniejszy od </w:t>
      </w:r>
      <w:proofErr w:type="spellStart"/>
      <w:r w:rsidR="001E0CC6">
        <w:t>ostaniego</w:t>
      </w:r>
      <w:proofErr w:type="spellEnd"/>
    </w:p>
    <w:p w14:paraId="366E08CE" w14:textId="27A46007" w:rsidR="00113E07" w:rsidRDefault="00113E07" w:rsidP="001E0CC6">
      <w:pPr>
        <w:pStyle w:val="Tekstakapitu"/>
        <w:ind w:left="3545" w:firstLine="0"/>
      </w:pPr>
      <w:r>
        <w:t>Jeśli suma elementów jest równa M, sprawdź czy jest to duplikat</w:t>
      </w:r>
      <w:r w:rsidR="00933D3A">
        <w:t xml:space="preserve"> i wróć do kroku pierwszego</w:t>
      </w:r>
    </w:p>
    <w:p w14:paraId="365494EA" w14:textId="471FC0EA" w:rsidR="00113E07" w:rsidRDefault="00113E07" w:rsidP="00113E07">
      <w:pPr>
        <w:pStyle w:val="Tekstakapitu"/>
      </w:pPr>
      <w:r>
        <w:tab/>
      </w:r>
      <w:r>
        <w:tab/>
      </w:r>
      <w:r>
        <w:tab/>
      </w:r>
      <w:r>
        <w:tab/>
      </w:r>
      <w:r w:rsidR="001E0CC6">
        <w:tab/>
      </w:r>
      <w:r>
        <w:t xml:space="preserve">Jeśli jest to duplikat nadpisz poprzedni ciąg </w:t>
      </w:r>
    </w:p>
    <w:p w14:paraId="65E192D2" w14:textId="2838A767" w:rsidR="00113E07" w:rsidRDefault="00113E07" w:rsidP="00113E07">
      <w:pPr>
        <w:pStyle w:val="Tekstakapitu"/>
      </w:pPr>
      <w:r>
        <w:tab/>
      </w:r>
      <w:r>
        <w:tab/>
      </w:r>
      <w:r>
        <w:tab/>
      </w:r>
      <w:r>
        <w:tab/>
      </w:r>
      <w:r w:rsidR="001E0CC6">
        <w:tab/>
      </w:r>
      <w:r>
        <w:t>Jeśli nie jest to duplikat, zapisz ciąg</w:t>
      </w:r>
    </w:p>
    <w:p w14:paraId="19CA7CE0" w14:textId="3A3E946E" w:rsidR="00113E07" w:rsidRDefault="00113E07" w:rsidP="001E0CC6">
      <w:pPr>
        <w:pStyle w:val="Tekstakapitu"/>
        <w:ind w:left="3545" w:firstLine="0"/>
      </w:pPr>
      <w:r>
        <w:t xml:space="preserve">Jeśli suma elementów jest </w:t>
      </w:r>
      <w:r w:rsidR="007924F5">
        <w:t xml:space="preserve">mniejsza od </w:t>
      </w:r>
      <w:r>
        <w:t>M</w:t>
      </w:r>
      <w:r w:rsidR="007924F5">
        <w:t>, inkrementuj drugi</w:t>
      </w:r>
      <w:r w:rsidR="00933D3A">
        <w:t xml:space="preserve"> (lub kolejny) </w:t>
      </w:r>
      <w:r w:rsidR="007924F5">
        <w:t xml:space="preserve"> element</w:t>
      </w:r>
      <w:r w:rsidR="00933D3A">
        <w:t xml:space="preserve"> i wróć do kroku pierwszego</w:t>
      </w:r>
    </w:p>
    <w:p w14:paraId="44582907" w14:textId="49EA708C" w:rsidR="007924F5" w:rsidRDefault="007924F5" w:rsidP="00933D3A">
      <w:pPr>
        <w:pStyle w:val="Tekstakapitu"/>
        <w:ind w:left="3545" w:firstLine="0"/>
      </w:pPr>
      <w:r>
        <w:t xml:space="preserve">Jeśli suma elementów jest </w:t>
      </w:r>
      <w:r w:rsidR="002F1D1E">
        <w:t>wi</w:t>
      </w:r>
      <w:r w:rsidR="00933D3A">
        <w:t>ę</w:t>
      </w:r>
      <w:r w:rsidR="002F1D1E">
        <w:t>ksza</w:t>
      </w:r>
      <w:r>
        <w:t xml:space="preserve"> od M, </w:t>
      </w:r>
      <w:r w:rsidR="002F1D1E">
        <w:t>de</w:t>
      </w:r>
      <w:r>
        <w:t xml:space="preserve">krementuj </w:t>
      </w:r>
      <w:r w:rsidR="002F1D1E">
        <w:t>ostatni</w:t>
      </w:r>
      <w:r w:rsidR="00933D3A">
        <w:t xml:space="preserve"> (lub wcześniejszy)</w:t>
      </w:r>
      <w:r>
        <w:t xml:space="preserve"> element</w:t>
      </w:r>
      <w:r w:rsidR="00933D3A">
        <w:t xml:space="preserve"> i wróć do kroku pierwszego</w:t>
      </w:r>
    </w:p>
    <w:p w14:paraId="5DC6B687" w14:textId="33BAE22D" w:rsidR="00DD152B" w:rsidRDefault="00113E07" w:rsidP="00933D3A">
      <w:pPr>
        <w:pStyle w:val="Tekstakapitu"/>
      </w:pPr>
      <w:r>
        <w:t>Wypisz znalezione kombinacje oraz określ ich liczbę</w:t>
      </w:r>
    </w:p>
    <w:p w14:paraId="5509CA5B" w14:textId="0C12493E" w:rsidR="00DD152B" w:rsidRPr="00DD152B" w:rsidRDefault="00DD152B" w:rsidP="00DD152B">
      <w:pPr>
        <w:rPr>
          <w:b/>
          <w:color w:val="000000" w:themeColor="text1"/>
          <w:sz w:val="28"/>
        </w:rPr>
      </w:pPr>
      <w:r>
        <w:br w:type="page"/>
      </w:r>
    </w:p>
    <w:tbl>
      <w:tblPr>
        <w:tblpPr w:leftFromText="141" w:rightFromText="141" w:vertAnchor="text" w:horzAnchor="page" w:tblpX="3869" w:tblpY="13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2505"/>
      </w:tblGrid>
      <w:tr w:rsidR="00DD152B" w:rsidRPr="00BF39E6" w14:paraId="6EC28F0D" w14:textId="77777777" w:rsidTr="00B07344">
        <w:trPr>
          <w:trHeight w:val="1053"/>
        </w:trPr>
        <w:tc>
          <w:tcPr>
            <w:tcW w:w="2505" w:type="dxa"/>
            <w:shd w:val="clear" w:color="auto" w:fill="auto"/>
            <w:vAlign w:val="bottom"/>
          </w:tcPr>
          <w:p w14:paraId="583B835F" w14:textId="77777777" w:rsidR="00DD152B" w:rsidRPr="00BF39E6" w:rsidRDefault="00DD152B" w:rsidP="00B07344">
            <w:pPr>
              <w:pStyle w:val="Nagwek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Liczba elementów</w:t>
            </w:r>
          </w:p>
        </w:tc>
        <w:tc>
          <w:tcPr>
            <w:tcW w:w="2505" w:type="dxa"/>
            <w:vAlign w:val="bottom"/>
          </w:tcPr>
          <w:p w14:paraId="7E2BBB6F" w14:textId="77777777" w:rsidR="00DD152B" w:rsidRPr="00BF39E6" w:rsidRDefault="00DD152B" w:rsidP="00B07344">
            <w:pPr>
              <w:pStyle w:val="Nagwek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Czas wykonania zadania przez algorytm[s]</w:t>
            </w:r>
          </w:p>
        </w:tc>
      </w:tr>
      <w:tr w:rsidR="00DD152B" w:rsidRPr="00106AF4" w14:paraId="37A9E833" w14:textId="77777777" w:rsidTr="00B07344">
        <w:trPr>
          <w:trHeight w:val="328"/>
        </w:trPr>
        <w:tc>
          <w:tcPr>
            <w:tcW w:w="2505" w:type="dxa"/>
            <w:shd w:val="clear" w:color="auto" w:fill="auto"/>
            <w:vAlign w:val="bottom"/>
          </w:tcPr>
          <w:p w14:paraId="38F6DE22" w14:textId="77777777" w:rsidR="00DD152B" w:rsidRPr="00106AF4" w:rsidRDefault="00DD152B" w:rsidP="00B07344">
            <w:pPr>
              <w:pStyle w:val="Danatekstowatabeli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05" w:type="dxa"/>
            <w:vAlign w:val="bottom"/>
          </w:tcPr>
          <w:p w14:paraId="71B4944B" w14:textId="77777777" w:rsidR="00DD152B" w:rsidRDefault="00DD152B" w:rsidP="00B07344">
            <w:pPr>
              <w:pStyle w:val="Danatekstowatabeli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</w:tr>
      <w:tr w:rsidR="00DD152B" w14:paraId="58815A4B" w14:textId="77777777" w:rsidTr="00B07344">
        <w:trPr>
          <w:trHeight w:val="351"/>
        </w:trPr>
        <w:tc>
          <w:tcPr>
            <w:tcW w:w="2505" w:type="dxa"/>
            <w:shd w:val="clear" w:color="auto" w:fill="auto"/>
            <w:vAlign w:val="bottom"/>
          </w:tcPr>
          <w:p w14:paraId="0C3DB62F" w14:textId="77777777" w:rsidR="00DD152B" w:rsidRDefault="00DD152B" w:rsidP="00B07344">
            <w:pPr>
              <w:pStyle w:val="Danaliczbowa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05" w:type="dxa"/>
            <w:vAlign w:val="bottom"/>
          </w:tcPr>
          <w:p w14:paraId="3682F1C1" w14:textId="77777777" w:rsidR="00DD152B" w:rsidRDefault="00DD152B" w:rsidP="00B07344">
            <w:pPr>
              <w:pStyle w:val="Danaliczbowa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</w:t>
            </w:r>
          </w:p>
        </w:tc>
      </w:tr>
      <w:tr w:rsidR="00DD152B" w:rsidRPr="00BF39E6" w14:paraId="2BD52E50" w14:textId="77777777" w:rsidTr="00B07344">
        <w:trPr>
          <w:trHeight w:val="351"/>
        </w:trPr>
        <w:tc>
          <w:tcPr>
            <w:tcW w:w="2505" w:type="dxa"/>
            <w:shd w:val="clear" w:color="auto" w:fill="auto"/>
            <w:vAlign w:val="bottom"/>
          </w:tcPr>
          <w:p w14:paraId="7571DFA3" w14:textId="77777777" w:rsidR="00DD152B" w:rsidRPr="00BF39E6" w:rsidRDefault="00DD152B" w:rsidP="00B07344">
            <w:pPr>
              <w:pStyle w:val="Nagwek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505" w:type="dxa"/>
            <w:vAlign w:val="bottom"/>
          </w:tcPr>
          <w:p w14:paraId="2C9D5BBD" w14:textId="77777777" w:rsidR="00DD152B" w:rsidRPr="00BF39E6" w:rsidRDefault="00DD152B" w:rsidP="00B0734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3,133</w:t>
            </w:r>
          </w:p>
        </w:tc>
      </w:tr>
      <w:tr w:rsidR="00DD152B" w:rsidRPr="00106AF4" w14:paraId="0DDC416B" w14:textId="77777777" w:rsidTr="00B07344">
        <w:trPr>
          <w:trHeight w:val="328"/>
        </w:trPr>
        <w:tc>
          <w:tcPr>
            <w:tcW w:w="2505" w:type="dxa"/>
            <w:shd w:val="clear" w:color="auto" w:fill="auto"/>
            <w:vAlign w:val="bottom"/>
          </w:tcPr>
          <w:p w14:paraId="2C5E85EF" w14:textId="77777777" w:rsidR="00DD152B" w:rsidRPr="00106AF4" w:rsidRDefault="00DD152B" w:rsidP="00B07344">
            <w:pPr>
              <w:pStyle w:val="Danatekstowatabeli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2505" w:type="dxa"/>
            <w:vAlign w:val="bottom"/>
          </w:tcPr>
          <w:p w14:paraId="4144F79E" w14:textId="77777777" w:rsidR="00DD152B" w:rsidRPr="00106AF4" w:rsidRDefault="00DD152B" w:rsidP="00B0734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31,532</w:t>
            </w:r>
          </w:p>
        </w:tc>
      </w:tr>
      <w:tr w:rsidR="00DD152B" w14:paraId="7F39BC8F" w14:textId="77777777" w:rsidTr="00B07344">
        <w:trPr>
          <w:trHeight w:val="351"/>
        </w:trPr>
        <w:tc>
          <w:tcPr>
            <w:tcW w:w="2505" w:type="dxa"/>
            <w:shd w:val="clear" w:color="auto" w:fill="auto"/>
            <w:vAlign w:val="bottom"/>
          </w:tcPr>
          <w:p w14:paraId="55C65141" w14:textId="77777777" w:rsidR="00DD152B" w:rsidRDefault="00DD152B" w:rsidP="00B07344">
            <w:pPr>
              <w:pStyle w:val="Danaliczbowa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2505" w:type="dxa"/>
            <w:vAlign w:val="bottom"/>
          </w:tcPr>
          <w:p w14:paraId="34280AF9" w14:textId="77777777" w:rsidR="00DD152B" w:rsidRDefault="00DD152B" w:rsidP="00B0734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86,684</w:t>
            </w:r>
          </w:p>
        </w:tc>
      </w:tr>
      <w:tr w:rsidR="00DD152B" w:rsidRPr="00BF39E6" w14:paraId="37F3CE81" w14:textId="77777777" w:rsidTr="00DD7306">
        <w:trPr>
          <w:trHeight w:val="328"/>
        </w:trPr>
        <w:tc>
          <w:tcPr>
            <w:tcW w:w="2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03AC70" w14:textId="77777777" w:rsidR="00DD152B" w:rsidRPr="00BF39E6" w:rsidRDefault="00DD152B" w:rsidP="00B07344">
            <w:pPr>
              <w:pStyle w:val="Nagwek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vAlign w:val="bottom"/>
          </w:tcPr>
          <w:p w14:paraId="58FB3381" w14:textId="77777777" w:rsidR="00DD152B" w:rsidRPr="00BF39E6" w:rsidRDefault="00DD152B" w:rsidP="00B0734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234,612</w:t>
            </w:r>
          </w:p>
        </w:tc>
      </w:tr>
      <w:tr w:rsidR="00DD152B" w:rsidRPr="00BF39E6" w14:paraId="2B1ADA12" w14:textId="77777777" w:rsidTr="00DD7306">
        <w:trPr>
          <w:trHeight w:val="328"/>
        </w:trPr>
        <w:tc>
          <w:tcPr>
            <w:tcW w:w="50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F569E" w14:textId="549B2FA3" w:rsidR="00DD152B" w:rsidRDefault="00DD152B" w:rsidP="009F36D8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 xml:space="preserve">Tabela </w:t>
            </w:r>
            <w:fldSimple w:instr=" SEQ Tabela \* ARABIC ">
              <w:r w:rsidR="00EA5CA2">
                <w:rPr>
                  <w:noProof/>
                </w:rPr>
                <w:t>1</w:t>
              </w:r>
            </w:fldSimple>
            <w:r w:rsidR="009F36D8">
              <w:t>. Złożoność czasowa algorytmu</w:t>
            </w:r>
            <w:r w:rsidR="00964431">
              <w:t xml:space="preserve"> 1</w:t>
            </w:r>
          </w:p>
        </w:tc>
      </w:tr>
    </w:tbl>
    <w:p w14:paraId="6F021A52" w14:textId="651DE891" w:rsidR="00DD152B" w:rsidRDefault="000011D5" w:rsidP="009F36D8">
      <w:pPr>
        <w:pStyle w:val="Tytupodrozdziau"/>
      </w:pPr>
      <w:bookmarkStart w:id="2" w:name="_Hlk87206930"/>
      <w:r>
        <w:t>3</w:t>
      </w:r>
      <w:r w:rsidR="009D373C" w:rsidRPr="0047022B">
        <w:t>.</w:t>
      </w:r>
      <w:r w:rsidR="008410DA">
        <w:t>4</w:t>
      </w:r>
      <w:r w:rsidR="009D373C" w:rsidRPr="0047022B">
        <w:t>.</w:t>
      </w:r>
      <w:r w:rsidR="009D373C" w:rsidRPr="0047022B">
        <w:tab/>
      </w:r>
      <w:r w:rsidR="009D373C">
        <w:t>Rezultaty testów</w:t>
      </w:r>
    </w:p>
    <w:p w14:paraId="1274F1F2" w14:textId="2E527965" w:rsidR="007C35A2" w:rsidRDefault="007C35A2" w:rsidP="009F36D8">
      <w:pPr>
        <w:pStyle w:val="Tytupodrozdziau"/>
      </w:pPr>
    </w:p>
    <w:p w14:paraId="2D07F14F" w14:textId="553A42A6" w:rsidR="007C35A2" w:rsidRDefault="007C35A2" w:rsidP="009F36D8">
      <w:pPr>
        <w:pStyle w:val="Tytupodrozdziau"/>
      </w:pPr>
    </w:p>
    <w:p w14:paraId="371BB09F" w14:textId="29F0EECB" w:rsidR="007C35A2" w:rsidRDefault="007C35A2" w:rsidP="009F36D8">
      <w:pPr>
        <w:pStyle w:val="Tytupodrozdziau"/>
      </w:pPr>
    </w:p>
    <w:p w14:paraId="1B05B9A4" w14:textId="26B8F043" w:rsidR="007C35A2" w:rsidRDefault="007C35A2" w:rsidP="009F36D8">
      <w:pPr>
        <w:pStyle w:val="Tytupodrozdziau"/>
      </w:pPr>
    </w:p>
    <w:p w14:paraId="1FE5EEB8" w14:textId="0E4CEB1E" w:rsidR="007C35A2" w:rsidRDefault="007C35A2" w:rsidP="009F36D8">
      <w:pPr>
        <w:pStyle w:val="Tytupodrozdziau"/>
      </w:pPr>
    </w:p>
    <w:p w14:paraId="37E4A5C1" w14:textId="526C49A0" w:rsidR="007C35A2" w:rsidRDefault="007C35A2" w:rsidP="009F36D8">
      <w:pPr>
        <w:pStyle w:val="Tytupodrozdziau"/>
      </w:pPr>
    </w:p>
    <w:p w14:paraId="521406AD" w14:textId="77777777" w:rsidR="007C35A2" w:rsidRDefault="007C35A2" w:rsidP="001C0923">
      <w:pPr>
        <w:pStyle w:val="Tytupodrozdziau"/>
        <w:ind w:left="0" w:firstLine="0"/>
      </w:pPr>
    </w:p>
    <w:bookmarkEnd w:id="2"/>
    <w:p w14:paraId="4C2EA25C" w14:textId="105F6C54" w:rsidR="005C56B8" w:rsidRDefault="001C0923" w:rsidP="005C56B8">
      <w:pPr>
        <w:pStyle w:val="Tekstakapitu"/>
        <w:keepNext/>
      </w:pPr>
      <w:r>
        <w:rPr>
          <w:noProof/>
        </w:rPr>
        <w:drawing>
          <wp:inline distT="0" distB="0" distL="0" distR="0" wp14:anchorId="399BF8C5" wp14:editId="13B2264F">
            <wp:extent cx="5400675" cy="3300413"/>
            <wp:effectExtent l="57150" t="57150" r="47625" b="5270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940791E-0238-465C-8BA4-81D09AFB0D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 xml:space="preserve">Wykres </w:t>
      </w:r>
      <w:fldSimple w:instr=" SEQ Wykres \* ARABIC ">
        <w:r w:rsidR="00EA5CA2">
          <w:rPr>
            <w:noProof/>
          </w:rPr>
          <w:t>1</w:t>
        </w:r>
      </w:fldSimple>
      <w:r>
        <w:t>. Złożoność algorytmów</w:t>
      </w:r>
    </w:p>
    <w:p w14:paraId="5FBE3E6F" w14:textId="77777777" w:rsidR="005C56B8" w:rsidRDefault="005C56B8" w:rsidP="00FA6FCE">
      <w:pPr>
        <w:pStyle w:val="Tekstakapitu"/>
      </w:pPr>
    </w:p>
    <w:p w14:paraId="2E3022FE" w14:textId="6FC47B61" w:rsidR="00E1141E" w:rsidRDefault="00022A9D" w:rsidP="00FA6FCE">
      <w:pPr>
        <w:pStyle w:val="Tekstakapitu"/>
      </w:pPr>
      <w:r>
        <w:t>Z testów wynika, że dany algorytm posiada złożoność czasową typu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).</w:t>
      </w:r>
    </w:p>
    <w:p w14:paraId="6B882B7E" w14:textId="2CF48435" w:rsidR="009D373C" w:rsidRPr="009F36D8" w:rsidRDefault="00E1141E" w:rsidP="009F36D8">
      <w:pPr>
        <w:rPr>
          <w:color w:val="000000" w:themeColor="text1"/>
        </w:rPr>
      </w:pPr>
      <w:r>
        <w:br w:type="page"/>
      </w:r>
    </w:p>
    <w:p w14:paraId="0E5DBF52" w14:textId="2671901B" w:rsidR="00130389" w:rsidRDefault="00130389"/>
    <w:tbl>
      <w:tblPr>
        <w:tblpPr w:leftFromText="141" w:rightFromText="141" w:vertAnchor="text" w:horzAnchor="page" w:tblpX="3903" w:tblpY="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2505"/>
      </w:tblGrid>
      <w:tr w:rsidR="005E23E8" w:rsidRPr="00BF39E6" w14:paraId="4A02AAA6" w14:textId="77777777" w:rsidTr="005E23E8">
        <w:trPr>
          <w:trHeight w:val="1053"/>
        </w:trPr>
        <w:tc>
          <w:tcPr>
            <w:tcW w:w="2505" w:type="dxa"/>
            <w:shd w:val="clear" w:color="auto" w:fill="auto"/>
            <w:vAlign w:val="bottom"/>
          </w:tcPr>
          <w:p w14:paraId="2C68E4F7" w14:textId="77777777" w:rsidR="005E23E8" w:rsidRPr="00BF39E6" w:rsidRDefault="005E23E8" w:rsidP="005E23E8">
            <w:pPr>
              <w:pStyle w:val="Nagwek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Liczba elementów</w:t>
            </w:r>
          </w:p>
        </w:tc>
        <w:tc>
          <w:tcPr>
            <w:tcW w:w="2505" w:type="dxa"/>
            <w:vAlign w:val="bottom"/>
          </w:tcPr>
          <w:p w14:paraId="4F2498B1" w14:textId="77777777" w:rsidR="005E23E8" w:rsidRPr="00BF39E6" w:rsidRDefault="005E23E8" w:rsidP="005E23E8">
            <w:pPr>
              <w:pStyle w:val="Nagwek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Czas wykonania zadania przez algorytm 2 [s]</w:t>
            </w:r>
          </w:p>
        </w:tc>
      </w:tr>
      <w:tr w:rsidR="005E23E8" w:rsidRPr="00BF39E6" w14:paraId="1363B664" w14:textId="77777777" w:rsidTr="005E23E8">
        <w:trPr>
          <w:trHeight w:val="347"/>
        </w:trPr>
        <w:tc>
          <w:tcPr>
            <w:tcW w:w="2505" w:type="dxa"/>
            <w:shd w:val="clear" w:color="auto" w:fill="auto"/>
            <w:vAlign w:val="bottom"/>
          </w:tcPr>
          <w:p w14:paraId="63596ECE" w14:textId="77777777" w:rsidR="005E23E8" w:rsidRDefault="005E23E8" w:rsidP="005E23E8">
            <w:pPr>
              <w:pStyle w:val="Nagwektabeli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05" w:type="dxa"/>
            <w:vAlign w:val="bottom"/>
          </w:tcPr>
          <w:p w14:paraId="78FCC021" w14:textId="77777777" w:rsidR="005E23E8" w:rsidRDefault="005E23E8" w:rsidP="005E23E8">
            <w:pPr>
              <w:pStyle w:val="Nagwektabeli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</w:tr>
      <w:tr w:rsidR="005E23E8" w:rsidRPr="00BF39E6" w14:paraId="6BB0F3F3" w14:textId="77777777" w:rsidTr="005E23E8">
        <w:trPr>
          <w:trHeight w:val="347"/>
        </w:trPr>
        <w:tc>
          <w:tcPr>
            <w:tcW w:w="2505" w:type="dxa"/>
            <w:shd w:val="clear" w:color="auto" w:fill="auto"/>
            <w:vAlign w:val="bottom"/>
          </w:tcPr>
          <w:p w14:paraId="7358CC4D" w14:textId="77777777" w:rsidR="005E23E8" w:rsidRDefault="005E23E8" w:rsidP="005E23E8">
            <w:pPr>
              <w:pStyle w:val="Nagwektabeli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05" w:type="dxa"/>
            <w:vAlign w:val="bottom"/>
          </w:tcPr>
          <w:p w14:paraId="30A2AC18" w14:textId="77777777" w:rsidR="005E23E8" w:rsidRDefault="005E23E8" w:rsidP="005E23E8">
            <w:pPr>
              <w:pStyle w:val="Nagwektabeli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</w:t>
            </w:r>
          </w:p>
        </w:tc>
      </w:tr>
      <w:tr w:rsidR="005E23E8" w:rsidRPr="00BF39E6" w14:paraId="6C5AEACE" w14:textId="77777777" w:rsidTr="005E23E8">
        <w:trPr>
          <w:trHeight w:val="347"/>
        </w:trPr>
        <w:tc>
          <w:tcPr>
            <w:tcW w:w="2505" w:type="dxa"/>
            <w:shd w:val="clear" w:color="auto" w:fill="auto"/>
            <w:vAlign w:val="bottom"/>
          </w:tcPr>
          <w:p w14:paraId="7E8BAC4E" w14:textId="77777777" w:rsidR="005E23E8" w:rsidRDefault="005E23E8" w:rsidP="005E23E8">
            <w:pPr>
              <w:pStyle w:val="Nagwektabeli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505" w:type="dxa"/>
            <w:vAlign w:val="bottom"/>
          </w:tcPr>
          <w:p w14:paraId="4F5E366E" w14:textId="77777777" w:rsidR="005E23E8" w:rsidRDefault="005E23E8" w:rsidP="005E23E8">
            <w:pPr>
              <w:pStyle w:val="Nagwektabeli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0,078</w:t>
            </w:r>
          </w:p>
        </w:tc>
      </w:tr>
      <w:tr w:rsidR="005E23E8" w:rsidRPr="00BF39E6" w14:paraId="04A34E18" w14:textId="77777777" w:rsidTr="005E23E8">
        <w:trPr>
          <w:trHeight w:val="277"/>
        </w:trPr>
        <w:tc>
          <w:tcPr>
            <w:tcW w:w="2505" w:type="dxa"/>
            <w:shd w:val="clear" w:color="auto" w:fill="auto"/>
            <w:vAlign w:val="bottom"/>
          </w:tcPr>
          <w:p w14:paraId="76EEE0A9" w14:textId="77777777" w:rsidR="005E23E8" w:rsidRDefault="005E23E8" w:rsidP="005E23E8">
            <w:pPr>
              <w:pStyle w:val="Nagwektabeli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2505" w:type="dxa"/>
            <w:vAlign w:val="bottom"/>
          </w:tcPr>
          <w:p w14:paraId="452DAF1A" w14:textId="77777777" w:rsidR="005E23E8" w:rsidRDefault="005E23E8" w:rsidP="005E23E8">
            <w:pPr>
              <w:pStyle w:val="Nagwektabeli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0,121</w:t>
            </w:r>
          </w:p>
        </w:tc>
      </w:tr>
      <w:tr w:rsidR="005E23E8" w:rsidRPr="00BF39E6" w14:paraId="0B2053AD" w14:textId="77777777" w:rsidTr="005E23E8">
        <w:trPr>
          <w:trHeight w:val="348"/>
        </w:trPr>
        <w:tc>
          <w:tcPr>
            <w:tcW w:w="2505" w:type="dxa"/>
            <w:shd w:val="clear" w:color="auto" w:fill="auto"/>
            <w:vAlign w:val="bottom"/>
          </w:tcPr>
          <w:p w14:paraId="07F79370" w14:textId="77777777" w:rsidR="005E23E8" w:rsidRDefault="005E23E8" w:rsidP="005E23E8">
            <w:pPr>
              <w:pStyle w:val="Nagwektabeli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2505" w:type="dxa"/>
            <w:vAlign w:val="bottom"/>
          </w:tcPr>
          <w:p w14:paraId="3FDFE350" w14:textId="77777777" w:rsidR="005E23E8" w:rsidRDefault="005E23E8" w:rsidP="005E23E8">
            <w:pPr>
              <w:pStyle w:val="Nagwektabeli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0,298</w:t>
            </w:r>
          </w:p>
        </w:tc>
      </w:tr>
      <w:tr w:rsidR="005E23E8" w:rsidRPr="00106AF4" w14:paraId="520458E0" w14:textId="77777777" w:rsidTr="005E23E8">
        <w:trPr>
          <w:trHeight w:val="328"/>
        </w:trPr>
        <w:tc>
          <w:tcPr>
            <w:tcW w:w="2505" w:type="dxa"/>
            <w:shd w:val="clear" w:color="auto" w:fill="auto"/>
            <w:vAlign w:val="bottom"/>
          </w:tcPr>
          <w:p w14:paraId="7236BEA1" w14:textId="77777777" w:rsidR="005E23E8" w:rsidRDefault="005E23E8" w:rsidP="005E23E8">
            <w:pPr>
              <w:pStyle w:val="Danatekstowatabeli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2505" w:type="dxa"/>
            <w:vAlign w:val="bottom"/>
          </w:tcPr>
          <w:p w14:paraId="393C1BD4" w14:textId="77777777" w:rsidR="005E23E8" w:rsidRDefault="005E23E8" w:rsidP="005E23E8">
            <w:pPr>
              <w:pStyle w:val="Danatekstowatabeli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0,525</w:t>
            </w:r>
          </w:p>
        </w:tc>
      </w:tr>
      <w:tr w:rsidR="005E23E8" w:rsidRPr="00106AF4" w14:paraId="1A1FC01B" w14:textId="77777777" w:rsidTr="005E23E8">
        <w:trPr>
          <w:trHeight w:val="328"/>
        </w:trPr>
        <w:tc>
          <w:tcPr>
            <w:tcW w:w="2505" w:type="dxa"/>
            <w:shd w:val="clear" w:color="auto" w:fill="auto"/>
            <w:vAlign w:val="bottom"/>
          </w:tcPr>
          <w:p w14:paraId="0BD26072" w14:textId="77777777" w:rsidR="005E23E8" w:rsidRPr="00106AF4" w:rsidRDefault="005E23E8" w:rsidP="005E23E8">
            <w:pPr>
              <w:pStyle w:val="Danatekstowatabeli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2505" w:type="dxa"/>
            <w:vAlign w:val="bottom"/>
          </w:tcPr>
          <w:p w14:paraId="20CAAB71" w14:textId="77777777" w:rsidR="005E23E8" w:rsidRDefault="005E23E8" w:rsidP="005E23E8">
            <w:pPr>
              <w:pStyle w:val="Danatekstowatabeli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0,792</w:t>
            </w:r>
          </w:p>
        </w:tc>
      </w:tr>
      <w:tr w:rsidR="005E23E8" w14:paraId="3F988762" w14:textId="77777777" w:rsidTr="005E23E8">
        <w:trPr>
          <w:trHeight w:val="351"/>
        </w:trPr>
        <w:tc>
          <w:tcPr>
            <w:tcW w:w="2505" w:type="dxa"/>
            <w:shd w:val="clear" w:color="auto" w:fill="auto"/>
            <w:vAlign w:val="bottom"/>
          </w:tcPr>
          <w:p w14:paraId="4F198C2C" w14:textId="77777777" w:rsidR="005E23E8" w:rsidRDefault="005E23E8" w:rsidP="005E23E8">
            <w:pPr>
              <w:pStyle w:val="Danaliczbowa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505" w:type="dxa"/>
            <w:vAlign w:val="bottom"/>
          </w:tcPr>
          <w:p w14:paraId="22234EF3" w14:textId="77777777" w:rsidR="005E23E8" w:rsidRDefault="005E23E8" w:rsidP="005E23E8">
            <w:pPr>
              <w:pStyle w:val="Danaliczbowa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2,96</w:t>
            </w:r>
          </w:p>
        </w:tc>
      </w:tr>
      <w:tr w:rsidR="005E23E8" w:rsidRPr="00BF39E6" w14:paraId="02C35B80" w14:textId="77777777" w:rsidTr="005E23E8">
        <w:trPr>
          <w:trHeight w:val="351"/>
        </w:trPr>
        <w:tc>
          <w:tcPr>
            <w:tcW w:w="2505" w:type="dxa"/>
            <w:shd w:val="clear" w:color="auto" w:fill="auto"/>
            <w:vAlign w:val="bottom"/>
          </w:tcPr>
          <w:p w14:paraId="598EA2E7" w14:textId="77777777" w:rsidR="005E23E8" w:rsidRPr="00BF39E6" w:rsidRDefault="005E23E8" w:rsidP="005E23E8">
            <w:pPr>
              <w:pStyle w:val="Nagwek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2505" w:type="dxa"/>
            <w:vAlign w:val="bottom"/>
          </w:tcPr>
          <w:p w14:paraId="500C4BC3" w14:textId="77777777" w:rsidR="005E23E8" w:rsidRPr="00BF39E6" w:rsidRDefault="005E23E8" w:rsidP="005E23E8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11,606</w:t>
            </w:r>
          </w:p>
        </w:tc>
      </w:tr>
      <w:tr w:rsidR="005E23E8" w:rsidRPr="00106AF4" w14:paraId="2644E591" w14:textId="77777777" w:rsidTr="005E23E8">
        <w:trPr>
          <w:trHeight w:val="328"/>
        </w:trPr>
        <w:tc>
          <w:tcPr>
            <w:tcW w:w="2505" w:type="dxa"/>
            <w:shd w:val="clear" w:color="auto" w:fill="auto"/>
            <w:vAlign w:val="bottom"/>
          </w:tcPr>
          <w:p w14:paraId="1B99E0F2" w14:textId="77777777" w:rsidR="005E23E8" w:rsidRPr="00106AF4" w:rsidRDefault="005E23E8" w:rsidP="005E23E8">
            <w:pPr>
              <w:pStyle w:val="Danatekstowatabeli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2505" w:type="dxa"/>
            <w:vAlign w:val="bottom"/>
          </w:tcPr>
          <w:p w14:paraId="7957542B" w14:textId="77777777" w:rsidR="005E23E8" w:rsidRPr="00106AF4" w:rsidRDefault="005E23E8" w:rsidP="005E23E8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25,181</w:t>
            </w:r>
          </w:p>
        </w:tc>
      </w:tr>
      <w:tr w:rsidR="005E23E8" w14:paraId="0758B882" w14:textId="77777777" w:rsidTr="005E23E8">
        <w:trPr>
          <w:trHeight w:val="351"/>
        </w:trPr>
        <w:tc>
          <w:tcPr>
            <w:tcW w:w="2505" w:type="dxa"/>
            <w:shd w:val="clear" w:color="auto" w:fill="auto"/>
            <w:vAlign w:val="bottom"/>
          </w:tcPr>
          <w:p w14:paraId="3C27AD8A" w14:textId="77777777" w:rsidR="005E23E8" w:rsidRDefault="005E23E8" w:rsidP="005E23E8">
            <w:pPr>
              <w:pStyle w:val="Danaliczbowa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2505" w:type="dxa"/>
            <w:vAlign w:val="bottom"/>
          </w:tcPr>
          <w:p w14:paraId="59395402" w14:textId="77777777" w:rsidR="005E23E8" w:rsidRDefault="005E23E8" w:rsidP="005E23E8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46,021</w:t>
            </w:r>
          </w:p>
        </w:tc>
      </w:tr>
      <w:tr w:rsidR="005E23E8" w:rsidRPr="00BF39E6" w14:paraId="071F1E3A" w14:textId="77777777" w:rsidTr="005E23E8">
        <w:trPr>
          <w:trHeight w:val="328"/>
        </w:trPr>
        <w:tc>
          <w:tcPr>
            <w:tcW w:w="2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AAF64A" w14:textId="77777777" w:rsidR="005E23E8" w:rsidRPr="00BF39E6" w:rsidRDefault="005E23E8" w:rsidP="005E23E8">
            <w:pPr>
              <w:pStyle w:val="Nagwektabeli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vAlign w:val="bottom"/>
          </w:tcPr>
          <w:p w14:paraId="46B77562" w14:textId="77777777" w:rsidR="005E23E8" w:rsidRPr="00BF39E6" w:rsidRDefault="005E23E8" w:rsidP="005E23E8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80,895</w:t>
            </w:r>
          </w:p>
        </w:tc>
      </w:tr>
      <w:tr w:rsidR="005E23E8" w:rsidRPr="00BF39E6" w14:paraId="0FD55FBC" w14:textId="77777777" w:rsidTr="005E23E8">
        <w:trPr>
          <w:trHeight w:val="328"/>
        </w:trPr>
        <w:tc>
          <w:tcPr>
            <w:tcW w:w="50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D74094" w14:textId="2508EEDF" w:rsidR="005E23E8" w:rsidRDefault="005E23E8" w:rsidP="005E23E8">
            <w:pPr>
              <w:keepNext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 xml:space="preserve">Tabela </w:t>
            </w:r>
            <w:r w:rsidR="00082073">
              <w:fldChar w:fldCharType="begin"/>
            </w:r>
            <w:r w:rsidR="00082073">
              <w:instrText xml:space="preserve"> SEQ Tabela \* ARABIC </w:instrText>
            </w:r>
            <w:r w:rsidR="00082073">
              <w:fldChar w:fldCharType="separate"/>
            </w:r>
            <w:r w:rsidR="00EA5CA2">
              <w:rPr>
                <w:noProof/>
              </w:rPr>
              <w:t>2</w:t>
            </w:r>
            <w:r w:rsidR="00082073">
              <w:rPr>
                <w:noProof/>
              </w:rPr>
              <w:fldChar w:fldCharType="end"/>
            </w:r>
            <w:r>
              <w:t>. Złożoność czasowa algorytmu 2</w:t>
            </w:r>
          </w:p>
        </w:tc>
      </w:tr>
    </w:tbl>
    <w:p w14:paraId="43098703" w14:textId="77777777" w:rsidR="005E23E8" w:rsidRDefault="005E23E8" w:rsidP="005E23E8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FECE67" wp14:editId="7F19E0AE">
                <wp:simplePos x="0" y="0"/>
                <wp:positionH relativeFrom="column">
                  <wp:posOffset>793765</wp:posOffset>
                </wp:positionH>
                <wp:positionV relativeFrom="paragraph">
                  <wp:posOffset>7093924</wp:posOffset>
                </wp:positionV>
                <wp:extent cx="4743450" cy="635"/>
                <wp:effectExtent l="0" t="0" r="0" b="0"/>
                <wp:wrapSquare wrapText="bothSides"/>
                <wp:docPr id="155" name="Pole tekstow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0053F" w14:textId="72CBBA36" w:rsidR="005E23E8" w:rsidRPr="005E23E8" w:rsidRDefault="005E23E8" w:rsidP="005E23E8">
                            <w:pPr>
                              <w:pStyle w:val="Legenda"/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E23E8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Wykres </w:t>
                            </w:r>
                            <w:r w:rsidRPr="005E23E8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E23E8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Wykres \* ARABIC </w:instrText>
                            </w:r>
                            <w:r w:rsidRPr="005E23E8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A5CA2"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5E23E8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E23E8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5E23E8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kern w:val="24"/>
                                <w:sz w:val="24"/>
                                <w:szCs w:val="24"/>
                                <w:lang w:eastAsia="pl-PL"/>
                              </w:rPr>
                              <w:t xml:space="preserve"> </w:t>
                            </w:r>
                            <w:r w:rsidRPr="005E23E8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Złożoność czasowa algorytmu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E67" id="Pole tekstowe 155" o:spid="_x0000_s1084" type="#_x0000_t202" style="position:absolute;left:0;text-align:left;margin-left:62.5pt;margin-top:558.6pt;width:373.5pt;height: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" stroked="f">
                <v:textbox style="mso-fit-shape-to-text:t" inset="0,0,0,0">
                  <w:txbxContent>
                    <w:p w14:paraId="4D70053F" w14:textId="72CBBA36" w:rsidR="005E23E8" w:rsidRPr="005E23E8" w:rsidRDefault="005E23E8" w:rsidP="005E23E8">
                      <w:pPr>
                        <w:pStyle w:val="Legenda"/>
                        <w:rPr>
                          <w:rFonts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E23E8">
                        <w:rPr>
                          <w:rFonts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Wykres </w:t>
                      </w:r>
                      <w:r w:rsidRPr="005E23E8">
                        <w:rPr>
                          <w:rFonts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E23E8">
                        <w:rPr>
                          <w:rFonts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Wykres \* ARABIC </w:instrText>
                      </w:r>
                      <w:r w:rsidRPr="005E23E8">
                        <w:rPr>
                          <w:rFonts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A5CA2">
                        <w:rPr>
                          <w:rFonts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5E23E8">
                        <w:rPr>
                          <w:rFonts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5E23E8">
                        <w:rPr>
                          <w:rFonts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5E23E8">
                        <w:rPr>
                          <w:rFonts w:cs="Times New Roman"/>
                          <w:i w:val="0"/>
                          <w:iCs w:val="0"/>
                          <w:color w:val="auto"/>
                          <w:kern w:val="24"/>
                          <w:sz w:val="24"/>
                          <w:szCs w:val="24"/>
                          <w:lang w:eastAsia="pl-PL"/>
                        </w:rPr>
                        <w:t xml:space="preserve"> </w:t>
                      </w:r>
                      <w:r w:rsidRPr="005E23E8">
                        <w:rPr>
                          <w:rFonts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Złożoność czasowa algorytmu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749CC5" wp14:editId="48D855A0">
            <wp:extent cx="4743450" cy="3242310"/>
            <wp:effectExtent l="0" t="0" r="0" b="1524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18F9F66-A07C-4A5A-9B38-41483264D4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ADDC95E" w14:textId="77777777" w:rsidR="005E23E8" w:rsidRDefault="005E23E8" w:rsidP="005E23E8">
      <w:pPr>
        <w:pStyle w:val="Tekstakapitu"/>
        <w:ind w:firstLine="0"/>
      </w:pPr>
    </w:p>
    <w:p w14:paraId="70C3B6A8" w14:textId="77777777" w:rsidR="005E23E8" w:rsidRDefault="005E23E8" w:rsidP="005E23E8">
      <w:pPr>
        <w:pStyle w:val="Tekstakapitu"/>
        <w:ind w:firstLine="0"/>
      </w:pPr>
    </w:p>
    <w:p w14:paraId="21ACEF27" w14:textId="41AF9685" w:rsidR="005C56B8" w:rsidRDefault="005C56B8" w:rsidP="005C56B8">
      <w:pPr>
        <w:pStyle w:val="Tekstakapitu"/>
      </w:pPr>
      <w:r>
        <w:t>Z testów wynika, że dany algorytm posiada złożoność czasową typu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12C41A72" w14:textId="4A64C88D" w:rsidR="005E23E8" w:rsidRDefault="009F2FCF" w:rsidP="005E23E8">
      <w:pPr>
        <w:pStyle w:val="Tekstakapitu"/>
        <w:ind w:firstLine="0"/>
      </w:pPr>
      <w:r>
        <w:br w:type="page"/>
      </w:r>
    </w:p>
    <w:p w14:paraId="176EB559" w14:textId="594B38D1" w:rsidR="00EA1755" w:rsidRDefault="00D67AA8" w:rsidP="005E23E8">
      <w:pPr>
        <w:pStyle w:val="Tekstakapitu"/>
        <w:ind w:firstLine="0"/>
      </w:pPr>
      <w:r>
        <w:lastRenderedPageBreak/>
        <w:t xml:space="preserve">Oba algorytmy zwracają dobre wyniki, lecz </w:t>
      </w:r>
      <w:r w:rsidR="001E08DC">
        <w:t xml:space="preserve">ich interpretacja może być różna. Algorytm </w:t>
      </w:r>
      <w:r w:rsidR="002E7365">
        <w:t xml:space="preserve">1 </w:t>
      </w:r>
      <w:r w:rsidR="001E08DC">
        <w:t xml:space="preserve">zwraca przy dużej liczbie elementów </w:t>
      </w:r>
      <w:r w:rsidR="008F3F84">
        <w:t xml:space="preserve">możliwe kombinacje ułożenia liczb w kombinacjach ciągów trójelementowych, natomiast algorytm 2 </w:t>
      </w:r>
      <w:r w:rsidR="009521BB">
        <w:t xml:space="preserve">zwraca jedynie poszczególne wersje danych kombinacji, </w:t>
      </w:r>
      <w:r w:rsidR="00900B5F">
        <w:t>przez co ich ilość jest mniejsza.</w:t>
      </w:r>
    </w:p>
    <w:p w14:paraId="3D042762" w14:textId="77777777" w:rsidR="006D7A23" w:rsidRDefault="006D7A23" w:rsidP="006D7A23">
      <w:pPr>
        <w:pStyle w:val="Tekstakapitu"/>
        <w:keepNext/>
        <w:ind w:firstLine="0"/>
      </w:pPr>
      <w:r>
        <w:rPr>
          <w:noProof/>
        </w:rPr>
        <w:drawing>
          <wp:inline distT="0" distB="0" distL="0" distR="0" wp14:anchorId="41127F69" wp14:editId="45DCA673">
            <wp:extent cx="5579745" cy="3043555"/>
            <wp:effectExtent l="0" t="0" r="1905" b="4445"/>
            <wp:docPr id="248" name="Obraz 24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Obraz 248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7F92" w14:textId="182B83F8" w:rsidR="00BE5B84" w:rsidRDefault="006D7A23" w:rsidP="006D7A23">
      <w:pPr>
        <w:pStyle w:val="Legenda"/>
        <w:jc w:val="both"/>
        <w:rPr>
          <w:i w:val="0"/>
          <w:iCs w:val="0"/>
          <w:color w:val="auto"/>
          <w:sz w:val="24"/>
          <w:szCs w:val="24"/>
        </w:rPr>
      </w:pPr>
      <w:r w:rsidRPr="006D7A23">
        <w:rPr>
          <w:i w:val="0"/>
          <w:iCs w:val="0"/>
          <w:color w:val="auto"/>
          <w:sz w:val="24"/>
          <w:szCs w:val="24"/>
        </w:rPr>
        <w:t xml:space="preserve">Rysunek </w:t>
      </w:r>
      <w:r w:rsidRPr="006D7A23">
        <w:rPr>
          <w:i w:val="0"/>
          <w:iCs w:val="0"/>
          <w:color w:val="auto"/>
          <w:sz w:val="24"/>
          <w:szCs w:val="24"/>
        </w:rPr>
        <w:fldChar w:fldCharType="begin"/>
      </w:r>
      <w:r w:rsidRPr="006D7A23">
        <w:rPr>
          <w:i w:val="0"/>
          <w:iCs w:val="0"/>
          <w:color w:val="auto"/>
          <w:sz w:val="24"/>
          <w:szCs w:val="24"/>
        </w:rPr>
        <w:instrText xml:space="preserve"> SEQ Rysunek \* ARABIC </w:instrText>
      </w:r>
      <w:r w:rsidRPr="006D7A23">
        <w:rPr>
          <w:i w:val="0"/>
          <w:iCs w:val="0"/>
          <w:color w:val="auto"/>
          <w:sz w:val="24"/>
          <w:szCs w:val="24"/>
        </w:rPr>
        <w:fldChar w:fldCharType="separate"/>
      </w:r>
      <w:r w:rsidR="00EA5CA2">
        <w:rPr>
          <w:i w:val="0"/>
          <w:iCs w:val="0"/>
          <w:noProof/>
          <w:color w:val="auto"/>
          <w:sz w:val="24"/>
          <w:szCs w:val="24"/>
        </w:rPr>
        <w:t>1</w:t>
      </w:r>
      <w:r w:rsidRPr="006D7A23">
        <w:rPr>
          <w:i w:val="0"/>
          <w:iCs w:val="0"/>
          <w:color w:val="auto"/>
          <w:sz w:val="24"/>
          <w:szCs w:val="24"/>
        </w:rPr>
        <w:fldChar w:fldCharType="end"/>
      </w:r>
      <w:r w:rsidRPr="006D7A23">
        <w:rPr>
          <w:i w:val="0"/>
          <w:iCs w:val="0"/>
          <w:color w:val="auto"/>
          <w:sz w:val="24"/>
          <w:szCs w:val="24"/>
        </w:rPr>
        <w:t>.Różnice między algorytmami</w:t>
      </w:r>
    </w:p>
    <w:p w14:paraId="186C5EE9" w14:textId="0549685D" w:rsidR="00CB72C2" w:rsidRPr="00BE5B84" w:rsidRDefault="00BE5B84" w:rsidP="00BE5B84">
      <w:r>
        <w:rPr>
          <w:i/>
          <w:iCs/>
        </w:rPr>
        <w:br w:type="page"/>
      </w:r>
    </w:p>
    <w:p w14:paraId="4AE0D089" w14:textId="3576C72B" w:rsidR="00644612" w:rsidRDefault="000011D5" w:rsidP="00644612">
      <w:pPr>
        <w:pStyle w:val="Tyturozdziau"/>
      </w:pPr>
      <w:r>
        <w:lastRenderedPageBreak/>
        <w:t>4</w:t>
      </w:r>
      <w:r w:rsidR="00644612" w:rsidRPr="0047022B">
        <w:t>.</w:t>
      </w:r>
      <w:r w:rsidR="00644612" w:rsidRPr="0047022B">
        <w:tab/>
      </w:r>
      <w:r w:rsidR="00644612">
        <w:t>Wnioski</w:t>
      </w:r>
    </w:p>
    <w:p w14:paraId="516DF639" w14:textId="162C19B6" w:rsidR="00A44E9F" w:rsidRDefault="00A44E9F" w:rsidP="00B07344">
      <w:pPr>
        <w:pStyle w:val="Tekstakapitu"/>
      </w:pPr>
      <w:r>
        <w:t>A</w:t>
      </w:r>
      <w:r w:rsidR="00B44D1A">
        <w:t>lgorytm</w:t>
      </w:r>
      <w:r>
        <w:t xml:space="preserve"> 1</w:t>
      </w:r>
      <w:r w:rsidR="00B44D1A">
        <w:t xml:space="preserve"> działa poprawnie</w:t>
      </w:r>
      <w:r w:rsidR="00B129BD">
        <w:t>, ale jego działanie na pewno mogł</w:t>
      </w:r>
      <w:r w:rsidR="00FD3EAB">
        <w:t>o</w:t>
      </w:r>
      <w:r w:rsidR="00B129BD">
        <w:t xml:space="preserve">by zostać </w:t>
      </w:r>
      <w:r w:rsidR="00376182">
        <w:t>poprawione</w:t>
      </w:r>
      <w:r w:rsidR="009B4335">
        <w:t>.</w:t>
      </w:r>
      <w:r w:rsidR="00FD3EAB">
        <w:t xml:space="preserve"> </w:t>
      </w:r>
      <w:r w:rsidR="00CF396E">
        <w:t xml:space="preserve">Sam w sobie posiada jednak dużo </w:t>
      </w:r>
      <w:r w:rsidR="003E4689">
        <w:t xml:space="preserve">ciekawie zastosowanych narzędzi , które mogą </w:t>
      </w:r>
      <w:r w:rsidR="0079370E">
        <w:t>być pomocne, nie tylko w tym zagadnieniu, ale także w wielu innych. Dla małej ilości danych algorytm spisuje się sprawnie</w:t>
      </w:r>
      <w:r>
        <w:t xml:space="preserve"> </w:t>
      </w:r>
      <w:r w:rsidR="0079370E">
        <w:t xml:space="preserve">, lecz dla </w:t>
      </w:r>
      <w:r w:rsidR="00773E58">
        <w:t>ich większej ilości należałoby go udoskonalić lub z</w:t>
      </w:r>
      <w:r w:rsidR="0003523F">
        <w:t>astosować</w:t>
      </w:r>
      <w:r w:rsidR="00773E58">
        <w:t xml:space="preserve"> inny.</w:t>
      </w:r>
    </w:p>
    <w:p w14:paraId="733C55B8" w14:textId="77777777" w:rsidR="00F67297" w:rsidRDefault="00A44E9F" w:rsidP="00F67297">
      <w:pPr>
        <w:pStyle w:val="Tekstakapitu"/>
      </w:pPr>
      <w:r>
        <w:t xml:space="preserve">Algorytm 2 jest o wiele szybszy, jednakże </w:t>
      </w:r>
      <w:r w:rsidR="004242DD">
        <w:t xml:space="preserve">wyniki przez niego podawane są mniej dokładne i </w:t>
      </w:r>
      <w:r w:rsidR="00FF03CC">
        <w:t>nie są tak szczegółowe jak w algorytmie 1.</w:t>
      </w:r>
      <w:r w:rsidR="00F67297">
        <w:t xml:space="preserve"> Przy dużej ilości danych algorytm 2 będzie dużo bardziej efektywny i z pewnością chętniej stosowany.</w:t>
      </w:r>
    </w:p>
    <w:p w14:paraId="4DC98403" w14:textId="7A2C400E" w:rsidR="00A835BE" w:rsidRDefault="008E5385" w:rsidP="00F67297">
      <w:pPr>
        <w:pStyle w:val="Tekstakapitu"/>
      </w:pPr>
      <w:r>
        <w:t xml:space="preserve">Oba algorytmy </w:t>
      </w:r>
      <w:r w:rsidR="00C051B7">
        <w:t xml:space="preserve">mają swoje dobre i złe strony i </w:t>
      </w:r>
      <w:r w:rsidR="00A835BE">
        <w:t>oba mogą okazać się przydatne różnych okolicznościach i do różnych zadań.</w:t>
      </w:r>
    </w:p>
    <w:p w14:paraId="5BBA5439" w14:textId="3C882393" w:rsidR="00B85DF7" w:rsidRDefault="00B85DF7" w:rsidP="00F67297">
      <w:pPr>
        <w:pStyle w:val="Tekstakapitu"/>
      </w:pPr>
      <w:r>
        <w:br w:type="page"/>
      </w:r>
    </w:p>
    <w:p w14:paraId="63031284" w14:textId="77777777" w:rsidR="00B85DF7" w:rsidRPr="0047022B" w:rsidRDefault="00B85DF7" w:rsidP="00644612">
      <w:pPr>
        <w:pStyle w:val="Tekstakapitu"/>
      </w:pPr>
    </w:p>
    <w:p w14:paraId="040A8A41" w14:textId="6FD5184E" w:rsidR="007D5CBC" w:rsidRDefault="007D5CBC" w:rsidP="007D5CBC">
      <w:pPr>
        <w:pStyle w:val="Tyturozdziau"/>
      </w:pPr>
      <w:r>
        <w:t>Załącznik</w:t>
      </w:r>
    </w:p>
    <w:p w14:paraId="6F8DC74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#include &lt;</w:t>
      </w:r>
      <w:proofErr w:type="spellStart"/>
      <w:r w:rsidRPr="00B67706">
        <w:rPr>
          <w:color w:val="000000" w:themeColor="text1"/>
        </w:rPr>
        <w:t>iostream</w:t>
      </w:r>
      <w:proofErr w:type="spellEnd"/>
      <w:r w:rsidRPr="00B67706">
        <w:rPr>
          <w:color w:val="000000" w:themeColor="text1"/>
        </w:rPr>
        <w:t>&gt;</w:t>
      </w:r>
    </w:p>
    <w:p w14:paraId="2D222DA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#include &lt;</w:t>
      </w:r>
      <w:proofErr w:type="spellStart"/>
      <w:r w:rsidRPr="00B67706">
        <w:rPr>
          <w:color w:val="000000" w:themeColor="text1"/>
        </w:rPr>
        <w:t>fstream</w:t>
      </w:r>
      <w:proofErr w:type="spellEnd"/>
      <w:r w:rsidRPr="00B67706">
        <w:rPr>
          <w:color w:val="000000" w:themeColor="text1"/>
        </w:rPr>
        <w:t>&gt;</w:t>
      </w:r>
    </w:p>
    <w:p w14:paraId="133F4C0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#include &lt;set&gt;</w:t>
      </w:r>
    </w:p>
    <w:p w14:paraId="7E55280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#include &lt;</w:t>
      </w:r>
      <w:proofErr w:type="spellStart"/>
      <w:r w:rsidRPr="00B67706">
        <w:rPr>
          <w:color w:val="000000" w:themeColor="text1"/>
        </w:rPr>
        <w:t>vector</w:t>
      </w:r>
      <w:proofErr w:type="spellEnd"/>
      <w:r w:rsidRPr="00B67706">
        <w:rPr>
          <w:color w:val="000000" w:themeColor="text1"/>
        </w:rPr>
        <w:t>&gt;</w:t>
      </w:r>
    </w:p>
    <w:p w14:paraId="23EE3D5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#include &lt;</w:t>
      </w:r>
      <w:proofErr w:type="spellStart"/>
      <w:r w:rsidRPr="00B67706">
        <w:rPr>
          <w:color w:val="000000" w:themeColor="text1"/>
        </w:rPr>
        <w:t>iterator</w:t>
      </w:r>
      <w:proofErr w:type="spellEnd"/>
      <w:r w:rsidRPr="00B67706">
        <w:rPr>
          <w:color w:val="000000" w:themeColor="text1"/>
        </w:rPr>
        <w:t>&gt;</w:t>
      </w:r>
    </w:p>
    <w:p w14:paraId="05B3D22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#include &lt;string&gt;</w:t>
      </w:r>
    </w:p>
    <w:p w14:paraId="5E91E7B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#include &lt;</w:t>
      </w:r>
      <w:proofErr w:type="spellStart"/>
      <w:r w:rsidRPr="00B67706">
        <w:rPr>
          <w:color w:val="000000" w:themeColor="text1"/>
        </w:rPr>
        <w:t>time.h</w:t>
      </w:r>
      <w:proofErr w:type="spellEnd"/>
      <w:r w:rsidRPr="00B67706">
        <w:rPr>
          <w:color w:val="000000" w:themeColor="text1"/>
        </w:rPr>
        <w:t>&gt;</w:t>
      </w:r>
    </w:p>
    <w:p w14:paraId="1E72AD7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#include &lt;</w:t>
      </w:r>
      <w:proofErr w:type="spellStart"/>
      <w:r w:rsidRPr="00B67706">
        <w:rPr>
          <w:color w:val="000000" w:themeColor="text1"/>
        </w:rPr>
        <w:t>algorithm</w:t>
      </w:r>
      <w:proofErr w:type="spellEnd"/>
      <w:r w:rsidRPr="00B67706">
        <w:rPr>
          <w:color w:val="000000" w:themeColor="text1"/>
        </w:rPr>
        <w:t>&gt;</w:t>
      </w:r>
    </w:p>
    <w:p w14:paraId="3074CC1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#include &lt;</w:t>
      </w:r>
      <w:proofErr w:type="spellStart"/>
      <w:r w:rsidRPr="00B67706">
        <w:rPr>
          <w:color w:val="000000" w:themeColor="text1"/>
        </w:rPr>
        <w:t>functional</w:t>
      </w:r>
      <w:proofErr w:type="spellEnd"/>
      <w:r w:rsidRPr="00B67706">
        <w:rPr>
          <w:color w:val="000000" w:themeColor="text1"/>
        </w:rPr>
        <w:t>&gt;</w:t>
      </w:r>
    </w:p>
    <w:p w14:paraId="0BC5D0B1" w14:textId="77777777" w:rsidR="00B67706" w:rsidRPr="00B67706" w:rsidRDefault="00B67706" w:rsidP="00B67706">
      <w:pPr>
        <w:rPr>
          <w:color w:val="000000" w:themeColor="text1"/>
        </w:rPr>
      </w:pPr>
    </w:p>
    <w:p w14:paraId="3EE3DD55" w14:textId="77777777" w:rsidR="00B67706" w:rsidRPr="00B67706" w:rsidRDefault="00B67706" w:rsidP="00B67706">
      <w:pPr>
        <w:rPr>
          <w:color w:val="000000" w:themeColor="text1"/>
        </w:rPr>
      </w:pPr>
      <w:proofErr w:type="spellStart"/>
      <w:r w:rsidRPr="00B67706">
        <w:rPr>
          <w:color w:val="000000" w:themeColor="text1"/>
        </w:rPr>
        <w:t>using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namespace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std</w:t>
      </w:r>
      <w:proofErr w:type="spellEnd"/>
      <w:r w:rsidRPr="00B67706">
        <w:rPr>
          <w:color w:val="000000" w:themeColor="text1"/>
        </w:rPr>
        <w:t>;</w:t>
      </w:r>
    </w:p>
    <w:p w14:paraId="46AEE736" w14:textId="77777777" w:rsidR="00B67706" w:rsidRPr="00B67706" w:rsidRDefault="00B67706" w:rsidP="00B67706">
      <w:pPr>
        <w:rPr>
          <w:color w:val="000000" w:themeColor="text1"/>
        </w:rPr>
      </w:pPr>
      <w:proofErr w:type="spellStart"/>
      <w:r w:rsidRPr="00B67706">
        <w:rPr>
          <w:color w:val="000000" w:themeColor="text1"/>
        </w:rPr>
        <w:t>void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dostuffA</w:t>
      </w:r>
      <w:proofErr w:type="spellEnd"/>
      <w:r w:rsidRPr="00B67706">
        <w:rPr>
          <w:color w:val="000000" w:themeColor="text1"/>
        </w:rPr>
        <w:t>();</w:t>
      </w:r>
    </w:p>
    <w:p w14:paraId="3EE8DA95" w14:textId="77777777" w:rsidR="00B67706" w:rsidRPr="00B67706" w:rsidRDefault="00B67706" w:rsidP="00B67706">
      <w:pPr>
        <w:rPr>
          <w:color w:val="000000" w:themeColor="text1"/>
        </w:rPr>
      </w:pPr>
      <w:proofErr w:type="spellStart"/>
      <w:r w:rsidRPr="00B67706">
        <w:rPr>
          <w:color w:val="000000" w:themeColor="text1"/>
        </w:rPr>
        <w:t>void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dostuffB</w:t>
      </w:r>
      <w:proofErr w:type="spellEnd"/>
      <w:r w:rsidRPr="00B67706">
        <w:rPr>
          <w:color w:val="000000" w:themeColor="text1"/>
        </w:rPr>
        <w:t>();</w:t>
      </w:r>
    </w:p>
    <w:p w14:paraId="0616696A" w14:textId="77777777" w:rsidR="00B67706" w:rsidRPr="00B67706" w:rsidRDefault="00B67706" w:rsidP="00B67706">
      <w:pPr>
        <w:rPr>
          <w:color w:val="000000" w:themeColor="text1"/>
        </w:rPr>
      </w:pPr>
      <w:proofErr w:type="spellStart"/>
      <w:r w:rsidRPr="00B67706">
        <w:rPr>
          <w:color w:val="000000" w:themeColor="text1"/>
        </w:rPr>
        <w:t>void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dostuffC</w:t>
      </w:r>
      <w:proofErr w:type="spellEnd"/>
      <w:r w:rsidRPr="00B67706">
        <w:rPr>
          <w:color w:val="000000" w:themeColor="text1"/>
        </w:rPr>
        <w:t>();</w:t>
      </w:r>
    </w:p>
    <w:p w14:paraId="24D6AE79" w14:textId="77777777" w:rsidR="00B67706" w:rsidRPr="00B67706" w:rsidRDefault="00B67706" w:rsidP="00B67706">
      <w:pPr>
        <w:rPr>
          <w:color w:val="000000" w:themeColor="text1"/>
        </w:rPr>
      </w:pPr>
    </w:p>
    <w:p w14:paraId="5AF01CD1" w14:textId="77777777" w:rsidR="00B67706" w:rsidRPr="00B67706" w:rsidRDefault="00B67706" w:rsidP="00B67706">
      <w:pPr>
        <w:rPr>
          <w:color w:val="000000" w:themeColor="text1"/>
        </w:rPr>
      </w:pPr>
      <w:proofErr w:type="spellStart"/>
      <w:r w:rsidRPr="00B67706">
        <w:rPr>
          <w:color w:val="000000" w:themeColor="text1"/>
        </w:rPr>
        <w:t>class</w:t>
      </w:r>
      <w:proofErr w:type="spellEnd"/>
      <w:r w:rsidRPr="00B67706">
        <w:rPr>
          <w:color w:val="000000" w:themeColor="text1"/>
        </w:rPr>
        <w:t xml:space="preserve"> Triplet                          //klasa, aby moc </w:t>
      </w:r>
      <w:proofErr w:type="spellStart"/>
      <w:r w:rsidRPr="00B67706">
        <w:rPr>
          <w:color w:val="000000" w:themeColor="text1"/>
        </w:rPr>
        <w:t>stworzyc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ciag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trojelemenowy</w:t>
      </w:r>
      <w:proofErr w:type="spellEnd"/>
      <w:r w:rsidRPr="00B67706">
        <w:rPr>
          <w:color w:val="000000" w:themeColor="text1"/>
        </w:rPr>
        <w:t xml:space="preserve"> jako </w:t>
      </w:r>
      <w:proofErr w:type="spellStart"/>
      <w:r w:rsidRPr="00B67706">
        <w:rPr>
          <w:color w:val="000000" w:themeColor="text1"/>
        </w:rPr>
        <w:t>objekt</w:t>
      </w:r>
      <w:proofErr w:type="spellEnd"/>
    </w:p>
    <w:p w14:paraId="488E54F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{</w:t>
      </w:r>
    </w:p>
    <w:p w14:paraId="175F70A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public:</w:t>
      </w:r>
    </w:p>
    <w:p w14:paraId="4371DBC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f, s, t;</w:t>
      </w:r>
    </w:p>
    <w:p w14:paraId="020A7AE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};</w:t>
      </w:r>
    </w:p>
    <w:p w14:paraId="671AB10F" w14:textId="77777777" w:rsidR="00B67706" w:rsidRPr="00B67706" w:rsidRDefault="00B67706" w:rsidP="00B67706">
      <w:pPr>
        <w:rPr>
          <w:color w:val="000000" w:themeColor="text1"/>
        </w:rPr>
      </w:pP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find_numbersA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 xml:space="preserve">[],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n,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m)</w:t>
      </w:r>
    </w:p>
    <w:p w14:paraId="060779E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{</w:t>
      </w:r>
    </w:p>
    <w:p w14:paraId="67DD2BA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&lt;&lt;"Algorytm 1"&lt;&lt;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2AE156A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clock_t</w:t>
      </w:r>
      <w:proofErr w:type="spellEnd"/>
      <w:r w:rsidRPr="00B67706">
        <w:rPr>
          <w:color w:val="000000" w:themeColor="text1"/>
        </w:rPr>
        <w:t xml:space="preserve"> start, stop;</w:t>
      </w:r>
    </w:p>
    <w:p w14:paraId="21C51C9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double</w:t>
      </w:r>
      <w:proofErr w:type="spellEnd"/>
      <w:r w:rsidRPr="00B67706">
        <w:rPr>
          <w:color w:val="000000" w:themeColor="text1"/>
        </w:rPr>
        <w:t xml:space="preserve"> czas;</w:t>
      </w:r>
    </w:p>
    <w:p w14:paraId="21E7300A" w14:textId="77777777" w:rsidR="00B67706" w:rsidRPr="00B67706" w:rsidRDefault="00B67706" w:rsidP="00B67706">
      <w:pPr>
        <w:rPr>
          <w:color w:val="000000" w:themeColor="text1"/>
        </w:rPr>
      </w:pPr>
    </w:p>
    <w:p w14:paraId="3D2ABF4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fstream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file_out</w:t>
      </w:r>
      <w:proofErr w:type="spellEnd"/>
      <w:r w:rsidRPr="00B67706">
        <w:rPr>
          <w:color w:val="000000" w:themeColor="text1"/>
        </w:rPr>
        <w:t>;</w:t>
      </w:r>
    </w:p>
    <w:p w14:paraId="2BF90A3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file_out.open</w:t>
      </w:r>
      <w:proofErr w:type="spellEnd"/>
      <w:r w:rsidRPr="00B67706">
        <w:rPr>
          <w:color w:val="000000" w:themeColor="text1"/>
        </w:rPr>
        <w:t xml:space="preserve">("triplets_exit.txt", </w:t>
      </w:r>
      <w:proofErr w:type="spellStart"/>
      <w:r w:rsidRPr="00B67706">
        <w:rPr>
          <w:color w:val="000000" w:themeColor="text1"/>
        </w:rPr>
        <w:t>ios</w:t>
      </w:r>
      <w:proofErr w:type="spellEnd"/>
      <w:r w:rsidRPr="00B67706">
        <w:rPr>
          <w:color w:val="000000" w:themeColor="text1"/>
        </w:rPr>
        <w:t>::out);</w:t>
      </w:r>
    </w:p>
    <w:p w14:paraId="0C09D0C0" w14:textId="77777777" w:rsidR="00B67706" w:rsidRPr="00B67706" w:rsidRDefault="00B67706" w:rsidP="00B67706">
      <w:pPr>
        <w:rPr>
          <w:color w:val="000000" w:themeColor="text1"/>
        </w:rPr>
      </w:pPr>
    </w:p>
    <w:p w14:paraId="6F9A176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vector</w:t>
      </w:r>
      <w:proofErr w:type="spellEnd"/>
      <w:r w:rsidRPr="00B67706">
        <w:rPr>
          <w:color w:val="000000" w:themeColor="text1"/>
        </w:rPr>
        <w:t xml:space="preserve">&lt;Triplet&gt;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 xml:space="preserve">;            //w tym wektorze </w:t>
      </w:r>
      <w:proofErr w:type="spellStart"/>
      <w:r w:rsidRPr="00B67706">
        <w:rPr>
          <w:color w:val="000000" w:themeColor="text1"/>
        </w:rPr>
        <w:t>beda</w:t>
      </w:r>
      <w:proofErr w:type="spellEnd"/>
      <w:r w:rsidRPr="00B67706">
        <w:rPr>
          <w:color w:val="000000" w:themeColor="text1"/>
        </w:rPr>
        <w:t xml:space="preserve"> magazynowane </w:t>
      </w:r>
      <w:proofErr w:type="spellStart"/>
      <w:r w:rsidRPr="00B67706">
        <w:rPr>
          <w:color w:val="000000" w:themeColor="text1"/>
        </w:rPr>
        <w:t>ciagi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trojelementowe</w:t>
      </w:r>
      <w:proofErr w:type="spellEnd"/>
      <w:r w:rsidRPr="00B67706">
        <w:rPr>
          <w:color w:val="000000" w:themeColor="text1"/>
        </w:rPr>
        <w:t xml:space="preserve">(z niego </w:t>
      </w:r>
      <w:proofErr w:type="spellStart"/>
      <w:r w:rsidRPr="00B67706">
        <w:rPr>
          <w:color w:val="000000" w:themeColor="text1"/>
        </w:rPr>
        <w:t>bede</w:t>
      </w:r>
      <w:proofErr w:type="spellEnd"/>
      <w:r w:rsidRPr="00B67706">
        <w:rPr>
          <w:color w:val="000000" w:themeColor="text1"/>
        </w:rPr>
        <w:t xml:space="preserve"> potem wypisywane)</w:t>
      </w:r>
    </w:p>
    <w:p w14:paraId="05800F4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set&lt;string&gt; </w:t>
      </w:r>
      <w:proofErr w:type="spellStart"/>
      <w:r w:rsidRPr="00B67706">
        <w:rPr>
          <w:color w:val="000000" w:themeColor="text1"/>
        </w:rPr>
        <w:t>saveTriplets</w:t>
      </w:r>
      <w:proofErr w:type="spellEnd"/>
      <w:r w:rsidRPr="00B67706">
        <w:rPr>
          <w:color w:val="000000" w:themeColor="text1"/>
        </w:rPr>
        <w:t>;         //</w:t>
      </w:r>
      <w:proofErr w:type="spellStart"/>
      <w:r w:rsidRPr="00B67706">
        <w:rPr>
          <w:color w:val="000000" w:themeColor="text1"/>
        </w:rPr>
        <w:t>zbior</w:t>
      </w:r>
      <w:proofErr w:type="spellEnd"/>
      <w:r w:rsidRPr="00B67706">
        <w:rPr>
          <w:color w:val="000000" w:themeColor="text1"/>
        </w:rPr>
        <w:t xml:space="preserve">, gdzie </w:t>
      </w:r>
      <w:proofErr w:type="spellStart"/>
      <w:r w:rsidRPr="00B67706">
        <w:rPr>
          <w:color w:val="000000" w:themeColor="text1"/>
        </w:rPr>
        <w:t>beda</w:t>
      </w:r>
      <w:proofErr w:type="spellEnd"/>
      <w:r w:rsidRPr="00B67706">
        <w:rPr>
          <w:color w:val="000000" w:themeColor="text1"/>
        </w:rPr>
        <w:t xml:space="preserve"> przechowywane wartości </w:t>
      </w:r>
      <w:proofErr w:type="spellStart"/>
      <w:r w:rsidRPr="00B67706">
        <w:rPr>
          <w:color w:val="000000" w:themeColor="text1"/>
        </w:rPr>
        <w:t>ciagow</w:t>
      </w:r>
      <w:proofErr w:type="spellEnd"/>
      <w:r w:rsidRPr="00B67706">
        <w:rPr>
          <w:color w:val="000000" w:themeColor="text1"/>
        </w:rPr>
        <w:t xml:space="preserve">, by </w:t>
      </w:r>
      <w:proofErr w:type="spellStart"/>
      <w:r w:rsidRPr="00B67706">
        <w:rPr>
          <w:color w:val="000000" w:themeColor="text1"/>
        </w:rPr>
        <w:t>uniknac</w:t>
      </w:r>
      <w:proofErr w:type="spellEnd"/>
      <w:r w:rsidRPr="00B67706">
        <w:rPr>
          <w:color w:val="000000" w:themeColor="text1"/>
        </w:rPr>
        <w:t xml:space="preserve"> ich </w:t>
      </w:r>
      <w:proofErr w:type="spellStart"/>
      <w:r w:rsidRPr="00B67706">
        <w:rPr>
          <w:color w:val="000000" w:themeColor="text1"/>
        </w:rPr>
        <w:t>powtorzenia</w:t>
      </w:r>
      <w:proofErr w:type="spellEnd"/>
    </w:p>
    <w:p w14:paraId="1CD7CAD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string 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 xml:space="preserve">  ;                          //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 xml:space="preserve">=triplet as a string, zmienna string </w:t>
      </w:r>
      <w:proofErr w:type="spellStart"/>
      <w:r w:rsidRPr="00B67706">
        <w:rPr>
          <w:color w:val="000000" w:themeColor="text1"/>
        </w:rPr>
        <w:t>sluzaca</w:t>
      </w:r>
      <w:proofErr w:type="spellEnd"/>
      <w:r w:rsidRPr="00B67706">
        <w:rPr>
          <w:color w:val="000000" w:themeColor="text1"/>
        </w:rPr>
        <w:t xml:space="preserve"> przekonwertowaniu </w:t>
      </w:r>
      <w:proofErr w:type="spellStart"/>
      <w:r w:rsidRPr="00B67706">
        <w:rPr>
          <w:color w:val="000000" w:themeColor="text1"/>
        </w:rPr>
        <w:t>ciagu</w:t>
      </w:r>
      <w:proofErr w:type="spellEnd"/>
      <w:r w:rsidRPr="00B67706">
        <w:rPr>
          <w:color w:val="000000" w:themeColor="text1"/>
        </w:rPr>
        <w:t xml:space="preserve"> liczb na tekst</w:t>
      </w:r>
    </w:p>
    <w:p w14:paraId="1D8CCFE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Triplet </w:t>
      </w:r>
      <w:proofErr w:type="spellStart"/>
      <w:r w:rsidRPr="00B67706">
        <w:rPr>
          <w:color w:val="000000" w:themeColor="text1"/>
        </w:rPr>
        <w:t>outputTriplet</w:t>
      </w:r>
      <w:proofErr w:type="spellEnd"/>
      <w:r w:rsidRPr="00B67706">
        <w:rPr>
          <w:color w:val="000000" w:themeColor="text1"/>
        </w:rPr>
        <w:t>;                 //</w:t>
      </w:r>
      <w:proofErr w:type="spellStart"/>
      <w:r w:rsidRPr="00B67706">
        <w:rPr>
          <w:color w:val="000000" w:themeColor="text1"/>
        </w:rPr>
        <w:t>objekt</w:t>
      </w:r>
      <w:proofErr w:type="spellEnd"/>
      <w:r w:rsidRPr="00B67706">
        <w:rPr>
          <w:color w:val="000000" w:themeColor="text1"/>
        </w:rPr>
        <w:t xml:space="preserve">, gdzie zapisany </w:t>
      </w:r>
      <w:proofErr w:type="spellStart"/>
      <w:r w:rsidRPr="00B67706">
        <w:rPr>
          <w:color w:val="000000" w:themeColor="text1"/>
        </w:rPr>
        <w:t>bedzie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ciag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trojelemenowy</w:t>
      </w:r>
      <w:proofErr w:type="spellEnd"/>
      <w:r w:rsidRPr="00B67706">
        <w:rPr>
          <w:color w:val="000000" w:themeColor="text1"/>
        </w:rPr>
        <w:t xml:space="preserve"> z wektora, </w:t>
      </w:r>
      <w:proofErr w:type="spellStart"/>
      <w:r w:rsidRPr="00B67706">
        <w:rPr>
          <w:color w:val="000000" w:themeColor="text1"/>
        </w:rPr>
        <w:t>jesli</w:t>
      </w:r>
      <w:proofErr w:type="spellEnd"/>
      <w:r w:rsidRPr="00B67706">
        <w:rPr>
          <w:color w:val="000000" w:themeColor="text1"/>
        </w:rPr>
        <w:t xml:space="preserve"> dany </w:t>
      </w:r>
      <w:proofErr w:type="spellStart"/>
      <w:r w:rsidRPr="00B67706">
        <w:rPr>
          <w:color w:val="000000" w:themeColor="text1"/>
        </w:rPr>
        <w:t>ciag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sie</w:t>
      </w:r>
      <w:proofErr w:type="spellEnd"/>
      <w:r w:rsidRPr="00B67706">
        <w:rPr>
          <w:color w:val="000000" w:themeColor="text1"/>
        </w:rPr>
        <w:t xml:space="preserve"> nie powtarza</w:t>
      </w:r>
    </w:p>
    <w:p w14:paraId="3E1197AE" w14:textId="77777777" w:rsidR="00B67706" w:rsidRPr="00B67706" w:rsidRDefault="00B67706" w:rsidP="00B67706">
      <w:pPr>
        <w:rPr>
          <w:color w:val="000000" w:themeColor="text1"/>
        </w:rPr>
      </w:pPr>
    </w:p>
    <w:p w14:paraId="43F4CD3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start = </w:t>
      </w:r>
      <w:proofErr w:type="spellStart"/>
      <w:r w:rsidRPr="00B67706">
        <w:rPr>
          <w:color w:val="000000" w:themeColor="text1"/>
        </w:rPr>
        <w:t>clock</w:t>
      </w:r>
      <w:proofErr w:type="spellEnd"/>
      <w:r w:rsidRPr="00B67706">
        <w:rPr>
          <w:color w:val="000000" w:themeColor="text1"/>
        </w:rPr>
        <w:t>();</w:t>
      </w:r>
    </w:p>
    <w:p w14:paraId="2171C379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//pętla szukająca </w:t>
      </w:r>
      <w:proofErr w:type="spellStart"/>
      <w:r w:rsidRPr="00B67706">
        <w:rPr>
          <w:color w:val="000000" w:themeColor="text1"/>
        </w:rPr>
        <w:t>elementow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ciagu</w:t>
      </w:r>
      <w:proofErr w:type="spellEnd"/>
    </w:p>
    <w:p w14:paraId="2464C28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for 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i=0; i&lt;n-2; i++)                  //</w:t>
      </w:r>
      <w:proofErr w:type="spellStart"/>
      <w:r w:rsidRPr="00B67706">
        <w:rPr>
          <w:color w:val="000000" w:themeColor="text1"/>
        </w:rPr>
        <w:t>wez</w:t>
      </w:r>
      <w:proofErr w:type="spellEnd"/>
      <w:r w:rsidRPr="00B67706">
        <w:rPr>
          <w:color w:val="000000" w:themeColor="text1"/>
        </w:rPr>
        <w:t xml:space="preserve"> pierwszy element</w:t>
      </w:r>
    </w:p>
    <w:p w14:paraId="4887E9D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2122E8C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for 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j=i+1; j&lt;n-1; j++)               //</w:t>
      </w:r>
      <w:proofErr w:type="spellStart"/>
      <w:r w:rsidRPr="00B67706">
        <w:rPr>
          <w:color w:val="000000" w:themeColor="text1"/>
        </w:rPr>
        <w:t>wez</w:t>
      </w:r>
      <w:proofErr w:type="spellEnd"/>
      <w:r w:rsidRPr="00B67706">
        <w:rPr>
          <w:color w:val="000000" w:themeColor="text1"/>
        </w:rPr>
        <w:t xml:space="preserve"> drugi element</w:t>
      </w:r>
    </w:p>
    <w:p w14:paraId="5348BD95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{</w:t>
      </w:r>
    </w:p>
    <w:p w14:paraId="289DEC2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for(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k=j+1; k&lt;n; k++)               //</w:t>
      </w:r>
      <w:proofErr w:type="spellStart"/>
      <w:r w:rsidRPr="00B67706">
        <w:rPr>
          <w:color w:val="000000" w:themeColor="text1"/>
        </w:rPr>
        <w:t>wez</w:t>
      </w:r>
      <w:proofErr w:type="spellEnd"/>
      <w:r w:rsidRPr="00B67706">
        <w:rPr>
          <w:color w:val="000000" w:themeColor="text1"/>
        </w:rPr>
        <w:t xml:space="preserve"> trzeci element</w:t>
      </w:r>
    </w:p>
    <w:p w14:paraId="4D7A352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{</w:t>
      </w:r>
    </w:p>
    <w:p w14:paraId="64567CA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</w:t>
      </w:r>
      <w:proofErr w:type="spellStart"/>
      <w:r w:rsidRPr="00B67706">
        <w:rPr>
          <w:color w:val="000000" w:themeColor="text1"/>
        </w:rPr>
        <w:t>if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[i]+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[j]+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[k]==m)     //zobacz czy dany ciąg jest równy sumie</w:t>
      </w:r>
    </w:p>
    <w:p w14:paraId="64F8D7D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{</w:t>
      </w:r>
    </w:p>
    <w:p w14:paraId="397CAC9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lastRenderedPageBreak/>
        <w:t xml:space="preserve">                    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>=</w:t>
      </w:r>
      <w:proofErr w:type="spellStart"/>
      <w:r w:rsidRPr="00B67706">
        <w:rPr>
          <w:color w:val="000000" w:themeColor="text1"/>
        </w:rPr>
        <w:t>to_string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[i])+" : "+</w:t>
      </w:r>
      <w:proofErr w:type="spellStart"/>
      <w:r w:rsidRPr="00B67706">
        <w:rPr>
          <w:color w:val="000000" w:themeColor="text1"/>
        </w:rPr>
        <w:t>to_string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[j])+" : "+</w:t>
      </w:r>
      <w:proofErr w:type="spellStart"/>
      <w:r w:rsidRPr="00B67706">
        <w:rPr>
          <w:color w:val="000000" w:themeColor="text1"/>
        </w:rPr>
        <w:t>to_string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 xml:space="preserve">[k]);   //konwertowanie ciągu </w:t>
      </w:r>
      <w:proofErr w:type="spellStart"/>
      <w:r w:rsidRPr="00B67706">
        <w:rPr>
          <w:color w:val="000000" w:themeColor="text1"/>
        </w:rPr>
        <w:t>trojelementowego</w:t>
      </w:r>
      <w:proofErr w:type="spellEnd"/>
      <w:r w:rsidRPr="00B67706">
        <w:rPr>
          <w:color w:val="000000" w:themeColor="text1"/>
        </w:rPr>
        <w:t xml:space="preserve"> z typu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na string</w:t>
      </w:r>
    </w:p>
    <w:p w14:paraId="7EF60F1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</w:t>
      </w:r>
      <w:proofErr w:type="spellStart"/>
      <w:r w:rsidRPr="00B67706">
        <w:rPr>
          <w:color w:val="000000" w:themeColor="text1"/>
        </w:rPr>
        <w:t>if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saveTriplets.find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>)==</w:t>
      </w:r>
      <w:proofErr w:type="spellStart"/>
      <w:r w:rsidRPr="00B67706">
        <w:rPr>
          <w:color w:val="000000" w:themeColor="text1"/>
        </w:rPr>
        <w:t>saveTriplets.end</w:t>
      </w:r>
      <w:proofErr w:type="spellEnd"/>
      <w:r w:rsidRPr="00B67706">
        <w:rPr>
          <w:color w:val="000000" w:themeColor="text1"/>
        </w:rPr>
        <w:t xml:space="preserve">())                          //sprawdzanie czy dany ciąg znajduje się w zbiorze </w:t>
      </w:r>
      <w:proofErr w:type="spellStart"/>
      <w:r w:rsidRPr="00B67706">
        <w:rPr>
          <w:color w:val="000000" w:themeColor="text1"/>
        </w:rPr>
        <w:t>saveTriplets</w:t>
      </w:r>
      <w:proofErr w:type="spellEnd"/>
    </w:p>
    <w:p w14:paraId="40AEF22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{</w:t>
      </w:r>
    </w:p>
    <w:p w14:paraId="128D80F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    </w:t>
      </w:r>
      <w:proofErr w:type="spellStart"/>
      <w:r w:rsidRPr="00B67706">
        <w:rPr>
          <w:color w:val="000000" w:themeColor="text1"/>
        </w:rPr>
        <w:t>saveTriplets.insert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 xml:space="preserve">);                                           //dodanie </w:t>
      </w:r>
      <w:proofErr w:type="spellStart"/>
      <w:r w:rsidRPr="00B67706">
        <w:rPr>
          <w:color w:val="000000" w:themeColor="text1"/>
        </w:rPr>
        <w:t>elementow</w:t>
      </w:r>
      <w:proofErr w:type="spellEnd"/>
      <w:r w:rsidRPr="00B67706">
        <w:rPr>
          <w:color w:val="000000" w:themeColor="text1"/>
        </w:rPr>
        <w:t xml:space="preserve"> z wektora 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 xml:space="preserve"> do zbioru </w:t>
      </w:r>
      <w:proofErr w:type="spellStart"/>
      <w:r w:rsidRPr="00B67706">
        <w:rPr>
          <w:color w:val="000000" w:themeColor="text1"/>
        </w:rPr>
        <w:t>saveTriplets</w:t>
      </w:r>
      <w:proofErr w:type="spellEnd"/>
    </w:p>
    <w:p w14:paraId="599A3F2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    </w:t>
      </w:r>
      <w:proofErr w:type="spellStart"/>
      <w:r w:rsidRPr="00B67706">
        <w:rPr>
          <w:color w:val="000000" w:themeColor="text1"/>
        </w:rPr>
        <w:t>outputTriplet.f</w:t>
      </w:r>
      <w:proofErr w:type="spellEnd"/>
      <w:r w:rsidRPr="00B67706">
        <w:rPr>
          <w:color w:val="000000" w:themeColor="text1"/>
        </w:rPr>
        <w:t xml:space="preserve"> = 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 xml:space="preserve">[i];                                           //przypisanie strukturze </w:t>
      </w:r>
      <w:proofErr w:type="spellStart"/>
      <w:r w:rsidRPr="00B67706">
        <w:rPr>
          <w:color w:val="000000" w:themeColor="text1"/>
        </w:rPr>
        <w:t>outputTriplet</w:t>
      </w:r>
      <w:proofErr w:type="spellEnd"/>
      <w:r w:rsidRPr="00B67706">
        <w:rPr>
          <w:color w:val="000000" w:themeColor="text1"/>
        </w:rPr>
        <w:t xml:space="preserve"> wartości</w:t>
      </w:r>
    </w:p>
    <w:p w14:paraId="0D769650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    </w:t>
      </w:r>
      <w:proofErr w:type="spellStart"/>
      <w:r w:rsidRPr="00B67706">
        <w:rPr>
          <w:color w:val="000000" w:themeColor="text1"/>
        </w:rPr>
        <w:t>outputTriplet.s</w:t>
      </w:r>
      <w:proofErr w:type="spellEnd"/>
      <w:r w:rsidRPr="00B67706">
        <w:rPr>
          <w:color w:val="000000" w:themeColor="text1"/>
        </w:rPr>
        <w:t xml:space="preserve"> = 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[j];</w:t>
      </w:r>
    </w:p>
    <w:p w14:paraId="1971434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    outputTriplet.t = 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[k];</w:t>
      </w:r>
    </w:p>
    <w:p w14:paraId="292F71F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    </w:t>
      </w:r>
      <w:proofErr w:type="spellStart"/>
      <w:r w:rsidRPr="00B67706">
        <w:rPr>
          <w:color w:val="000000" w:themeColor="text1"/>
        </w:rPr>
        <w:t>triplets.push_back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outputTriplet</w:t>
      </w:r>
      <w:proofErr w:type="spellEnd"/>
      <w:r w:rsidRPr="00B67706">
        <w:rPr>
          <w:color w:val="000000" w:themeColor="text1"/>
        </w:rPr>
        <w:t xml:space="preserve">);                                    //dodanie </w:t>
      </w:r>
      <w:proofErr w:type="spellStart"/>
      <w:r w:rsidRPr="00B67706">
        <w:rPr>
          <w:color w:val="000000" w:themeColor="text1"/>
        </w:rPr>
        <w:t>elemwntow</w:t>
      </w:r>
      <w:proofErr w:type="spellEnd"/>
      <w:r w:rsidRPr="00B67706">
        <w:rPr>
          <w:color w:val="000000" w:themeColor="text1"/>
        </w:rPr>
        <w:t xml:space="preserve"> z </w:t>
      </w:r>
      <w:proofErr w:type="spellStart"/>
      <w:r w:rsidRPr="00B67706">
        <w:rPr>
          <w:color w:val="000000" w:themeColor="text1"/>
        </w:rPr>
        <w:t>outputTriplet</w:t>
      </w:r>
      <w:proofErr w:type="spellEnd"/>
      <w:r w:rsidRPr="00B67706">
        <w:rPr>
          <w:color w:val="000000" w:themeColor="text1"/>
        </w:rPr>
        <w:t xml:space="preserve"> do wektora </w:t>
      </w:r>
      <w:proofErr w:type="spellStart"/>
      <w:r w:rsidRPr="00B67706">
        <w:rPr>
          <w:color w:val="000000" w:themeColor="text1"/>
        </w:rPr>
        <w:t>triplets</w:t>
      </w:r>
      <w:proofErr w:type="spellEnd"/>
    </w:p>
    <w:p w14:paraId="1C348CF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}</w:t>
      </w:r>
    </w:p>
    <w:p w14:paraId="270FBC77" w14:textId="77777777" w:rsidR="00B67706" w:rsidRPr="00B67706" w:rsidRDefault="00B67706" w:rsidP="00B67706">
      <w:pPr>
        <w:rPr>
          <w:color w:val="000000" w:themeColor="text1"/>
        </w:rPr>
      </w:pPr>
    </w:p>
    <w:p w14:paraId="21BDDC9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}</w:t>
      </w:r>
    </w:p>
    <w:p w14:paraId="0BC3C7D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}</w:t>
      </w:r>
    </w:p>
    <w:p w14:paraId="70D69E8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}</w:t>
      </w:r>
    </w:p>
    <w:p w14:paraId="748BB06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2DFC1F4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if</w:t>
      </w:r>
      <w:proofErr w:type="spellEnd"/>
      <w:r w:rsidRPr="00B67706">
        <w:rPr>
          <w:color w:val="000000" w:themeColor="text1"/>
        </w:rPr>
        <w:t xml:space="preserve"> (</w:t>
      </w:r>
      <w:proofErr w:type="spellStart"/>
      <w:r w:rsidRPr="00B67706">
        <w:rPr>
          <w:color w:val="000000" w:themeColor="text1"/>
        </w:rPr>
        <w:t>triplets.size</w:t>
      </w:r>
      <w:proofErr w:type="spellEnd"/>
      <w:r w:rsidRPr="00B67706">
        <w:rPr>
          <w:color w:val="000000" w:themeColor="text1"/>
        </w:rPr>
        <w:t xml:space="preserve">() == 0)                   //liczba elementów w wektorze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 xml:space="preserve"> jest równa liczbie kombinacji,</w:t>
      </w:r>
    </w:p>
    <w:p w14:paraId="3C491DB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//jeżeli elementów w wektorze jest 0 to nie wypisujemy kombinacji</w:t>
      </w:r>
    </w:p>
    <w:p w14:paraId="5C04F7E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45A7224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>&lt;&lt;"Liczba kombinacji: 0"&lt;&lt;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37DAAA9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return 0;</w:t>
      </w:r>
    </w:p>
    <w:p w14:paraId="5ACFA13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6A69DCC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&lt;&lt;"</w:t>
      </w:r>
      <w:proofErr w:type="spellStart"/>
      <w:r w:rsidRPr="00B67706">
        <w:rPr>
          <w:color w:val="000000" w:themeColor="text1"/>
        </w:rPr>
        <w:t>Mozliwe</w:t>
      </w:r>
      <w:proofErr w:type="spellEnd"/>
      <w:r w:rsidRPr="00B67706">
        <w:rPr>
          <w:color w:val="000000" w:themeColor="text1"/>
        </w:rPr>
        <w:t xml:space="preserve"> kombinacje: "&lt;&lt; 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7A47B7E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for(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 = 0; i&lt; </w:t>
      </w:r>
      <w:proofErr w:type="spellStart"/>
      <w:r w:rsidRPr="00B67706">
        <w:rPr>
          <w:color w:val="000000" w:themeColor="text1"/>
        </w:rPr>
        <w:t>triplets.size</w:t>
      </w:r>
      <w:proofErr w:type="spellEnd"/>
      <w:r w:rsidRPr="00B67706">
        <w:rPr>
          <w:color w:val="000000" w:themeColor="text1"/>
        </w:rPr>
        <w:t>(); i++)          //</w:t>
      </w:r>
      <w:proofErr w:type="spellStart"/>
      <w:r w:rsidRPr="00B67706">
        <w:rPr>
          <w:color w:val="000000" w:themeColor="text1"/>
        </w:rPr>
        <w:t>petla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wypisujaca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poszczgolne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ciagi</w:t>
      </w:r>
      <w:proofErr w:type="spellEnd"/>
      <w:r w:rsidRPr="00B67706">
        <w:rPr>
          <w:color w:val="000000" w:themeColor="text1"/>
        </w:rPr>
        <w:t xml:space="preserve"> i </w:t>
      </w:r>
      <w:proofErr w:type="spellStart"/>
      <w:r w:rsidRPr="00B67706">
        <w:rPr>
          <w:color w:val="000000" w:themeColor="text1"/>
        </w:rPr>
        <w:t>liczbe</w:t>
      </w:r>
      <w:proofErr w:type="spellEnd"/>
      <w:r w:rsidRPr="00B67706">
        <w:rPr>
          <w:color w:val="000000" w:themeColor="text1"/>
        </w:rPr>
        <w:t xml:space="preserve"> kombinacji</w:t>
      </w:r>
    </w:p>
    <w:p w14:paraId="2C66EB3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03597B5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&lt;&lt;" [ " 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 xml:space="preserve">[i].f &lt;&lt;" "&lt;&lt;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 xml:space="preserve">[i].s &lt;&lt;" "&lt;&lt;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>[i].t&lt;&lt;" ] ";</w:t>
      </w:r>
    </w:p>
    <w:p w14:paraId="1ADE59F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5F2EB8B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>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&lt;&lt;"Liczba kombinacji: "&lt;&lt;</w:t>
      </w:r>
      <w:proofErr w:type="spellStart"/>
      <w:r w:rsidRPr="00B67706">
        <w:rPr>
          <w:color w:val="000000" w:themeColor="text1"/>
        </w:rPr>
        <w:t>triplets.size</w:t>
      </w:r>
      <w:proofErr w:type="spellEnd"/>
      <w:r w:rsidRPr="00B67706">
        <w:rPr>
          <w:color w:val="000000" w:themeColor="text1"/>
        </w:rPr>
        <w:t xml:space="preserve">();    //liczba elementów w wektorze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 xml:space="preserve"> jest równa liczbie kombinacji</w:t>
      </w:r>
    </w:p>
    <w:p w14:paraId="1E70353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for(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 = 0; i&lt; </w:t>
      </w:r>
      <w:proofErr w:type="spellStart"/>
      <w:r w:rsidRPr="00B67706">
        <w:rPr>
          <w:color w:val="000000" w:themeColor="text1"/>
        </w:rPr>
        <w:t>triplets.size</w:t>
      </w:r>
      <w:proofErr w:type="spellEnd"/>
      <w:r w:rsidRPr="00B67706">
        <w:rPr>
          <w:color w:val="000000" w:themeColor="text1"/>
        </w:rPr>
        <w:t>(); i++)          //</w:t>
      </w:r>
      <w:proofErr w:type="spellStart"/>
      <w:r w:rsidRPr="00B67706">
        <w:rPr>
          <w:color w:val="000000" w:themeColor="text1"/>
        </w:rPr>
        <w:t>petla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wypisujaca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poszczgolne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ciagi</w:t>
      </w:r>
      <w:proofErr w:type="spellEnd"/>
      <w:r w:rsidRPr="00B67706">
        <w:rPr>
          <w:color w:val="000000" w:themeColor="text1"/>
        </w:rPr>
        <w:t xml:space="preserve"> i </w:t>
      </w:r>
      <w:proofErr w:type="spellStart"/>
      <w:r w:rsidRPr="00B67706">
        <w:rPr>
          <w:color w:val="000000" w:themeColor="text1"/>
        </w:rPr>
        <w:t>liczbe</w:t>
      </w:r>
      <w:proofErr w:type="spellEnd"/>
      <w:r w:rsidRPr="00B67706">
        <w:rPr>
          <w:color w:val="000000" w:themeColor="text1"/>
        </w:rPr>
        <w:t xml:space="preserve"> kombinacji do pliku</w:t>
      </w:r>
    </w:p>
    <w:p w14:paraId="51B673C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5F85136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file_out</w:t>
      </w:r>
      <w:proofErr w:type="spellEnd"/>
      <w:r w:rsidRPr="00B67706">
        <w:rPr>
          <w:color w:val="000000" w:themeColor="text1"/>
        </w:rPr>
        <w:t xml:space="preserve"> 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>[i].f;</w:t>
      </w:r>
    </w:p>
    <w:p w14:paraId="0F463C6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file_out</w:t>
      </w:r>
      <w:proofErr w:type="spellEnd"/>
      <w:r w:rsidRPr="00B67706">
        <w:rPr>
          <w:color w:val="000000" w:themeColor="text1"/>
        </w:rPr>
        <w:t xml:space="preserve"> 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>[i].s;</w:t>
      </w:r>
    </w:p>
    <w:p w14:paraId="1487D0B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file_out</w:t>
      </w:r>
      <w:proofErr w:type="spellEnd"/>
      <w:r w:rsidRPr="00B67706">
        <w:rPr>
          <w:color w:val="000000" w:themeColor="text1"/>
        </w:rPr>
        <w:t xml:space="preserve"> 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>[i].t&lt;&lt;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395E2CF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6CF07DBC" w14:textId="77777777" w:rsidR="00B67706" w:rsidRPr="00B67706" w:rsidRDefault="00B67706" w:rsidP="00B67706">
      <w:pPr>
        <w:rPr>
          <w:color w:val="000000" w:themeColor="text1"/>
        </w:rPr>
      </w:pPr>
    </w:p>
    <w:p w14:paraId="61148C5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file_out.close</w:t>
      </w:r>
      <w:proofErr w:type="spellEnd"/>
      <w:r w:rsidRPr="00B67706">
        <w:rPr>
          <w:color w:val="000000" w:themeColor="text1"/>
        </w:rPr>
        <w:t>();</w:t>
      </w:r>
    </w:p>
    <w:p w14:paraId="6C597106" w14:textId="77777777" w:rsidR="00B67706" w:rsidRPr="00B67706" w:rsidRDefault="00B67706" w:rsidP="00B67706">
      <w:pPr>
        <w:rPr>
          <w:color w:val="000000" w:themeColor="text1"/>
        </w:rPr>
      </w:pPr>
    </w:p>
    <w:p w14:paraId="3E51D79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stop = </w:t>
      </w:r>
      <w:proofErr w:type="spellStart"/>
      <w:r w:rsidRPr="00B67706">
        <w:rPr>
          <w:color w:val="000000" w:themeColor="text1"/>
        </w:rPr>
        <w:t>clock</w:t>
      </w:r>
      <w:proofErr w:type="spellEnd"/>
      <w:r w:rsidRPr="00B67706">
        <w:rPr>
          <w:color w:val="000000" w:themeColor="text1"/>
        </w:rPr>
        <w:t>();</w:t>
      </w:r>
    </w:p>
    <w:p w14:paraId="64C85840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czas = (</w:t>
      </w:r>
      <w:proofErr w:type="spellStart"/>
      <w:r w:rsidRPr="00B67706">
        <w:rPr>
          <w:color w:val="000000" w:themeColor="text1"/>
        </w:rPr>
        <w:t>double</w:t>
      </w:r>
      <w:proofErr w:type="spellEnd"/>
      <w:r w:rsidRPr="00B67706">
        <w:rPr>
          <w:color w:val="000000" w:themeColor="text1"/>
        </w:rPr>
        <w:t>)(stop - start) / CLOCKS_PER_SEC;</w:t>
      </w:r>
    </w:p>
    <w:p w14:paraId="74EE896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>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&lt;&lt;"Czas: "&lt;&lt;czas&lt;&lt;" s"&lt;&lt;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7E195149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;</w:t>
      </w:r>
    </w:p>
    <w:p w14:paraId="2C5051E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}</w:t>
      </w:r>
    </w:p>
    <w:p w14:paraId="20622864" w14:textId="77777777" w:rsidR="00B67706" w:rsidRPr="00B67706" w:rsidRDefault="00B67706" w:rsidP="00B67706">
      <w:pPr>
        <w:rPr>
          <w:color w:val="000000" w:themeColor="text1"/>
        </w:rPr>
      </w:pPr>
    </w:p>
    <w:p w14:paraId="70B43D45" w14:textId="77777777" w:rsidR="00B67706" w:rsidRPr="00B67706" w:rsidRDefault="00B67706" w:rsidP="00B67706">
      <w:pPr>
        <w:rPr>
          <w:color w:val="000000" w:themeColor="text1"/>
        </w:rPr>
      </w:pP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find_numbersB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 xml:space="preserve">[],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n,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m)</w:t>
      </w:r>
    </w:p>
    <w:p w14:paraId="4D9F821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{</w:t>
      </w:r>
    </w:p>
    <w:p w14:paraId="7B4DA5B5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lastRenderedPageBreak/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&lt;&lt;"Algorytm 2"&lt;&lt;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6CDB014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clock_t</w:t>
      </w:r>
      <w:proofErr w:type="spellEnd"/>
      <w:r w:rsidRPr="00B67706">
        <w:rPr>
          <w:color w:val="000000" w:themeColor="text1"/>
        </w:rPr>
        <w:t xml:space="preserve"> start, stop;</w:t>
      </w:r>
    </w:p>
    <w:p w14:paraId="28CD93D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double</w:t>
      </w:r>
      <w:proofErr w:type="spellEnd"/>
      <w:r w:rsidRPr="00B67706">
        <w:rPr>
          <w:color w:val="000000" w:themeColor="text1"/>
        </w:rPr>
        <w:t xml:space="preserve"> czas;</w:t>
      </w:r>
    </w:p>
    <w:p w14:paraId="71AE0AE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sort (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 xml:space="preserve">, </w:t>
      </w:r>
      <w:proofErr w:type="spellStart"/>
      <w:r w:rsidRPr="00B67706">
        <w:rPr>
          <w:color w:val="000000" w:themeColor="text1"/>
        </w:rPr>
        <w:t>tab+n</w:t>
      </w:r>
      <w:proofErr w:type="spellEnd"/>
      <w:r w:rsidRPr="00B67706">
        <w:rPr>
          <w:color w:val="000000" w:themeColor="text1"/>
        </w:rPr>
        <w:t xml:space="preserve">);                           // KONIECZNIE posortuj tablice, inaczej zacznie </w:t>
      </w:r>
      <w:proofErr w:type="spellStart"/>
      <w:r w:rsidRPr="00B67706">
        <w:rPr>
          <w:color w:val="000000" w:themeColor="text1"/>
        </w:rPr>
        <w:t>gubic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niektore</w:t>
      </w:r>
      <w:proofErr w:type="spellEnd"/>
      <w:r w:rsidRPr="00B67706">
        <w:rPr>
          <w:color w:val="000000" w:themeColor="text1"/>
        </w:rPr>
        <w:t xml:space="preserve"> skrajne kombinacje</w:t>
      </w:r>
    </w:p>
    <w:p w14:paraId="3CE531A9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fstream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file_out</w:t>
      </w:r>
      <w:proofErr w:type="spellEnd"/>
      <w:r w:rsidRPr="00B67706">
        <w:rPr>
          <w:color w:val="000000" w:themeColor="text1"/>
        </w:rPr>
        <w:t>;</w:t>
      </w:r>
    </w:p>
    <w:p w14:paraId="3FAEF00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file_out.open</w:t>
      </w:r>
      <w:proofErr w:type="spellEnd"/>
      <w:r w:rsidRPr="00B67706">
        <w:rPr>
          <w:color w:val="000000" w:themeColor="text1"/>
        </w:rPr>
        <w:t xml:space="preserve">("triplets_exit.txt", </w:t>
      </w:r>
      <w:proofErr w:type="spellStart"/>
      <w:r w:rsidRPr="00B67706">
        <w:rPr>
          <w:color w:val="000000" w:themeColor="text1"/>
        </w:rPr>
        <w:t>ios</w:t>
      </w:r>
      <w:proofErr w:type="spellEnd"/>
      <w:r w:rsidRPr="00B67706">
        <w:rPr>
          <w:color w:val="000000" w:themeColor="text1"/>
        </w:rPr>
        <w:t>::out);</w:t>
      </w:r>
    </w:p>
    <w:p w14:paraId="353BB30F" w14:textId="77777777" w:rsidR="00B67706" w:rsidRPr="00B67706" w:rsidRDefault="00B67706" w:rsidP="00B67706">
      <w:pPr>
        <w:rPr>
          <w:color w:val="000000" w:themeColor="text1"/>
        </w:rPr>
      </w:pPr>
    </w:p>
    <w:p w14:paraId="4E5110D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vector</w:t>
      </w:r>
      <w:proofErr w:type="spellEnd"/>
      <w:r w:rsidRPr="00B67706">
        <w:rPr>
          <w:color w:val="000000" w:themeColor="text1"/>
        </w:rPr>
        <w:t xml:space="preserve">&lt;Triplet&gt;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 xml:space="preserve">;            //w tym wektorze </w:t>
      </w:r>
      <w:proofErr w:type="spellStart"/>
      <w:r w:rsidRPr="00B67706">
        <w:rPr>
          <w:color w:val="000000" w:themeColor="text1"/>
        </w:rPr>
        <w:t>beda</w:t>
      </w:r>
      <w:proofErr w:type="spellEnd"/>
      <w:r w:rsidRPr="00B67706">
        <w:rPr>
          <w:color w:val="000000" w:themeColor="text1"/>
        </w:rPr>
        <w:t xml:space="preserve"> magazynowane </w:t>
      </w:r>
      <w:proofErr w:type="spellStart"/>
      <w:r w:rsidRPr="00B67706">
        <w:rPr>
          <w:color w:val="000000" w:themeColor="text1"/>
        </w:rPr>
        <w:t>ciagi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trojelementowe</w:t>
      </w:r>
      <w:proofErr w:type="spellEnd"/>
      <w:r w:rsidRPr="00B67706">
        <w:rPr>
          <w:color w:val="000000" w:themeColor="text1"/>
        </w:rPr>
        <w:t xml:space="preserve">(z niego </w:t>
      </w:r>
      <w:proofErr w:type="spellStart"/>
      <w:r w:rsidRPr="00B67706">
        <w:rPr>
          <w:color w:val="000000" w:themeColor="text1"/>
        </w:rPr>
        <w:t>bede</w:t>
      </w:r>
      <w:proofErr w:type="spellEnd"/>
      <w:r w:rsidRPr="00B67706">
        <w:rPr>
          <w:color w:val="000000" w:themeColor="text1"/>
        </w:rPr>
        <w:t xml:space="preserve"> potem wypisywane)</w:t>
      </w:r>
    </w:p>
    <w:p w14:paraId="1700633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set&lt;string&gt; </w:t>
      </w:r>
      <w:proofErr w:type="spellStart"/>
      <w:r w:rsidRPr="00B67706">
        <w:rPr>
          <w:color w:val="000000" w:themeColor="text1"/>
        </w:rPr>
        <w:t>saveTriplets</w:t>
      </w:r>
      <w:proofErr w:type="spellEnd"/>
      <w:r w:rsidRPr="00B67706">
        <w:rPr>
          <w:color w:val="000000" w:themeColor="text1"/>
        </w:rPr>
        <w:t>;         //</w:t>
      </w:r>
      <w:proofErr w:type="spellStart"/>
      <w:r w:rsidRPr="00B67706">
        <w:rPr>
          <w:color w:val="000000" w:themeColor="text1"/>
        </w:rPr>
        <w:t>zbior</w:t>
      </w:r>
      <w:proofErr w:type="spellEnd"/>
      <w:r w:rsidRPr="00B67706">
        <w:rPr>
          <w:color w:val="000000" w:themeColor="text1"/>
        </w:rPr>
        <w:t xml:space="preserve">, gdzie </w:t>
      </w:r>
      <w:proofErr w:type="spellStart"/>
      <w:r w:rsidRPr="00B67706">
        <w:rPr>
          <w:color w:val="000000" w:themeColor="text1"/>
        </w:rPr>
        <w:t>beda</w:t>
      </w:r>
      <w:proofErr w:type="spellEnd"/>
      <w:r w:rsidRPr="00B67706">
        <w:rPr>
          <w:color w:val="000000" w:themeColor="text1"/>
        </w:rPr>
        <w:t xml:space="preserve"> przechowywane wartości </w:t>
      </w:r>
      <w:proofErr w:type="spellStart"/>
      <w:r w:rsidRPr="00B67706">
        <w:rPr>
          <w:color w:val="000000" w:themeColor="text1"/>
        </w:rPr>
        <w:t>ciagow</w:t>
      </w:r>
      <w:proofErr w:type="spellEnd"/>
      <w:r w:rsidRPr="00B67706">
        <w:rPr>
          <w:color w:val="000000" w:themeColor="text1"/>
        </w:rPr>
        <w:t xml:space="preserve">, by </w:t>
      </w:r>
      <w:proofErr w:type="spellStart"/>
      <w:r w:rsidRPr="00B67706">
        <w:rPr>
          <w:color w:val="000000" w:themeColor="text1"/>
        </w:rPr>
        <w:t>uniknac</w:t>
      </w:r>
      <w:proofErr w:type="spellEnd"/>
      <w:r w:rsidRPr="00B67706">
        <w:rPr>
          <w:color w:val="000000" w:themeColor="text1"/>
        </w:rPr>
        <w:t xml:space="preserve"> ich </w:t>
      </w:r>
      <w:proofErr w:type="spellStart"/>
      <w:r w:rsidRPr="00B67706">
        <w:rPr>
          <w:color w:val="000000" w:themeColor="text1"/>
        </w:rPr>
        <w:t>powtorzenia</w:t>
      </w:r>
      <w:proofErr w:type="spellEnd"/>
    </w:p>
    <w:p w14:paraId="04EA538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string 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 xml:space="preserve">  ;                          //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 xml:space="preserve">=triplet as a string, zmienna string </w:t>
      </w:r>
      <w:proofErr w:type="spellStart"/>
      <w:r w:rsidRPr="00B67706">
        <w:rPr>
          <w:color w:val="000000" w:themeColor="text1"/>
        </w:rPr>
        <w:t>sluzaca</w:t>
      </w:r>
      <w:proofErr w:type="spellEnd"/>
      <w:r w:rsidRPr="00B67706">
        <w:rPr>
          <w:color w:val="000000" w:themeColor="text1"/>
        </w:rPr>
        <w:t xml:space="preserve"> przekonwertowaniu </w:t>
      </w:r>
      <w:proofErr w:type="spellStart"/>
      <w:r w:rsidRPr="00B67706">
        <w:rPr>
          <w:color w:val="000000" w:themeColor="text1"/>
        </w:rPr>
        <w:t>ciagu</w:t>
      </w:r>
      <w:proofErr w:type="spellEnd"/>
      <w:r w:rsidRPr="00B67706">
        <w:rPr>
          <w:color w:val="000000" w:themeColor="text1"/>
        </w:rPr>
        <w:t xml:space="preserve"> liczb na tekst</w:t>
      </w:r>
    </w:p>
    <w:p w14:paraId="2C92234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Triplet </w:t>
      </w:r>
      <w:proofErr w:type="spellStart"/>
      <w:r w:rsidRPr="00B67706">
        <w:rPr>
          <w:color w:val="000000" w:themeColor="text1"/>
        </w:rPr>
        <w:t>outputTriplet</w:t>
      </w:r>
      <w:proofErr w:type="spellEnd"/>
      <w:r w:rsidRPr="00B67706">
        <w:rPr>
          <w:color w:val="000000" w:themeColor="text1"/>
        </w:rPr>
        <w:t>;                 //</w:t>
      </w:r>
      <w:proofErr w:type="spellStart"/>
      <w:r w:rsidRPr="00B67706">
        <w:rPr>
          <w:color w:val="000000" w:themeColor="text1"/>
        </w:rPr>
        <w:t>objekt</w:t>
      </w:r>
      <w:proofErr w:type="spellEnd"/>
      <w:r w:rsidRPr="00B67706">
        <w:rPr>
          <w:color w:val="000000" w:themeColor="text1"/>
        </w:rPr>
        <w:t xml:space="preserve">, gdzie zapisany </w:t>
      </w:r>
      <w:proofErr w:type="spellStart"/>
      <w:r w:rsidRPr="00B67706">
        <w:rPr>
          <w:color w:val="000000" w:themeColor="text1"/>
        </w:rPr>
        <w:t>bedzie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ciag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trojelemenowy</w:t>
      </w:r>
      <w:proofErr w:type="spellEnd"/>
      <w:r w:rsidRPr="00B67706">
        <w:rPr>
          <w:color w:val="000000" w:themeColor="text1"/>
        </w:rPr>
        <w:t xml:space="preserve"> z wektora, </w:t>
      </w:r>
      <w:proofErr w:type="spellStart"/>
      <w:r w:rsidRPr="00B67706">
        <w:rPr>
          <w:color w:val="000000" w:themeColor="text1"/>
        </w:rPr>
        <w:t>jesli</w:t>
      </w:r>
      <w:proofErr w:type="spellEnd"/>
      <w:r w:rsidRPr="00B67706">
        <w:rPr>
          <w:color w:val="000000" w:themeColor="text1"/>
        </w:rPr>
        <w:t xml:space="preserve"> dany </w:t>
      </w:r>
      <w:proofErr w:type="spellStart"/>
      <w:r w:rsidRPr="00B67706">
        <w:rPr>
          <w:color w:val="000000" w:themeColor="text1"/>
        </w:rPr>
        <w:t>ciag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sie</w:t>
      </w:r>
      <w:proofErr w:type="spellEnd"/>
      <w:r w:rsidRPr="00B67706">
        <w:rPr>
          <w:color w:val="000000" w:themeColor="text1"/>
        </w:rPr>
        <w:t xml:space="preserve"> nie powtarza</w:t>
      </w:r>
    </w:p>
    <w:p w14:paraId="7D602318" w14:textId="77777777" w:rsidR="00B67706" w:rsidRPr="00B67706" w:rsidRDefault="00B67706" w:rsidP="00B67706">
      <w:pPr>
        <w:rPr>
          <w:color w:val="000000" w:themeColor="text1"/>
        </w:rPr>
      </w:pPr>
    </w:p>
    <w:p w14:paraId="6C2F5AC9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start = </w:t>
      </w:r>
      <w:proofErr w:type="spellStart"/>
      <w:r w:rsidRPr="00B67706">
        <w:rPr>
          <w:color w:val="000000" w:themeColor="text1"/>
        </w:rPr>
        <w:t>clock</w:t>
      </w:r>
      <w:proofErr w:type="spellEnd"/>
      <w:r w:rsidRPr="00B67706">
        <w:rPr>
          <w:color w:val="000000" w:themeColor="text1"/>
        </w:rPr>
        <w:t>();</w:t>
      </w:r>
    </w:p>
    <w:p w14:paraId="6FBAAFA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//pętla szukająca </w:t>
      </w:r>
      <w:proofErr w:type="spellStart"/>
      <w:r w:rsidRPr="00B67706">
        <w:rPr>
          <w:color w:val="000000" w:themeColor="text1"/>
        </w:rPr>
        <w:t>elementow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ciagu</w:t>
      </w:r>
      <w:proofErr w:type="spellEnd"/>
    </w:p>
    <w:p w14:paraId="67F18364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for 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i=0; i&lt;n-2; i++)                 //</w:t>
      </w:r>
      <w:proofErr w:type="spellStart"/>
      <w:r w:rsidRPr="00B67706">
        <w:rPr>
          <w:color w:val="000000" w:themeColor="text1"/>
        </w:rPr>
        <w:t>wez</w:t>
      </w:r>
      <w:proofErr w:type="spellEnd"/>
      <w:r w:rsidRPr="00B67706">
        <w:rPr>
          <w:color w:val="000000" w:themeColor="text1"/>
        </w:rPr>
        <w:t xml:space="preserve"> pierwszy element</w:t>
      </w:r>
    </w:p>
    <w:p w14:paraId="374A788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3EFFC8A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j=i+1;                             // </w:t>
      </w:r>
      <w:proofErr w:type="spellStart"/>
      <w:r w:rsidRPr="00B67706">
        <w:rPr>
          <w:color w:val="000000" w:themeColor="text1"/>
        </w:rPr>
        <w:t>wez</w:t>
      </w:r>
      <w:proofErr w:type="spellEnd"/>
      <w:r w:rsidRPr="00B67706">
        <w:rPr>
          <w:color w:val="000000" w:themeColor="text1"/>
        </w:rPr>
        <w:t xml:space="preserve"> drugi element</w:t>
      </w:r>
    </w:p>
    <w:p w14:paraId="75C0E20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k=n-1;                             // weź ostatni element</w:t>
      </w:r>
    </w:p>
    <w:p w14:paraId="03AB9444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while</w:t>
      </w:r>
      <w:proofErr w:type="spellEnd"/>
      <w:r w:rsidRPr="00B67706">
        <w:rPr>
          <w:color w:val="000000" w:themeColor="text1"/>
        </w:rPr>
        <w:t xml:space="preserve"> (j&lt;k)                            // jeśli j&lt;k(tablica posortowana, więc jest to prawda):</w:t>
      </w:r>
    </w:p>
    <w:p w14:paraId="68639BE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{</w:t>
      </w:r>
    </w:p>
    <w:p w14:paraId="5060539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</w:t>
      </w:r>
      <w:proofErr w:type="spellStart"/>
      <w:r w:rsidRPr="00B67706">
        <w:rPr>
          <w:color w:val="000000" w:themeColor="text1"/>
        </w:rPr>
        <w:t>if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[i]+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[j]+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 xml:space="preserve">[k]==m)    //jak </w:t>
      </w:r>
      <w:proofErr w:type="spellStart"/>
      <w:r w:rsidRPr="00B67706">
        <w:rPr>
          <w:color w:val="000000" w:themeColor="text1"/>
        </w:rPr>
        <w:t>i+j+k</w:t>
      </w:r>
      <w:proofErr w:type="spellEnd"/>
      <w:r w:rsidRPr="00B67706">
        <w:rPr>
          <w:color w:val="000000" w:themeColor="text1"/>
        </w:rPr>
        <w:t>=m to zapisz ciąg</w:t>
      </w:r>
    </w:p>
    <w:p w14:paraId="1A73B8E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{</w:t>
      </w:r>
    </w:p>
    <w:p w14:paraId="648A133E" w14:textId="77777777" w:rsidR="00B67706" w:rsidRPr="00B67706" w:rsidRDefault="00B67706" w:rsidP="00B67706">
      <w:pPr>
        <w:rPr>
          <w:color w:val="000000" w:themeColor="text1"/>
        </w:rPr>
      </w:pPr>
    </w:p>
    <w:p w14:paraId="201125B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>=</w:t>
      </w:r>
      <w:proofErr w:type="spellStart"/>
      <w:r w:rsidRPr="00B67706">
        <w:rPr>
          <w:color w:val="000000" w:themeColor="text1"/>
        </w:rPr>
        <w:t>to_string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[i])+" : "+</w:t>
      </w:r>
      <w:proofErr w:type="spellStart"/>
      <w:r w:rsidRPr="00B67706">
        <w:rPr>
          <w:color w:val="000000" w:themeColor="text1"/>
        </w:rPr>
        <w:t>to_string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[j])+" : "+</w:t>
      </w:r>
      <w:proofErr w:type="spellStart"/>
      <w:r w:rsidRPr="00B67706">
        <w:rPr>
          <w:color w:val="000000" w:themeColor="text1"/>
        </w:rPr>
        <w:t>to_string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 xml:space="preserve">[k]);   //konwertowanie ciągu </w:t>
      </w:r>
      <w:proofErr w:type="spellStart"/>
      <w:r w:rsidRPr="00B67706">
        <w:rPr>
          <w:color w:val="000000" w:themeColor="text1"/>
        </w:rPr>
        <w:t>trojelementowego</w:t>
      </w:r>
      <w:proofErr w:type="spellEnd"/>
      <w:r w:rsidRPr="00B67706">
        <w:rPr>
          <w:color w:val="000000" w:themeColor="text1"/>
        </w:rPr>
        <w:t xml:space="preserve"> z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na string</w:t>
      </w:r>
    </w:p>
    <w:p w14:paraId="4CE192E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</w:t>
      </w:r>
      <w:proofErr w:type="spellStart"/>
      <w:r w:rsidRPr="00B67706">
        <w:rPr>
          <w:color w:val="000000" w:themeColor="text1"/>
        </w:rPr>
        <w:t>if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saveTriplets.find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>)==</w:t>
      </w:r>
      <w:proofErr w:type="spellStart"/>
      <w:r w:rsidRPr="00B67706">
        <w:rPr>
          <w:color w:val="000000" w:themeColor="text1"/>
        </w:rPr>
        <w:t>saveTriplets.end</w:t>
      </w:r>
      <w:proofErr w:type="spellEnd"/>
      <w:r w:rsidRPr="00B67706">
        <w:rPr>
          <w:color w:val="000000" w:themeColor="text1"/>
        </w:rPr>
        <w:t xml:space="preserve">())                          //sprawdzanie czy dany ciąg znajduje się w zbiorze </w:t>
      </w:r>
      <w:proofErr w:type="spellStart"/>
      <w:r w:rsidRPr="00B67706">
        <w:rPr>
          <w:color w:val="000000" w:themeColor="text1"/>
        </w:rPr>
        <w:t>saveTriplets</w:t>
      </w:r>
      <w:proofErr w:type="spellEnd"/>
    </w:p>
    <w:p w14:paraId="04CEBB69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{</w:t>
      </w:r>
    </w:p>
    <w:p w14:paraId="09F863C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</w:t>
      </w:r>
      <w:proofErr w:type="spellStart"/>
      <w:r w:rsidRPr="00B67706">
        <w:rPr>
          <w:color w:val="000000" w:themeColor="text1"/>
        </w:rPr>
        <w:t>saveTriplets.insert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 xml:space="preserve">);                                           //dodanie </w:t>
      </w:r>
      <w:proofErr w:type="spellStart"/>
      <w:r w:rsidRPr="00B67706">
        <w:rPr>
          <w:color w:val="000000" w:themeColor="text1"/>
        </w:rPr>
        <w:t>elemwntow</w:t>
      </w:r>
      <w:proofErr w:type="spellEnd"/>
      <w:r w:rsidRPr="00B67706">
        <w:rPr>
          <w:color w:val="000000" w:themeColor="text1"/>
        </w:rPr>
        <w:t xml:space="preserve"> z wektora </w:t>
      </w:r>
      <w:proofErr w:type="spellStart"/>
      <w:r w:rsidRPr="00B67706">
        <w:rPr>
          <w:color w:val="000000" w:themeColor="text1"/>
        </w:rPr>
        <w:t>tas</w:t>
      </w:r>
      <w:proofErr w:type="spellEnd"/>
      <w:r w:rsidRPr="00B67706">
        <w:rPr>
          <w:color w:val="000000" w:themeColor="text1"/>
        </w:rPr>
        <w:t xml:space="preserve"> do zbioru </w:t>
      </w:r>
      <w:proofErr w:type="spellStart"/>
      <w:r w:rsidRPr="00B67706">
        <w:rPr>
          <w:color w:val="000000" w:themeColor="text1"/>
        </w:rPr>
        <w:t>saveTriplets</w:t>
      </w:r>
      <w:proofErr w:type="spellEnd"/>
    </w:p>
    <w:p w14:paraId="1919228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</w:t>
      </w:r>
      <w:proofErr w:type="spellStart"/>
      <w:r w:rsidRPr="00B67706">
        <w:rPr>
          <w:color w:val="000000" w:themeColor="text1"/>
        </w:rPr>
        <w:t>outputTriplet.f</w:t>
      </w:r>
      <w:proofErr w:type="spellEnd"/>
      <w:r w:rsidRPr="00B67706">
        <w:rPr>
          <w:color w:val="000000" w:themeColor="text1"/>
        </w:rPr>
        <w:t xml:space="preserve"> = 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 xml:space="preserve">[i];                                           //przypisanie strukturze </w:t>
      </w:r>
      <w:proofErr w:type="spellStart"/>
      <w:r w:rsidRPr="00B67706">
        <w:rPr>
          <w:color w:val="000000" w:themeColor="text1"/>
        </w:rPr>
        <w:t>outputTriplet</w:t>
      </w:r>
      <w:proofErr w:type="spellEnd"/>
      <w:r w:rsidRPr="00B67706">
        <w:rPr>
          <w:color w:val="000000" w:themeColor="text1"/>
        </w:rPr>
        <w:t xml:space="preserve"> wartości</w:t>
      </w:r>
    </w:p>
    <w:p w14:paraId="744DC52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</w:t>
      </w:r>
      <w:proofErr w:type="spellStart"/>
      <w:r w:rsidRPr="00B67706">
        <w:rPr>
          <w:color w:val="000000" w:themeColor="text1"/>
        </w:rPr>
        <w:t>outputTriplet.s</w:t>
      </w:r>
      <w:proofErr w:type="spellEnd"/>
      <w:r w:rsidRPr="00B67706">
        <w:rPr>
          <w:color w:val="000000" w:themeColor="text1"/>
        </w:rPr>
        <w:t xml:space="preserve"> = 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[j];</w:t>
      </w:r>
    </w:p>
    <w:p w14:paraId="6691EAB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outputTriplet.t = 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[k];</w:t>
      </w:r>
    </w:p>
    <w:p w14:paraId="06E5940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    </w:t>
      </w:r>
      <w:proofErr w:type="spellStart"/>
      <w:r w:rsidRPr="00B67706">
        <w:rPr>
          <w:color w:val="000000" w:themeColor="text1"/>
        </w:rPr>
        <w:t>triplets.push_back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outputTriplet</w:t>
      </w:r>
      <w:proofErr w:type="spellEnd"/>
      <w:r w:rsidRPr="00B67706">
        <w:rPr>
          <w:color w:val="000000" w:themeColor="text1"/>
        </w:rPr>
        <w:t xml:space="preserve">);                                    //dodanie </w:t>
      </w:r>
      <w:proofErr w:type="spellStart"/>
      <w:r w:rsidRPr="00B67706">
        <w:rPr>
          <w:color w:val="000000" w:themeColor="text1"/>
        </w:rPr>
        <w:t>elemwntow</w:t>
      </w:r>
      <w:proofErr w:type="spellEnd"/>
      <w:r w:rsidRPr="00B67706">
        <w:rPr>
          <w:color w:val="000000" w:themeColor="text1"/>
        </w:rPr>
        <w:t xml:space="preserve"> z </w:t>
      </w:r>
      <w:proofErr w:type="spellStart"/>
      <w:r w:rsidRPr="00B67706">
        <w:rPr>
          <w:color w:val="000000" w:themeColor="text1"/>
        </w:rPr>
        <w:t>outputTriplet</w:t>
      </w:r>
      <w:proofErr w:type="spellEnd"/>
      <w:r w:rsidRPr="00B67706">
        <w:rPr>
          <w:color w:val="000000" w:themeColor="text1"/>
        </w:rPr>
        <w:t xml:space="preserve"> do wektora </w:t>
      </w:r>
      <w:proofErr w:type="spellStart"/>
      <w:r w:rsidRPr="00B67706">
        <w:rPr>
          <w:color w:val="000000" w:themeColor="text1"/>
        </w:rPr>
        <w:t>triplets</w:t>
      </w:r>
      <w:proofErr w:type="spellEnd"/>
    </w:p>
    <w:p w14:paraId="306D3A9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}</w:t>
      </w:r>
    </w:p>
    <w:p w14:paraId="696EAA5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j++;</w:t>
      </w:r>
    </w:p>
    <w:p w14:paraId="5588ED5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k--;</w:t>
      </w:r>
    </w:p>
    <w:p w14:paraId="010635D8" w14:textId="77777777" w:rsidR="00B67706" w:rsidRPr="00B67706" w:rsidRDefault="00B67706" w:rsidP="00B67706">
      <w:pPr>
        <w:rPr>
          <w:color w:val="000000" w:themeColor="text1"/>
        </w:rPr>
      </w:pPr>
    </w:p>
    <w:p w14:paraId="664C5005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}</w:t>
      </w:r>
    </w:p>
    <w:p w14:paraId="18A6C4A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</w:t>
      </w:r>
      <w:proofErr w:type="spellStart"/>
      <w:r w:rsidRPr="00B67706">
        <w:rPr>
          <w:color w:val="000000" w:themeColor="text1"/>
        </w:rPr>
        <w:t>else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if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[i]+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[j]+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 xml:space="preserve">[k]&lt;m)     // jeśli </w:t>
      </w:r>
      <w:proofErr w:type="spellStart"/>
      <w:r w:rsidRPr="00B67706">
        <w:rPr>
          <w:color w:val="000000" w:themeColor="text1"/>
        </w:rPr>
        <w:t>i+j+k</w:t>
      </w:r>
      <w:proofErr w:type="spellEnd"/>
      <w:r w:rsidRPr="00B67706">
        <w:rPr>
          <w:color w:val="000000" w:themeColor="text1"/>
        </w:rPr>
        <w:t>&lt;m powiększ j, bo j mniejsze</w:t>
      </w:r>
    </w:p>
    <w:p w14:paraId="50D2409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{</w:t>
      </w:r>
    </w:p>
    <w:p w14:paraId="2D057EA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    j++;</w:t>
      </w:r>
    </w:p>
    <w:p w14:paraId="46D7DE2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}</w:t>
      </w:r>
    </w:p>
    <w:p w14:paraId="627234B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</w:t>
      </w:r>
      <w:proofErr w:type="spellStart"/>
      <w:r w:rsidRPr="00B67706">
        <w:rPr>
          <w:color w:val="000000" w:themeColor="text1"/>
        </w:rPr>
        <w:t>else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if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[i]+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>[j]+</w:t>
      </w:r>
      <w:proofErr w:type="spellStart"/>
      <w:r w:rsidRPr="00B67706">
        <w:rPr>
          <w:color w:val="000000" w:themeColor="text1"/>
        </w:rPr>
        <w:t>tab</w:t>
      </w:r>
      <w:proofErr w:type="spellEnd"/>
      <w:r w:rsidRPr="00B67706">
        <w:rPr>
          <w:color w:val="000000" w:themeColor="text1"/>
        </w:rPr>
        <w:t xml:space="preserve">[k]&gt;m)     // jeśli </w:t>
      </w:r>
      <w:proofErr w:type="spellStart"/>
      <w:r w:rsidRPr="00B67706">
        <w:rPr>
          <w:color w:val="000000" w:themeColor="text1"/>
        </w:rPr>
        <w:t>i+j+k</w:t>
      </w:r>
      <w:proofErr w:type="spellEnd"/>
      <w:r w:rsidRPr="00B67706">
        <w:rPr>
          <w:color w:val="000000" w:themeColor="text1"/>
        </w:rPr>
        <w:t xml:space="preserve">&lt;m pomniejsz k, bo k </w:t>
      </w:r>
      <w:proofErr w:type="spellStart"/>
      <w:r w:rsidRPr="00B67706">
        <w:rPr>
          <w:color w:val="000000" w:themeColor="text1"/>
        </w:rPr>
        <w:t>wieksze</w:t>
      </w:r>
      <w:proofErr w:type="spellEnd"/>
    </w:p>
    <w:p w14:paraId="525D334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{</w:t>
      </w:r>
    </w:p>
    <w:p w14:paraId="5C864DF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lastRenderedPageBreak/>
        <w:t xml:space="preserve">                k--;</w:t>
      </w:r>
    </w:p>
    <w:p w14:paraId="2768F42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}</w:t>
      </w:r>
    </w:p>
    <w:p w14:paraId="006AB78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}</w:t>
      </w:r>
    </w:p>
    <w:p w14:paraId="190FCDED" w14:textId="77777777" w:rsidR="00B67706" w:rsidRPr="00B67706" w:rsidRDefault="00B67706" w:rsidP="00B67706">
      <w:pPr>
        <w:rPr>
          <w:color w:val="000000" w:themeColor="text1"/>
        </w:rPr>
      </w:pPr>
    </w:p>
    <w:p w14:paraId="0E5BB7B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6FA2E84A" w14:textId="77777777" w:rsidR="00B67706" w:rsidRPr="00B67706" w:rsidRDefault="00B67706" w:rsidP="00B67706">
      <w:pPr>
        <w:rPr>
          <w:color w:val="000000" w:themeColor="text1"/>
        </w:rPr>
      </w:pPr>
    </w:p>
    <w:p w14:paraId="57B63F0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if</w:t>
      </w:r>
      <w:proofErr w:type="spellEnd"/>
      <w:r w:rsidRPr="00B67706">
        <w:rPr>
          <w:color w:val="000000" w:themeColor="text1"/>
        </w:rPr>
        <w:t xml:space="preserve"> (</w:t>
      </w:r>
      <w:proofErr w:type="spellStart"/>
      <w:r w:rsidRPr="00B67706">
        <w:rPr>
          <w:color w:val="000000" w:themeColor="text1"/>
        </w:rPr>
        <w:t>triplets.size</w:t>
      </w:r>
      <w:proofErr w:type="spellEnd"/>
      <w:r w:rsidRPr="00B67706">
        <w:rPr>
          <w:color w:val="000000" w:themeColor="text1"/>
        </w:rPr>
        <w:t xml:space="preserve">() == 0)                   //liczba elementów w wektorze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 xml:space="preserve"> jest równa liczbie kombinacji, jeżeli elementów w wektorze jest 0 to nie wypisujemy kombinacji</w:t>
      </w:r>
    </w:p>
    <w:p w14:paraId="059DC7F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110E0ED4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>&lt;&lt;"Liczba kombinacji: 0"&lt;&lt;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635B8D4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return 0;</w:t>
      </w:r>
    </w:p>
    <w:p w14:paraId="4A484B84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5285D58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&lt;&lt;"</w:t>
      </w:r>
      <w:proofErr w:type="spellStart"/>
      <w:r w:rsidRPr="00B67706">
        <w:rPr>
          <w:color w:val="000000" w:themeColor="text1"/>
        </w:rPr>
        <w:t>Mozliwe</w:t>
      </w:r>
      <w:proofErr w:type="spellEnd"/>
      <w:r w:rsidRPr="00B67706">
        <w:rPr>
          <w:color w:val="000000" w:themeColor="text1"/>
        </w:rPr>
        <w:t xml:space="preserve"> kombinacje: "&lt;&lt; 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735E70D0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for(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 = 0; i&lt; </w:t>
      </w:r>
      <w:proofErr w:type="spellStart"/>
      <w:r w:rsidRPr="00B67706">
        <w:rPr>
          <w:color w:val="000000" w:themeColor="text1"/>
        </w:rPr>
        <w:t>triplets.size</w:t>
      </w:r>
      <w:proofErr w:type="spellEnd"/>
      <w:r w:rsidRPr="00B67706">
        <w:rPr>
          <w:color w:val="000000" w:themeColor="text1"/>
        </w:rPr>
        <w:t>(); i++)          //</w:t>
      </w:r>
      <w:proofErr w:type="spellStart"/>
      <w:r w:rsidRPr="00B67706">
        <w:rPr>
          <w:color w:val="000000" w:themeColor="text1"/>
        </w:rPr>
        <w:t>petla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wypisujaca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poszczgolne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ciagi</w:t>
      </w:r>
      <w:proofErr w:type="spellEnd"/>
      <w:r w:rsidRPr="00B67706">
        <w:rPr>
          <w:color w:val="000000" w:themeColor="text1"/>
        </w:rPr>
        <w:t xml:space="preserve"> i </w:t>
      </w:r>
      <w:proofErr w:type="spellStart"/>
      <w:r w:rsidRPr="00B67706">
        <w:rPr>
          <w:color w:val="000000" w:themeColor="text1"/>
        </w:rPr>
        <w:t>liczbe</w:t>
      </w:r>
      <w:proofErr w:type="spellEnd"/>
      <w:r w:rsidRPr="00B67706">
        <w:rPr>
          <w:color w:val="000000" w:themeColor="text1"/>
        </w:rPr>
        <w:t xml:space="preserve"> kombinacji</w:t>
      </w:r>
    </w:p>
    <w:p w14:paraId="091ADFA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67033939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&lt;&lt;" [ " 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 xml:space="preserve">[i].f &lt;&lt;" "&lt;&lt;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 xml:space="preserve">[i].s &lt;&lt;" "&lt;&lt;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>[i].t&lt;&lt;" ] ";</w:t>
      </w:r>
    </w:p>
    <w:p w14:paraId="01B72FF4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6BB75AD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>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&lt;&lt;"Liczba kombinacji: "&lt;&lt;</w:t>
      </w:r>
      <w:proofErr w:type="spellStart"/>
      <w:r w:rsidRPr="00B67706">
        <w:rPr>
          <w:color w:val="000000" w:themeColor="text1"/>
        </w:rPr>
        <w:t>triplets.size</w:t>
      </w:r>
      <w:proofErr w:type="spellEnd"/>
      <w:r w:rsidRPr="00B67706">
        <w:rPr>
          <w:color w:val="000000" w:themeColor="text1"/>
        </w:rPr>
        <w:t xml:space="preserve">() ;    //liczba elementów w wektorze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 xml:space="preserve"> jest równa liczbie kombinacji</w:t>
      </w:r>
    </w:p>
    <w:p w14:paraId="7425A51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for(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 = 0; i&lt; </w:t>
      </w:r>
      <w:proofErr w:type="spellStart"/>
      <w:r w:rsidRPr="00B67706">
        <w:rPr>
          <w:color w:val="000000" w:themeColor="text1"/>
        </w:rPr>
        <w:t>triplets.size</w:t>
      </w:r>
      <w:proofErr w:type="spellEnd"/>
      <w:r w:rsidRPr="00B67706">
        <w:rPr>
          <w:color w:val="000000" w:themeColor="text1"/>
        </w:rPr>
        <w:t>(); i++)          //</w:t>
      </w:r>
      <w:proofErr w:type="spellStart"/>
      <w:r w:rsidRPr="00B67706">
        <w:rPr>
          <w:color w:val="000000" w:themeColor="text1"/>
        </w:rPr>
        <w:t>petla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wypisujaca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poszczgolne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ciagi</w:t>
      </w:r>
      <w:proofErr w:type="spellEnd"/>
      <w:r w:rsidRPr="00B67706">
        <w:rPr>
          <w:color w:val="000000" w:themeColor="text1"/>
        </w:rPr>
        <w:t xml:space="preserve"> i </w:t>
      </w:r>
      <w:proofErr w:type="spellStart"/>
      <w:r w:rsidRPr="00B67706">
        <w:rPr>
          <w:color w:val="000000" w:themeColor="text1"/>
        </w:rPr>
        <w:t>liczbe</w:t>
      </w:r>
      <w:proofErr w:type="spellEnd"/>
      <w:r w:rsidRPr="00B67706">
        <w:rPr>
          <w:color w:val="000000" w:themeColor="text1"/>
        </w:rPr>
        <w:t xml:space="preserve"> kombinacji</w:t>
      </w:r>
    </w:p>
    <w:p w14:paraId="633BDF0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0AE8619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file_out</w:t>
      </w:r>
      <w:proofErr w:type="spellEnd"/>
      <w:r w:rsidRPr="00B67706">
        <w:rPr>
          <w:color w:val="000000" w:themeColor="text1"/>
        </w:rPr>
        <w:t xml:space="preserve"> 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>[i].f;</w:t>
      </w:r>
    </w:p>
    <w:p w14:paraId="0FF3D6D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file_out</w:t>
      </w:r>
      <w:proofErr w:type="spellEnd"/>
      <w:r w:rsidRPr="00B67706">
        <w:rPr>
          <w:color w:val="000000" w:themeColor="text1"/>
        </w:rPr>
        <w:t xml:space="preserve"> 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>[i].s;</w:t>
      </w:r>
    </w:p>
    <w:p w14:paraId="18859D7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file_out</w:t>
      </w:r>
      <w:proofErr w:type="spellEnd"/>
      <w:r w:rsidRPr="00B67706">
        <w:rPr>
          <w:color w:val="000000" w:themeColor="text1"/>
        </w:rPr>
        <w:t xml:space="preserve"> &lt;&lt; </w:t>
      </w:r>
      <w:proofErr w:type="spellStart"/>
      <w:r w:rsidRPr="00B67706">
        <w:rPr>
          <w:color w:val="000000" w:themeColor="text1"/>
        </w:rPr>
        <w:t>triplets</w:t>
      </w:r>
      <w:proofErr w:type="spellEnd"/>
      <w:r w:rsidRPr="00B67706">
        <w:rPr>
          <w:color w:val="000000" w:themeColor="text1"/>
        </w:rPr>
        <w:t>[i].t&lt;&lt;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58F5DFC0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6B95B193" w14:textId="77777777" w:rsidR="00B67706" w:rsidRPr="00B67706" w:rsidRDefault="00B67706" w:rsidP="00B67706">
      <w:pPr>
        <w:rPr>
          <w:color w:val="000000" w:themeColor="text1"/>
        </w:rPr>
      </w:pPr>
    </w:p>
    <w:p w14:paraId="68CA32A9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file_out.close</w:t>
      </w:r>
      <w:proofErr w:type="spellEnd"/>
      <w:r w:rsidRPr="00B67706">
        <w:rPr>
          <w:color w:val="000000" w:themeColor="text1"/>
        </w:rPr>
        <w:t>();</w:t>
      </w:r>
    </w:p>
    <w:p w14:paraId="30066AB7" w14:textId="77777777" w:rsidR="00B67706" w:rsidRPr="00B67706" w:rsidRDefault="00B67706" w:rsidP="00B67706">
      <w:pPr>
        <w:rPr>
          <w:color w:val="000000" w:themeColor="text1"/>
        </w:rPr>
      </w:pPr>
    </w:p>
    <w:p w14:paraId="0138C8D9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stop = </w:t>
      </w:r>
      <w:proofErr w:type="spellStart"/>
      <w:r w:rsidRPr="00B67706">
        <w:rPr>
          <w:color w:val="000000" w:themeColor="text1"/>
        </w:rPr>
        <w:t>clock</w:t>
      </w:r>
      <w:proofErr w:type="spellEnd"/>
      <w:r w:rsidRPr="00B67706">
        <w:rPr>
          <w:color w:val="000000" w:themeColor="text1"/>
        </w:rPr>
        <w:t>();</w:t>
      </w:r>
    </w:p>
    <w:p w14:paraId="7A7DE28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czas = (</w:t>
      </w:r>
      <w:proofErr w:type="spellStart"/>
      <w:r w:rsidRPr="00B67706">
        <w:rPr>
          <w:color w:val="000000" w:themeColor="text1"/>
        </w:rPr>
        <w:t>double</w:t>
      </w:r>
      <w:proofErr w:type="spellEnd"/>
      <w:r w:rsidRPr="00B67706">
        <w:rPr>
          <w:color w:val="000000" w:themeColor="text1"/>
        </w:rPr>
        <w:t>)(stop - start) / CLOCKS_PER_SEC;</w:t>
      </w:r>
    </w:p>
    <w:p w14:paraId="4A69447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>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&lt;&lt;"Czas: "&lt;&lt;czas&lt;&lt;" s"&lt;&lt;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43757229" w14:textId="77777777" w:rsidR="00B67706" w:rsidRPr="00B67706" w:rsidRDefault="00B67706" w:rsidP="00B67706">
      <w:pPr>
        <w:rPr>
          <w:color w:val="000000" w:themeColor="text1"/>
        </w:rPr>
      </w:pPr>
    </w:p>
    <w:p w14:paraId="0BA96750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}</w:t>
      </w:r>
    </w:p>
    <w:p w14:paraId="7CED286C" w14:textId="77777777" w:rsidR="00B67706" w:rsidRPr="00B67706" w:rsidRDefault="00B67706" w:rsidP="00B67706">
      <w:pPr>
        <w:rPr>
          <w:color w:val="000000" w:themeColor="text1"/>
        </w:rPr>
      </w:pPr>
    </w:p>
    <w:p w14:paraId="3134B890" w14:textId="77777777" w:rsidR="00B67706" w:rsidRPr="00B67706" w:rsidRDefault="00B67706" w:rsidP="00B67706">
      <w:pPr>
        <w:rPr>
          <w:color w:val="000000" w:themeColor="text1"/>
        </w:rPr>
      </w:pP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main</w:t>
      </w:r>
      <w:proofErr w:type="spellEnd"/>
      <w:r w:rsidRPr="00B67706">
        <w:rPr>
          <w:color w:val="000000" w:themeColor="text1"/>
        </w:rPr>
        <w:t>()</w:t>
      </w:r>
    </w:p>
    <w:p w14:paraId="4E99339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{</w:t>
      </w:r>
    </w:p>
    <w:p w14:paraId="665C37E9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char choice;</w:t>
      </w:r>
    </w:p>
    <w:p w14:paraId="7AD9D79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&lt;&lt;"1.Sam/a chce </w:t>
      </w:r>
      <w:proofErr w:type="spellStart"/>
      <w:r w:rsidRPr="00B67706">
        <w:rPr>
          <w:color w:val="000000" w:themeColor="text1"/>
        </w:rPr>
        <w:t>wpisac</w:t>
      </w:r>
      <w:proofErr w:type="spellEnd"/>
      <w:r w:rsidRPr="00B67706">
        <w:rPr>
          <w:color w:val="000000" w:themeColor="text1"/>
        </w:rPr>
        <w:t xml:space="preserve"> tablice"&lt;&lt;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12316014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>&lt;&lt;"2.Pobierz dane z gotowego pliku"&lt;&lt;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0B3FA20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&lt;&lt;"3.Pobierz dane z pliku, gdzie dane </w:t>
      </w:r>
      <w:proofErr w:type="spellStart"/>
      <w:r w:rsidRPr="00B67706">
        <w:rPr>
          <w:color w:val="000000" w:themeColor="text1"/>
        </w:rPr>
        <w:t>zostaly</w:t>
      </w:r>
      <w:proofErr w:type="spellEnd"/>
      <w:r w:rsidRPr="00B67706">
        <w:rPr>
          <w:color w:val="000000" w:themeColor="text1"/>
        </w:rPr>
        <w:t xml:space="preserve"> wygenerowane losowo"&lt;&lt;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2337BA5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>&lt;&lt;"Wpisz 1 lub 2 lub 3: 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2BF36BC0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cin</w:t>
      </w:r>
      <w:proofErr w:type="spellEnd"/>
      <w:r w:rsidRPr="00B67706">
        <w:rPr>
          <w:color w:val="000000" w:themeColor="text1"/>
        </w:rPr>
        <w:t xml:space="preserve"> &gt;&gt; choice;</w:t>
      </w:r>
    </w:p>
    <w:p w14:paraId="347972A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switch</w:t>
      </w:r>
      <w:proofErr w:type="spellEnd"/>
      <w:r w:rsidRPr="00B67706">
        <w:rPr>
          <w:color w:val="000000" w:themeColor="text1"/>
        </w:rPr>
        <w:t>(choice)</w:t>
      </w:r>
    </w:p>
    <w:p w14:paraId="32312D1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239BA7D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case</w:t>
      </w:r>
      <w:proofErr w:type="spellEnd"/>
      <w:r w:rsidRPr="00B67706">
        <w:rPr>
          <w:color w:val="000000" w:themeColor="text1"/>
        </w:rPr>
        <w:t xml:space="preserve"> '1':</w:t>
      </w:r>
    </w:p>
    <w:p w14:paraId="2581DC50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dostuffA</w:t>
      </w:r>
      <w:proofErr w:type="spellEnd"/>
      <w:r w:rsidRPr="00B67706">
        <w:rPr>
          <w:color w:val="000000" w:themeColor="text1"/>
        </w:rPr>
        <w:t>();</w:t>
      </w:r>
    </w:p>
    <w:p w14:paraId="01EDA54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break</w:t>
      </w:r>
      <w:proofErr w:type="spellEnd"/>
      <w:r w:rsidRPr="00B67706">
        <w:rPr>
          <w:color w:val="000000" w:themeColor="text1"/>
        </w:rPr>
        <w:t>;</w:t>
      </w:r>
    </w:p>
    <w:p w14:paraId="14EB7CA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case</w:t>
      </w:r>
      <w:proofErr w:type="spellEnd"/>
      <w:r w:rsidRPr="00B67706">
        <w:rPr>
          <w:color w:val="000000" w:themeColor="text1"/>
        </w:rPr>
        <w:t xml:space="preserve"> '2':</w:t>
      </w:r>
    </w:p>
    <w:p w14:paraId="291ABC70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dostuffB</w:t>
      </w:r>
      <w:proofErr w:type="spellEnd"/>
      <w:r w:rsidRPr="00B67706">
        <w:rPr>
          <w:color w:val="000000" w:themeColor="text1"/>
        </w:rPr>
        <w:t>();</w:t>
      </w:r>
    </w:p>
    <w:p w14:paraId="01BBD90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break</w:t>
      </w:r>
      <w:proofErr w:type="spellEnd"/>
      <w:r w:rsidRPr="00B67706">
        <w:rPr>
          <w:color w:val="000000" w:themeColor="text1"/>
        </w:rPr>
        <w:t>;</w:t>
      </w:r>
    </w:p>
    <w:p w14:paraId="1E8187D5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lastRenderedPageBreak/>
        <w:t xml:space="preserve">    </w:t>
      </w:r>
      <w:proofErr w:type="spellStart"/>
      <w:r w:rsidRPr="00B67706">
        <w:rPr>
          <w:color w:val="000000" w:themeColor="text1"/>
        </w:rPr>
        <w:t>case</w:t>
      </w:r>
      <w:proofErr w:type="spellEnd"/>
      <w:r w:rsidRPr="00B67706">
        <w:rPr>
          <w:color w:val="000000" w:themeColor="text1"/>
        </w:rPr>
        <w:t xml:space="preserve"> '3':</w:t>
      </w:r>
    </w:p>
    <w:p w14:paraId="6A44C940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dostuffC</w:t>
      </w:r>
      <w:proofErr w:type="spellEnd"/>
      <w:r w:rsidRPr="00B67706">
        <w:rPr>
          <w:color w:val="000000" w:themeColor="text1"/>
        </w:rPr>
        <w:t>();</w:t>
      </w:r>
    </w:p>
    <w:p w14:paraId="6BE9890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break</w:t>
      </w:r>
      <w:proofErr w:type="spellEnd"/>
      <w:r w:rsidRPr="00B67706">
        <w:rPr>
          <w:color w:val="000000" w:themeColor="text1"/>
        </w:rPr>
        <w:t>;</w:t>
      </w:r>
    </w:p>
    <w:p w14:paraId="793B614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default</w:t>
      </w:r>
      <w:proofErr w:type="spellEnd"/>
      <w:r w:rsidRPr="00B67706">
        <w:rPr>
          <w:color w:val="000000" w:themeColor="text1"/>
        </w:rPr>
        <w:t>:</w:t>
      </w:r>
    </w:p>
    <w:p w14:paraId="7610E65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>&lt;&lt;"Nie ma takiej opcji w menu!";</w:t>
      </w:r>
    </w:p>
    <w:p w14:paraId="0161A54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1A0F1AAC" w14:textId="77777777" w:rsidR="00B67706" w:rsidRPr="00B67706" w:rsidRDefault="00B67706" w:rsidP="00B67706">
      <w:pPr>
        <w:rPr>
          <w:color w:val="000000" w:themeColor="text1"/>
        </w:rPr>
      </w:pPr>
    </w:p>
    <w:p w14:paraId="507EE59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return 0;</w:t>
      </w:r>
    </w:p>
    <w:p w14:paraId="2F3AC489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}</w:t>
      </w:r>
    </w:p>
    <w:p w14:paraId="7C928280" w14:textId="77777777" w:rsidR="00B67706" w:rsidRPr="00B67706" w:rsidRDefault="00B67706" w:rsidP="00B67706">
      <w:pPr>
        <w:rPr>
          <w:color w:val="000000" w:themeColor="text1"/>
        </w:rPr>
      </w:pPr>
    </w:p>
    <w:p w14:paraId="1BA55453" w14:textId="77777777" w:rsidR="00B67706" w:rsidRPr="00B67706" w:rsidRDefault="00B67706" w:rsidP="00B67706">
      <w:pPr>
        <w:rPr>
          <w:color w:val="000000" w:themeColor="text1"/>
        </w:rPr>
      </w:pPr>
      <w:proofErr w:type="spellStart"/>
      <w:r w:rsidRPr="00B67706">
        <w:rPr>
          <w:color w:val="000000" w:themeColor="text1"/>
        </w:rPr>
        <w:t>void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dostuffA</w:t>
      </w:r>
      <w:proofErr w:type="spellEnd"/>
      <w:r w:rsidRPr="00B67706">
        <w:rPr>
          <w:color w:val="000000" w:themeColor="text1"/>
        </w:rPr>
        <w:t>()</w:t>
      </w:r>
    </w:p>
    <w:p w14:paraId="30A0B65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{</w:t>
      </w:r>
    </w:p>
    <w:p w14:paraId="207F03D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n, M;</w:t>
      </w:r>
    </w:p>
    <w:p w14:paraId="43C219D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 "Ile </w:t>
      </w:r>
      <w:proofErr w:type="spellStart"/>
      <w:r w:rsidRPr="00B67706">
        <w:rPr>
          <w:color w:val="000000" w:themeColor="text1"/>
        </w:rPr>
        <w:t>elementow</w:t>
      </w:r>
      <w:proofErr w:type="spellEnd"/>
      <w:r w:rsidRPr="00B67706">
        <w:rPr>
          <w:color w:val="000000" w:themeColor="text1"/>
        </w:rPr>
        <w:t xml:space="preserve"> w tablicy:"&lt;&lt; 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0866B17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cin</w:t>
      </w:r>
      <w:proofErr w:type="spellEnd"/>
      <w:r w:rsidRPr="00B67706">
        <w:rPr>
          <w:color w:val="000000" w:themeColor="text1"/>
        </w:rPr>
        <w:t xml:space="preserve"> &gt;&gt; n;</w:t>
      </w:r>
    </w:p>
    <w:p w14:paraId="66B3D47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[n];</w:t>
      </w:r>
    </w:p>
    <w:p w14:paraId="1BEA9AB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 "Wpisz liczby do tablicy: 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123E553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for 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i=0; i&lt;n; i++)</w:t>
      </w:r>
    </w:p>
    <w:p w14:paraId="7C59018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7D9CF90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cin</w:t>
      </w:r>
      <w:proofErr w:type="spellEnd"/>
      <w:r w:rsidRPr="00B67706">
        <w:rPr>
          <w:color w:val="000000" w:themeColor="text1"/>
        </w:rPr>
        <w:t xml:space="preserve">&gt;&gt; 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[i];</w:t>
      </w:r>
    </w:p>
    <w:p w14:paraId="0A0B538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6F90E405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 "</w:t>
      </w:r>
      <w:proofErr w:type="spellStart"/>
      <w:r w:rsidRPr="00B67706">
        <w:rPr>
          <w:color w:val="000000" w:themeColor="text1"/>
        </w:rPr>
        <w:t>Ciag</w:t>
      </w:r>
      <w:proofErr w:type="spellEnd"/>
      <w:r w:rsidRPr="00B67706">
        <w:rPr>
          <w:color w:val="000000" w:themeColor="text1"/>
        </w:rPr>
        <w:t xml:space="preserve"> 3-ch </w:t>
      </w:r>
      <w:proofErr w:type="spellStart"/>
      <w:r w:rsidRPr="00B67706">
        <w:rPr>
          <w:color w:val="000000" w:themeColor="text1"/>
        </w:rPr>
        <w:t>znakow</w:t>
      </w:r>
      <w:proofErr w:type="spellEnd"/>
      <w:r w:rsidRPr="00B67706">
        <w:rPr>
          <w:color w:val="000000" w:themeColor="text1"/>
        </w:rPr>
        <w:t xml:space="preserve"> ma </w:t>
      </w:r>
      <w:proofErr w:type="spellStart"/>
      <w:r w:rsidRPr="00B67706">
        <w:rPr>
          <w:color w:val="000000" w:themeColor="text1"/>
        </w:rPr>
        <w:t>byc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rowny</w:t>
      </w:r>
      <w:proofErr w:type="spellEnd"/>
      <w:r w:rsidRPr="00B67706">
        <w:rPr>
          <w:color w:val="000000" w:themeColor="text1"/>
        </w:rPr>
        <w:t xml:space="preserve"> liczbie M = 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24887C9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cin</w:t>
      </w:r>
      <w:proofErr w:type="spellEnd"/>
      <w:r w:rsidRPr="00B67706">
        <w:rPr>
          <w:color w:val="000000" w:themeColor="text1"/>
        </w:rPr>
        <w:t xml:space="preserve"> &gt;&gt; M;</w:t>
      </w:r>
    </w:p>
    <w:p w14:paraId="231F9E1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find_numbersA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, n, M);</w:t>
      </w:r>
    </w:p>
    <w:p w14:paraId="0F01BDC4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find_numbersB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, n, M);</w:t>
      </w:r>
    </w:p>
    <w:p w14:paraId="50D9CC0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}</w:t>
      </w:r>
    </w:p>
    <w:p w14:paraId="4E7477B0" w14:textId="77777777" w:rsidR="00B67706" w:rsidRPr="00B67706" w:rsidRDefault="00B67706" w:rsidP="00B67706">
      <w:pPr>
        <w:rPr>
          <w:color w:val="000000" w:themeColor="text1"/>
        </w:rPr>
      </w:pPr>
    </w:p>
    <w:p w14:paraId="65208AA7" w14:textId="77777777" w:rsidR="00B67706" w:rsidRPr="00B67706" w:rsidRDefault="00B67706" w:rsidP="00B67706">
      <w:pPr>
        <w:rPr>
          <w:color w:val="000000" w:themeColor="text1"/>
        </w:rPr>
      </w:pPr>
      <w:proofErr w:type="spellStart"/>
      <w:r w:rsidRPr="00B67706">
        <w:rPr>
          <w:color w:val="000000" w:themeColor="text1"/>
        </w:rPr>
        <w:t>void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dostuffB</w:t>
      </w:r>
      <w:proofErr w:type="spellEnd"/>
      <w:r w:rsidRPr="00B67706">
        <w:rPr>
          <w:color w:val="000000" w:themeColor="text1"/>
        </w:rPr>
        <w:t>()</w:t>
      </w:r>
    </w:p>
    <w:p w14:paraId="2C742234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{</w:t>
      </w:r>
    </w:p>
    <w:p w14:paraId="7E50F03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fstream</w:t>
      </w:r>
      <w:proofErr w:type="spellEnd"/>
      <w:r w:rsidRPr="00B67706">
        <w:rPr>
          <w:color w:val="000000" w:themeColor="text1"/>
        </w:rPr>
        <w:t xml:space="preserve"> file;</w:t>
      </w:r>
    </w:p>
    <w:p w14:paraId="021B76B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n=0, M, </w:t>
      </w:r>
      <w:proofErr w:type="spellStart"/>
      <w:r w:rsidRPr="00B67706">
        <w:rPr>
          <w:color w:val="000000" w:themeColor="text1"/>
        </w:rPr>
        <w:t>nr_lines</w:t>
      </w:r>
      <w:proofErr w:type="spellEnd"/>
      <w:r w:rsidRPr="00B67706">
        <w:rPr>
          <w:color w:val="000000" w:themeColor="text1"/>
        </w:rPr>
        <w:t>=0 ;</w:t>
      </w:r>
    </w:p>
    <w:p w14:paraId="72A55DE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i=0;</w:t>
      </w:r>
    </w:p>
    <w:p w14:paraId="4D1085E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*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;</w:t>
      </w:r>
    </w:p>
    <w:p w14:paraId="0DEE63D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=</w:t>
      </w:r>
      <w:proofErr w:type="spellStart"/>
      <w:r w:rsidRPr="00B67706">
        <w:rPr>
          <w:color w:val="000000" w:themeColor="text1"/>
        </w:rPr>
        <w:t>new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[</w:t>
      </w:r>
      <w:proofErr w:type="spellStart"/>
      <w:r w:rsidRPr="00B67706">
        <w:rPr>
          <w:color w:val="000000" w:themeColor="text1"/>
        </w:rPr>
        <w:t>nr_lines</w:t>
      </w:r>
      <w:proofErr w:type="spellEnd"/>
      <w:r w:rsidRPr="00B67706">
        <w:rPr>
          <w:color w:val="000000" w:themeColor="text1"/>
        </w:rPr>
        <w:t>];</w:t>
      </w:r>
    </w:p>
    <w:p w14:paraId="0D79C073" w14:textId="77777777" w:rsidR="00B67706" w:rsidRPr="00B67706" w:rsidRDefault="00B67706" w:rsidP="00B67706">
      <w:pPr>
        <w:rPr>
          <w:color w:val="000000" w:themeColor="text1"/>
        </w:rPr>
      </w:pPr>
    </w:p>
    <w:p w14:paraId="12D8A0D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string </w:t>
      </w:r>
      <w:proofErr w:type="spellStart"/>
      <w:r w:rsidRPr="00B67706">
        <w:rPr>
          <w:color w:val="000000" w:themeColor="text1"/>
        </w:rPr>
        <w:t>line</w:t>
      </w:r>
      <w:proofErr w:type="spellEnd"/>
      <w:r w:rsidRPr="00B67706">
        <w:rPr>
          <w:color w:val="000000" w:themeColor="text1"/>
        </w:rPr>
        <w:t>;</w:t>
      </w:r>
    </w:p>
    <w:p w14:paraId="1BA03B1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file.open</w:t>
      </w:r>
      <w:proofErr w:type="spellEnd"/>
      <w:r w:rsidRPr="00B67706">
        <w:rPr>
          <w:color w:val="000000" w:themeColor="text1"/>
        </w:rPr>
        <w:t xml:space="preserve">("random_from_0_to_9.txt", </w:t>
      </w:r>
      <w:proofErr w:type="spellStart"/>
      <w:r w:rsidRPr="00B67706">
        <w:rPr>
          <w:color w:val="000000" w:themeColor="text1"/>
        </w:rPr>
        <w:t>ios</w:t>
      </w:r>
      <w:proofErr w:type="spellEnd"/>
      <w:r w:rsidRPr="00B67706">
        <w:rPr>
          <w:color w:val="000000" w:themeColor="text1"/>
        </w:rPr>
        <w:t>::in);</w:t>
      </w:r>
    </w:p>
    <w:p w14:paraId="6D08B8E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if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file.good</w:t>
      </w:r>
      <w:proofErr w:type="spellEnd"/>
      <w:r w:rsidRPr="00B67706">
        <w:rPr>
          <w:color w:val="000000" w:themeColor="text1"/>
        </w:rPr>
        <w:t>()==</w:t>
      </w:r>
      <w:proofErr w:type="spellStart"/>
      <w:r w:rsidRPr="00B67706">
        <w:rPr>
          <w:color w:val="000000" w:themeColor="text1"/>
        </w:rPr>
        <w:t>false</w:t>
      </w:r>
      <w:proofErr w:type="spellEnd"/>
      <w:r w:rsidRPr="00B67706">
        <w:rPr>
          <w:color w:val="000000" w:themeColor="text1"/>
        </w:rPr>
        <w:t>)</w:t>
      </w:r>
    </w:p>
    <w:p w14:paraId="02AA48F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59BD02E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&lt;&lt;"Nie </w:t>
      </w:r>
      <w:proofErr w:type="spellStart"/>
      <w:r w:rsidRPr="00B67706">
        <w:rPr>
          <w:color w:val="000000" w:themeColor="text1"/>
        </w:rPr>
        <w:t>mozna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otworzyc</w:t>
      </w:r>
      <w:proofErr w:type="spellEnd"/>
      <w:r w:rsidRPr="00B67706">
        <w:rPr>
          <w:color w:val="000000" w:themeColor="text1"/>
        </w:rPr>
        <w:t xml:space="preserve"> pliku!";</w:t>
      </w:r>
    </w:p>
    <w:p w14:paraId="4325C225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1A95EEF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else</w:t>
      </w:r>
      <w:proofErr w:type="spellEnd"/>
    </w:p>
    <w:p w14:paraId="04FC63C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618D778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while</w:t>
      </w:r>
      <w:proofErr w:type="spellEnd"/>
      <w:r w:rsidRPr="00B67706">
        <w:rPr>
          <w:color w:val="000000" w:themeColor="text1"/>
        </w:rPr>
        <w:t>( !</w:t>
      </w:r>
      <w:proofErr w:type="spellStart"/>
      <w:r w:rsidRPr="00B67706">
        <w:rPr>
          <w:color w:val="000000" w:themeColor="text1"/>
        </w:rPr>
        <w:t>file.eof</w:t>
      </w:r>
      <w:proofErr w:type="spellEnd"/>
      <w:r w:rsidRPr="00B67706">
        <w:rPr>
          <w:color w:val="000000" w:themeColor="text1"/>
        </w:rPr>
        <w:t>() )</w:t>
      </w:r>
    </w:p>
    <w:p w14:paraId="0B30526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{</w:t>
      </w:r>
    </w:p>
    <w:p w14:paraId="57D56499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</w:t>
      </w:r>
      <w:proofErr w:type="spellStart"/>
      <w:r w:rsidRPr="00B67706">
        <w:rPr>
          <w:color w:val="000000" w:themeColor="text1"/>
        </w:rPr>
        <w:t>getline</w:t>
      </w:r>
      <w:proofErr w:type="spellEnd"/>
      <w:r w:rsidRPr="00B67706">
        <w:rPr>
          <w:color w:val="000000" w:themeColor="text1"/>
        </w:rPr>
        <w:t xml:space="preserve">(file, </w:t>
      </w:r>
      <w:proofErr w:type="spellStart"/>
      <w:r w:rsidRPr="00B67706">
        <w:rPr>
          <w:color w:val="000000" w:themeColor="text1"/>
        </w:rPr>
        <w:t>line</w:t>
      </w:r>
      <w:proofErr w:type="spellEnd"/>
      <w:r w:rsidRPr="00B67706">
        <w:rPr>
          <w:color w:val="000000" w:themeColor="text1"/>
        </w:rPr>
        <w:t>);</w:t>
      </w:r>
    </w:p>
    <w:p w14:paraId="30812A1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[</w:t>
      </w:r>
      <w:proofErr w:type="spellStart"/>
      <w:r w:rsidRPr="00B67706">
        <w:rPr>
          <w:color w:val="000000" w:themeColor="text1"/>
        </w:rPr>
        <w:t>nr_lines</w:t>
      </w:r>
      <w:proofErr w:type="spellEnd"/>
      <w:r w:rsidRPr="00B67706">
        <w:rPr>
          <w:color w:val="000000" w:themeColor="text1"/>
        </w:rPr>
        <w:t>]=</w:t>
      </w:r>
      <w:proofErr w:type="spellStart"/>
      <w:r w:rsidRPr="00B67706">
        <w:rPr>
          <w:color w:val="000000" w:themeColor="text1"/>
        </w:rPr>
        <w:t>atof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line.c_str</w:t>
      </w:r>
      <w:proofErr w:type="spellEnd"/>
      <w:r w:rsidRPr="00B67706">
        <w:rPr>
          <w:color w:val="000000" w:themeColor="text1"/>
        </w:rPr>
        <w:t>());</w:t>
      </w:r>
    </w:p>
    <w:p w14:paraId="6639368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</w:t>
      </w:r>
      <w:proofErr w:type="spellStart"/>
      <w:r w:rsidRPr="00B67706">
        <w:rPr>
          <w:color w:val="000000" w:themeColor="text1"/>
        </w:rPr>
        <w:t>nr_lines</w:t>
      </w:r>
      <w:proofErr w:type="spellEnd"/>
      <w:r w:rsidRPr="00B67706">
        <w:rPr>
          <w:color w:val="000000" w:themeColor="text1"/>
        </w:rPr>
        <w:t>++;</w:t>
      </w:r>
    </w:p>
    <w:p w14:paraId="3BEEE33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}</w:t>
      </w:r>
    </w:p>
    <w:p w14:paraId="56908C73" w14:textId="77777777" w:rsidR="00B67706" w:rsidRPr="00B67706" w:rsidRDefault="00B67706" w:rsidP="00B67706">
      <w:pPr>
        <w:rPr>
          <w:color w:val="000000" w:themeColor="text1"/>
        </w:rPr>
      </w:pPr>
    </w:p>
    <w:p w14:paraId="02690A3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 "</w:t>
      </w:r>
      <w:proofErr w:type="spellStart"/>
      <w:r w:rsidRPr="00B67706">
        <w:rPr>
          <w:color w:val="000000" w:themeColor="text1"/>
        </w:rPr>
        <w:t>Ciag</w:t>
      </w:r>
      <w:proofErr w:type="spellEnd"/>
      <w:r w:rsidRPr="00B67706">
        <w:rPr>
          <w:color w:val="000000" w:themeColor="text1"/>
        </w:rPr>
        <w:t xml:space="preserve"> 3-ch </w:t>
      </w:r>
      <w:proofErr w:type="spellStart"/>
      <w:r w:rsidRPr="00B67706">
        <w:rPr>
          <w:color w:val="000000" w:themeColor="text1"/>
        </w:rPr>
        <w:t>znakow</w:t>
      </w:r>
      <w:proofErr w:type="spellEnd"/>
      <w:r w:rsidRPr="00B67706">
        <w:rPr>
          <w:color w:val="000000" w:themeColor="text1"/>
        </w:rPr>
        <w:t xml:space="preserve"> ma </w:t>
      </w:r>
      <w:proofErr w:type="spellStart"/>
      <w:r w:rsidRPr="00B67706">
        <w:rPr>
          <w:color w:val="000000" w:themeColor="text1"/>
        </w:rPr>
        <w:t>byc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rowny</w:t>
      </w:r>
      <w:proofErr w:type="spellEnd"/>
      <w:r w:rsidRPr="00B67706">
        <w:rPr>
          <w:color w:val="000000" w:themeColor="text1"/>
        </w:rPr>
        <w:t xml:space="preserve"> liczbie M = 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12B8E1A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cin</w:t>
      </w:r>
      <w:proofErr w:type="spellEnd"/>
      <w:r w:rsidRPr="00B67706">
        <w:rPr>
          <w:color w:val="000000" w:themeColor="text1"/>
        </w:rPr>
        <w:t xml:space="preserve"> &gt;&gt; M;</w:t>
      </w:r>
    </w:p>
    <w:p w14:paraId="59B5941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lastRenderedPageBreak/>
        <w:t xml:space="preserve">        for 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i=0; i&lt;</w:t>
      </w:r>
      <w:proofErr w:type="spellStart"/>
      <w:r w:rsidRPr="00B67706">
        <w:rPr>
          <w:color w:val="000000" w:themeColor="text1"/>
        </w:rPr>
        <w:t>nr_lines</w:t>
      </w:r>
      <w:proofErr w:type="spellEnd"/>
      <w:r w:rsidRPr="00B67706">
        <w:rPr>
          <w:color w:val="000000" w:themeColor="text1"/>
        </w:rPr>
        <w:t>; i++)</w:t>
      </w:r>
    </w:p>
    <w:p w14:paraId="25FE3D3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{</w:t>
      </w:r>
    </w:p>
    <w:p w14:paraId="257E8C05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file&gt;&gt;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[i];</w:t>
      </w:r>
    </w:p>
    <w:p w14:paraId="02CE620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}</w:t>
      </w:r>
    </w:p>
    <w:p w14:paraId="4293619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&lt;&lt;"Tablica z </w:t>
      </w:r>
      <w:proofErr w:type="spellStart"/>
      <w:r w:rsidRPr="00B67706">
        <w:rPr>
          <w:color w:val="000000" w:themeColor="text1"/>
        </w:rPr>
        <w:t>ktorej</w:t>
      </w:r>
      <w:proofErr w:type="spellEnd"/>
      <w:r w:rsidRPr="00B67706">
        <w:rPr>
          <w:color w:val="000000" w:themeColor="text1"/>
        </w:rPr>
        <w:t xml:space="preserve"> pobrano dane: "&lt;&lt; 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2B13966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for 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i=0; i&lt;</w:t>
      </w:r>
      <w:proofErr w:type="spellStart"/>
      <w:r w:rsidRPr="00B67706">
        <w:rPr>
          <w:color w:val="000000" w:themeColor="text1"/>
        </w:rPr>
        <w:t>nr_lines</w:t>
      </w:r>
      <w:proofErr w:type="spellEnd"/>
      <w:r w:rsidRPr="00B67706">
        <w:rPr>
          <w:color w:val="000000" w:themeColor="text1"/>
        </w:rPr>
        <w:t>; i++)</w:t>
      </w:r>
    </w:p>
    <w:p w14:paraId="297EC9C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{</w:t>
      </w:r>
    </w:p>
    <w:p w14:paraId="000F027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 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[i];</w:t>
      </w:r>
    </w:p>
    <w:p w14:paraId="5ADEC47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}</w:t>
      </w:r>
    </w:p>
    <w:p w14:paraId="2F248B70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 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2806064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find_numbersA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 xml:space="preserve">, </w:t>
      </w:r>
      <w:proofErr w:type="spellStart"/>
      <w:r w:rsidRPr="00B67706">
        <w:rPr>
          <w:color w:val="000000" w:themeColor="text1"/>
        </w:rPr>
        <w:t>nr_lines</w:t>
      </w:r>
      <w:proofErr w:type="spellEnd"/>
      <w:r w:rsidRPr="00B67706">
        <w:rPr>
          <w:color w:val="000000" w:themeColor="text1"/>
        </w:rPr>
        <w:t>, M);</w:t>
      </w:r>
    </w:p>
    <w:p w14:paraId="0A2AB8C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find_numbersB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 xml:space="preserve">, </w:t>
      </w:r>
      <w:proofErr w:type="spellStart"/>
      <w:r w:rsidRPr="00B67706">
        <w:rPr>
          <w:color w:val="000000" w:themeColor="text1"/>
        </w:rPr>
        <w:t>nr_lines</w:t>
      </w:r>
      <w:proofErr w:type="spellEnd"/>
      <w:r w:rsidRPr="00B67706">
        <w:rPr>
          <w:color w:val="000000" w:themeColor="text1"/>
        </w:rPr>
        <w:t>, M);</w:t>
      </w:r>
    </w:p>
    <w:p w14:paraId="23FFFAA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2E40516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file.close</w:t>
      </w:r>
      <w:proofErr w:type="spellEnd"/>
      <w:r w:rsidRPr="00B67706">
        <w:rPr>
          <w:color w:val="000000" w:themeColor="text1"/>
        </w:rPr>
        <w:t>();</w:t>
      </w:r>
    </w:p>
    <w:p w14:paraId="7480C49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}</w:t>
      </w:r>
    </w:p>
    <w:p w14:paraId="0B03010B" w14:textId="77777777" w:rsidR="00B67706" w:rsidRPr="00B67706" w:rsidRDefault="00B67706" w:rsidP="00B67706">
      <w:pPr>
        <w:rPr>
          <w:color w:val="000000" w:themeColor="text1"/>
        </w:rPr>
      </w:pPr>
    </w:p>
    <w:p w14:paraId="0D4BC65C" w14:textId="77777777" w:rsidR="00B67706" w:rsidRPr="00B67706" w:rsidRDefault="00B67706" w:rsidP="00B67706">
      <w:pPr>
        <w:rPr>
          <w:color w:val="000000" w:themeColor="text1"/>
        </w:rPr>
      </w:pPr>
      <w:proofErr w:type="spellStart"/>
      <w:r w:rsidRPr="00B67706">
        <w:rPr>
          <w:color w:val="000000" w:themeColor="text1"/>
        </w:rPr>
        <w:t>void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dostuffC</w:t>
      </w:r>
      <w:proofErr w:type="spellEnd"/>
      <w:r w:rsidRPr="00B67706">
        <w:rPr>
          <w:color w:val="000000" w:themeColor="text1"/>
        </w:rPr>
        <w:t>()</w:t>
      </w:r>
    </w:p>
    <w:p w14:paraId="2F05763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>{</w:t>
      </w:r>
    </w:p>
    <w:p w14:paraId="7F94D7B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srand</w:t>
      </w:r>
      <w:proofErr w:type="spellEnd"/>
      <w:r w:rsidRPr="00B67706">
        <w:rPr>
          <w:color w:val="000000" w:themeColor="text1"/>
        </w:rPr>
        <w:t xml:space="preserve"> ( ( </w:t>
      </w:r>
      <w:proofErr w:type="spellStart"/>
      <w:r w:rsidRPr="00B67706">
        <w:rPr>
          <w:color w:val="000000" w:themeColor="text1"/>
        </w:rPr>
        <w:t>unsigned</w:t>
      </w:r>
      <w:proofErr w:type="spellEnd"/>
      <w:r w:rsidRPr="00B67706">
        <w:rPr>
          <w:color w:val="000000" w:themeColor="text1"/>
        </w:rPr>
        <w:t xml:space="preserve"> )</w:t>
      </w:r>
      <w:proofErr w:type="spellStart"/>
      <w:r w:rsidRPr="00B67706">
        <w:rPr>
          <w:color w:val="000000" w:themeColor="text1"/>
        </w:rPr>
        <w:t>time</w:t>
      </w:r>
      <w:proofErr w:type="spellEnd"/>
      <w:r w:rsidRPr="00B67706">
        <w:rPr>
          <w:color w:val="000000" w:themeColor="text1"/>
        </w:rPr>
        <w:t xml:space="preserve"> ( NULL ) );</w:t>
      </w:r>
    </w:p>
    <w:p w14:paraId="0C23BEF4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fstream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file_random</w:t>
      </w:r>
      <w:proofErr w:type="spellEnd"/>
      <w:r w:rsidRPr="00B67706">
        <w:rPr>
          <w:color w:val="000000" w:themeColor="text1"/>
        </w:rPr>
        <w:t>;</w:t>
      </w:r>
    </w:p>
    <w:p w14:paraId="526150B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n, M;</w:t>
      </w:r>
    </w:p>
    <w:p w14:paraId="7A622730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 "Ile </w:t>
      </w:r>
      <w:proofErr w:type="spellStart"/>
      <w:r w:rsidRPr="00B67706">
        <w:rPr>
          <w:color w:val="000000" w:themeColor="text1"/>
        </w:rPr>
        <w:t>elementow</w:t>
      </w:r>
      <w:proofErr w:type="spellEnd"/>
      <w:r w:rsidRPr="00B67706">
        <w:rPr>
          <w:color w:val="000000" w:themeColor="text1"/>
        </w:rPr>
        <w:t xml:space="preserve"> w tablicy:"&lt;&lt; 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22864AC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cin</w:t>
      </w:r>
      <w:proofErr w:type="spellEnd"/>
      <w:r w:rsidRPr="00B67706">
        <w:rPr>
          <w:color w:val="000000" w:themeColor="text1"/>
        </w:rPr>
        <w:t xml:space="preserve"> &gt;&gt; n;</w:t>
      </w:r>
    </w:p>
    <w:p w14:paraId="14F0B01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 "</w:t>
      </w:r>
      <w:proofErr w:type="spellStart"/>
      <w:r w:rsidRPr="00B67706">
        <w:rPr>
          <w:color w:val="000000" w:themeColor="text1"/>
        </w:rPr>
        <w:t>Ciag</w:t>
      </w:r>
      <w:proofErr w:type="spellEnd"/>
      <w:r w:rsidRPr="00B67706">
        <w:rPr>
          <w:color w:val="000000" w:themeColor="text1"/>
        </w:rPr>
        <w:t xml:space="preserve"> 3-ch </w:t>
      </w:r>
      <w:proofErr w:type="spellStart"/>
      <w:r w:rsidRPr="00B67706">
        <w:rPr>
          <w:color w:val="000000" w:themeColor="text1"/>
        </w:rPr>
        <w:t>znakow</w:t>
      </w:r>
      <w:proofErr w:type="spellEnd"/>
      <w:r w:rsidRPr="00B67706">
        <w:rPr>
          <w:color w:val="000000" w:themeColor="text1"/>
        </w:rPr>
        <w:t xml:space="preserve"> ma </w:t>
      </w:r>
      <w:proofErr w:type="spellStart"/>
      <w:r w:rsidRPr="00B67706">
        <w:rPr>
          <w:color w:val="000000" w:themeColor="text1"/>
        </w:rPr>
        <w:t>byc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rowny</w:t>
      </w:r>
      <w:proofErr w:type="spellEnd"/>
      <w:r w:rsidRPr="00B67706">
        <w:rPr>
          <w:color w:val="000000" w:themeColor="text1"/>
        </w:rPr>
        <w:t xml:space="preserve"> liczbie M = "&lt;&lt;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70A0CB8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cin</w:t>
      </w:r>
      <w:proofErr w:type="spellEnd"/>
      <w:r w:rsidRPr="00B67706">
        <w:rPr>
          <w:color w:val="000000" w:themeColor="text1"/>
        </w:rPr>
        <w:t xml:space="preserve"> &gt;&gt; M;</w:t>
      </w:r>
    </w:p>
    <w:p w14:paraId="63AD046F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file_random.open</w:t>
      </w:r>
      <w:proofErr w:type="spellEnd"/>
      <w:r w:rsidRPr="00B67706">
        <w:rPr>
          <w:color w:val="000000" w:themeColor="text1"/>
        </w:rPr>
        <w:t xml:space="preserve">("new_random.txt", </w:t>
      </w:r>
      <w:proofErr w:type="spellStart"/>
      <w:r w:rsidRPr="00B67706">
        <w:rPr>
          <w:color w:val="000000" w:themeColor="text1"/>
        </w:rPr>
        <w:t>ios</w:t>
      </w:r>
      <w:proofErr w:type="spellEnd"/>
      <w:r w:rsidRPr="00B67706">
        <w:rPr>
          <w:color w:val="000000" w:themeColor="text1"/>
        </w:rPr>
        <w:t>::out);</w:t>
      </w:r>
    </w:p>
    <w:p w14:paraId="7F90030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file_random.open</w:t>
      </w:r>
      <w:proofErr w:type="spellEnd"/>
      <w:r w:rsidRPr="00B67706">
        <w:rPr>
          <w:color w:val="000000" w:themeColor="text1"/>
        </w:rPr>
        <w:t xml:space="preserve">("new_random.txt", </w:t>
      </w:r>
      <w:proofErr w:type="spellStart"/>
      <w:r w:rsidRPr="00B67706">
        <w:rPr>
          <w:color w:val="000000" w:themeColor="text1"/>
        </w:rPr>
        <w:t>ios</w:t>
      </w:r>
      <w:proofErr w:type="spellEnd"/>
      <w:r w:rsidRPr="00B67706">
        <w:rPr>
          <w:color w:val="000000" w:themeColor="text1"/>
        </w:rPr>
        <w:t>::in);</w:t>
      </w:r>
    </w:p>
    <w:p w14:paraId="52D1AC5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*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 xml:space="preserve"> = </w:t>
      </w:r>
      <w:proofErr w:type="spellStart"/>
      <w:r w:rsidRPr="00B67706">
        <w:rPr>
          <w:color w:val="000000" w:themeColor="text1"/>
        </w:rPr>
        <w:t>new</w:t>
      </w:r>
      <w:proofErr w:type="spellEnd"/>
      <w:r w:rsidRPr="00B67706">
        <w:rPr>
          <w:color w:val="000000" w:themeColor="text1"/>
        </w:rPr>
        <w:t xml:space="preserve"> 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>[n];</w:t>
      </w:r>
    </w:p>
    <w:p w14:paraId="50CD5C7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for(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i=0; i&lt;n; i++)  //zapis liczb losowych do tablicy</w:t>
      </w:r>
    </w:p>
    <w:p w14:paraId="71606F4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1B991BC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 xml:space="preserve">[i] = </w:t>
      </w:r>
      <w:proofErr w:type="spellStart"/>
      <w:r w:rsidRPr="00B67706">
        <w:rPr>
          <w:color w:val="000000" w:themeColor="text1"/>
        </w:rPr>
        <w:t>rand</w:t>
      </w:r>
      <w:proofErr w:type="spellEnd"/>
      <w:r w:rsidRPr="00B67706">
        <w:rPr>
          <w:color w:val="000000" w:themeColor="text1"/>
        </w:rPr>
        <w:t>() % 10;</w:t>
      </w:r>
    </w:p>
    <w:p w14:paraId="5BCAA0CA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078751E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for(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i=0; i&lt;n; i++) // zapis tablicy do pliku</w:t>
      </w:r>
    </w:p>
    <w:p w14:paraId="6D5CFF2D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23B64468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file_random</w:t>
      </w:r>
      <w:proofErr w:type="spellEnd"/>
      <w:r w:rsidRPr="00B67706">
        <w:rPr>
          <w:color w:val="000000" w:themeColor="text1"/>
        </w:rPr>
        <w:t xml:space="preserve"> &lt;&lt; 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[i];</w:t>
      </w:r>
    </w:p>
    <w:p w14:paraId="226B025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7E4615DA" w14:textId="77777777" w:rsidR="00B67706" w:rsidRPr="00B67706" w:rsidRDefault="00B67706" w:rsidP="00B67706">
      <w:pPr>
        <w:rPr>
          <w:color w:val="000000" w:themeColor="text1"/>
        </w:rPr>
      </w:pPr>
    </w:p>
    <w:p w14:paraId="61C1404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file_random.open</w:t>
      </w:r>
      <w:proofErr w:type="spellEnd"/>
      <w:r w:rsidRPr="00B67706">
        <w:rPr>
          <w:color w:val="000000" w:themeColor="text1"/>
        </w:rPr>
        <w:t xml:space="preserve">("new_random.txt", </w:t>
      </w:r>
      <w:proofErr w:type="spellStart"/>
      <w:r w:rsidRPr="00B67706">
        <w:rPr>
          <w:color w:val="000000" w:themeColor="text1"/>
        </w:rPr>
        <w:t>ios</w:t>
      </w:r>
      <w:proofErr w:type="spellEnd"/>
      <w:r w:rsidRPr="00B67706">
        <w:rPr>
          <w:color w:val="000000" w:themeColor="text1"/>
        </w:rPr>
        <w:t>::in);</w:t>
      </w:r>
    </w:p>
    <w:p w14:paraId="4DCB0BC0" w14:textId="77777777" w:rsidR="00B67706" w:rsidRPr="00B67706" w:rsidRDefault="00B67706" w:rsidP="00B67706">
      <w:pPr>
        <w:rPr>
          <w:color w:val="000000" w:themeColor="text1"/>
        </w:rPr>
      </w:pPr>
    </w:p>
    <w:p w14:paraId="018EB48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for(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i=0; i&lt;n; i++)</w:t>
      </w:r>
    </w:p>
    <w:p w14:paraId="5AB112A2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5624BE66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file_random</w:t>
      </w:r>
      <w:proofErr w:type="spellEnd"/>
      <w:r w:rsidRPr="00B67706">
        <w:rPr>
          <w:color w:val="000000" w:themeColor="text1"/>
        </w:rPr>
        <w:t xml:space="preserve"> &gt;&gt; 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[i];</w:t>
      </w:r>
    </w:p>
    <w:p w14:paraId="5AA9236C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25C0D44E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&lt;&lt;"Tablica z </w:t>
      </w:r>
      <w:proofErr w:type="spellStart"/>
      <w:r w:rsidRPr="00B67706">
        <w:rPr>
          <w:color w:val="000000" w:themeColor="text1"/>
        </w:rPr>
        <w:t>ktorej</w:t>
      </w:r>
      <w:proofErr w:type="spellEnd"/>
      <w:r w:rsidRPr="00B67706">
        <w:rPr>
          <w:color w:val="000000" w:themeColor="text1"/>
        </w:rPr>
        <w:t xml:space="preserve"> pobrano dane: "&lt;&lt; 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719D87A7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for(</w:t>
      </w:r>
      <w:proofErr w:type="spellStart"/>
      <w:r w:rsidRPr="00B67706">
        <w:rPr>
          <w:color w:val="000000" w:themeColor="text1"/>
        </w:rPr>
        <w:t>int</w:t>
      </w:r>
      <w:proofErr w:type="spellEnd"/>
      <w:r w:rsidRPr="00B67706">
        <w:rPr>
          <w:color w:val="000000" w:themeColor="text1"/>
        </w:rPr>
        <w:t xml:space="preserve"> i=0; i&lt;n; i++)</w:t>
      </w:r>
    </w:p>
    <w:p w14:paraId="436A1145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{</w:t>
      </w:r>
    </w:p>
    <w:p w14:paraId="57256ACB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 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[i];</w:t>
      </w:r>
    </w:p>
    <w:p w14:paraId="517EC8B5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}</w:t>
      </w:r>
    </w:p>
    <w:p w14:paraId="38C33402" w14:textId="1330C8F3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cout</w:t>
      </w:r>
      <w:proofErr w:type="spellEnd"/>
      <w:r w:rsidRPr="00B67706">
        <w:rPr>
          <w:color w:val="000000" w:themeColor="text1"/>
        </w:rPr>
        <w:t xml:space="preserve"> &lt;&lt; </w:t>
      </w:r>
      <w:proofErr w:type="spellStart"/>
      <w:r w:rsidRPr="00B67706">
        <w:rPr>
          <w:color w:val="000000" w:themeColor="text1"/>
        </w:rPr>
        <w:t>endl</w:t>
      </w:r>
      <w:proofErr w:type="spellEnd"/>
      <w:r w:rsidRPr="00B67706">
        <w:rPr>
          <w:color w:val="000000" w:themeColor="text1"/>
        </w:rPr>
        <w:t>;</w:t>
      </w:r>
    </w:p>
    <w:p w14:paraId="33AF0493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find_numbersA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, n, M);</w:t>
      </w:r>
    </w:p>
    <w:p w14:paraId="5C4F38B1" w14:textId="77777777" w:rsidR="00B67706" w:rsidRPr="00B67706" w:rsidRDefault="00B67706" w:rsidP="00B67706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find_numbersB</w:t>
      </w:r>
      <w:proofErr w:type="spellEnd"/>
      <w:r w:rsidRPr="00B67706">
        <w:rPr>
          <w:color w:val="000000" w:themeColor="text1"/>
        </w:rPr>
        <w:t>(</w:t>
      </w:r>
      <w:proofErr w:type="spellStart"/>
      <w:r w:rsidRPr="00B67706">
        <w:rPr>
          <w:color w:val="000000" w:themeColor="text1"/>
        </w:rPr>
        <w:t>arr</w:t>
      </w:r>
      <w:proofErr w:type="spellEnd"/>
      <w:r w:rsidRPr="00B67706">
        <w:rPr>
          <w:color w:val="000000" w:themeColor="text1"/>
        </w:rPr>
        <w:t>, n, M);</w:t>
      </w:r>
    </w:p>
    <w:p w14:paraId="2BC1C9ED" w14:textId="4DA40446" w:rsidR="00852203" w:rsidRPr="00852203" w:rsidRDefault="00B67706" w:rsidP="00852203">
      <w:pPr>
        <w:rPr>
          <w:color w:val="000000" w:themeColor="text1"/>
        </w:rPr>
      </w:pPr>
      <w:r w:rsidRPr="00B67706">
        <w:rPr>
          <w:color w:val="000000" w:themeColor="text1"/>
        </w:rPr>
        <w:t xml:space="preserve">    </w:t>
      </w:r>
      <w:proofErr w:type="spellStart"/>
      <w:r w:rsidRPr="00B67706">
        <w:rPr>
          <w:color w:val="000000" w:themeColor="text1"/>
        </w:rPr>
        <w:t>file_random.close</w:t>
      </w:r>
      <w:proofErr w:type="spellEnd"/>
      <w:r w:rsidRPr="00B67706">
        <w:rPr>
          <w:color w:val="000000" w:themeColor="text1"/>
        </w:rPr>
        <w:t>();}</w:t>
      </w:r>
    </w:p>
    <w:sectPr w:rsidR="00852203" w:rsidRPr="00852203" w:rsidSect="00076121">
      <w:pgSz w:w="11906" w:h="16838" w:code="9"/>
      <w:pgMar w:top="1134" w:right="1134" w:bottom="1134" w:left="1134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A1EF" w14:textId="77777777" w:rsidR="0086575E" w:rsidRDefault="0086575E" w:rsidP="00037648">
      <w:r>
        <w:separator/>
      </w:r>
    </w:p>
  </w:endnote>
  <w:endnote w:type="continuationSeparator" w:id="0">
    <w:p w14:paraId="12AD564E" w14:textId="77777777" w:rsidR="0086575E" w:rsidRDefault="0086575E" w:rsidP="0003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3083405"/>
      <w:docPartObj>
        <w:docPartGallery w:val="Page Numbers (Bottom of Page)"/>
        <w:docPartUnique/>
      </w:docPartObj>
    </w:sdtPr>
    <w:sdtEndPr/>
    <w:sdtContent>
      <w:p w14:paraId="260D5CD2" w14:textId="77777777" w:rsidR="003469E1" w:rsidRDefault="00830D81" w:rsidP="009C4C0F">
        <w:pPr>
          <w:jc w:val="center"/>
        </w:pPr>
        <w:r w:rsidRPr="00D1349F">
          <w:rPr>
            <w:rFonts w:cs="Times New Roman"/>
            <w:sz w:val="20"/>
            <w:szCs w:val="20"/>
          </w:rPr>
          <w:fldChar w:fldCharType="begin"/>
        </w:r>
        <w:r w:rsidRPr="00D1349F">
          <w:rPr>
            <w:rFonts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cs="Times New Roman"/>
            <w:sz w:val="20"/>
            <w:szCs w:val="20"/>
          </w:rPr>
          <w:fldChar w:fldCharType="separate"/>
        </w:r>
        <w:r>
          <w:rPr>
            <w:rFonts w:cs="Times New Roman"/>
            <w:noProof/>
            <w:sz w:val="20"/>
            <w:szCs w:val="20"/>
          </w:rPr>
          <w:t>17</w:t>
        </w:r>
        <w:r w:rsidRPr="00D1349F">
          <w:rPr>
            <w:rFonts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386525"/>
      <w:docPartObj>
        <w:docPartGallery w:val="Page Numbers (Bottom of Page)"/>
        <w:docPartUnique/>
      </w:docPartObj>
    </w:sdtPr>
    <w:sdtEndPr/>
    <w:sdtContent>
      <w:p w14:paraId="6D53E598" w14:textId="77777777" w:rsidR="003469E1" w:rsidRDefault="00082073">
        <w:pPr>
          <w:jc w:val="center"/>
        </w:pPr>
      </w:p>
    </w:sdtContent>
  </w:sdt>
  <w:p w14:paraId="469BD967" w14:textId="77777777" w:rsidR="003469E1" w:rsidRDefault="000820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3D1C" w14:textId="77777777" w:rsidR="0086575E" w:rsidRDefault="0086575E" w:rsidP="00037648">
      <w:r>
        <w:separator/>
      </w:r>
    </w:p>
  </w:footnote>
  <w:footnote w:type="continuationSeparator" w:id="0">
    <w:p w14:paraId="4D7EFC24" w14:textId="77777777" w:rsidR="0086575E" w:rsidRDefault="0086575E" w:rsidP="00037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33DD5"/>
    <w:multiLevelType w:val="hybridMultilevel"/>
    <w:tmpl w:val="93F4652C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77B219E"/>
    <w:multiLevelType w:val="hybridMultilevel"/>
    <w:tmpl w:val="38FEF052"/>
    <w:lvl w:ilvl="0" w:tplc="294228B6">
      <w:start w:val="1"/>
      <w:numFmt w:val="decimal"/>
      <w:pStyle w:val="Pierwszypoziomwypunktowania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 w:tplc="8FDEDAEE">
      <w:start w:val="1"/>
      <w:numFmt w:val="bullet"/>
      <w:lvlText w:val="-"/>
      <w:lvlJc w:val="left"/>
      <w:pPr>
        <w:tabs>
          <w:tab w:val="num" w:pos="1363"/>
        </w:tabs>
        <w:ind w:left="1363" w:hanging="283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4D"/>
    <w:rsid w:val="000011D5"/>
    <w:rsid w:val="00002E2A"/>
    <w:rsid w:val="00004ADE"/>
    <w:rsid w:val="00014545"/>
    <w:rsid w:val="00022A9D"/>
    <w:rsid w:val="00034B52"/>
    <w:rsid w:val="0003523F"/>
    <w:rsid w:val="00037648"/>
    <w:rsid w:val="000474FB"/>
    <w:rsid w:val="00063C38"/>
    <w:rsid w:val="00073412"/>
    <w:rsid w:val="00076121"/>
    <w:rsid w:val="00082073"/>
    <w:rsid w:val="00086662"/>
    <w:rsid w:val="0008726A"/>
    <w:rsid w:val="00087F41"/>
    <w:rsid w:val="00093350"/>
    <w:rsid w:val="000969FE"/>
    <w:rsid w:val="000B0A73"/>
    <w:rsid w:val="000C2957"/>
    <w:rsid w:val="000D261C"/>
    <w:rsid w:val="000E6A7D"/>
    <w:rsid w:val="000F1B93"/>
    <w:rsid w:val="00106AF4"/>
    <w:rsid w:val="00113E07"/>
    <w:rsid w:val="00116C9C"/>
    <w:rsid w:val="00125543"/>
    <w:rsid w:val="00130389"/>
    <w:rsid w:val="0016308B"/>
    <w:rsid w:val="00173CC1"/>
    <w:rsid w:val="00183DF3"/>
    <w:rsid w:val="001A346C"/>
    <w:rsid w:val="001B4D02"/>
    <w:rsid w:val="001C0923"/>
    <w:rsid w:val="001D40E2"/>
    <w:rsid w:val="001D6964"/>
    <w:rsid w:val="001E08DC"/>
    <w:rsid w:val="001E0CC6"/>
    <w:rsid w:val="00200350"/>
    <w:rsid w:val="00206FE2"/>
    <w:rsid w:val="00214D30"/>
    <w:rsid w:val="002400E1"/>
    <w:rsid w:val="00262258"/>
    <w:rsid w:val="00280EF1"/>
    <w:rsid w:val="00286299"/>
    <w:rsid w:val="00286C23"/>
    <w:rsid w:val="002A473D"/>
    <w:rsid w:val="002B4B29"/>
    <w:rsid w:val="002D30C9"/>
    <w:rsid w:val="002D7F04"/>
    <w:rsid w:val="002E7365"/>
    <w:rsid w:val="002F1D1E"/>
    <w:rsid w:val="002F34A7"/>
    <w:rsid w:val="003068ED"/>
    <w:rsid w:val="00311E4A"/>
    <w:rsid w:val="00353EDF"/>
    <w:rsid w:val="00354C3A"/>
    <w:rsid w:val="00370931"/>
    <w:rsid w:val="00376182"/>
    <w:rsid w:val="00381620"/>
    <w:rsid w:val="003825F4"/>
    <w:rsid w:val="003941AA"/>
    <w:rsid w:val="003A1071"/>
    <w:rsid w:val="003B0E88"/>
    <w:rsid w:val="003B6282"/>
    <w:rsid w:val="003C7766"/>
    <w:rsid w:val="003E06F0"/>
    <w:rsid w:val="003E3FE3"/>
    <w:rsid w:val="003E4689"/>
    <w:rsid w:val="003F126F"/>
    <w:rsid w:val="004010DA"/>
    <w:rsid w:val="00415B16"/>
    <w:rsid w:val="004214EC"/>
    <w:rsid w:val="004242DD"/>
    <w:rsid w:val="00425149"/>
    <w:rsid w:val="004317BB"/>
    <w:rsid w:val="0043731A"/>
    <w:rsid w:val="00445C55"/>
    <w:rsid w:val="0044737E"/>
    <w:rsid w:val="00447D10"/>
    <w:rsid w:val="004520EC"/>
    <w:rsid w:val="00463004"/>
    <w:rsid w:val="0047022B"/>
    <w:rsid w:val="00481A79"/>
    <w:rsid w:val="004B43A8"/>
    <w:rsid w:val="004B7FAC"/>
    <w:rsid w:val="004C685E"/>
    <w:rsid w:val="004E22C8"/>
    <w:rsid w:val="004E5838"/>
    <w:rsid w:val="004F3607"/>
    <w:rsid w:val="004F3CF6"/>
    <w:rsid w:val="004F3F1B"/>
    <w:rsid w:val="00530246"/>
    <w:rsid w:val="00534FC5"/>
    <w:rsid w:val="00534FD0"/>
    <w:rsid w:val="00535899"/>
    <w:rsid w:val="00561A59"/>
    <w:rsid w:val="0057232A"/>
    <w:rsid w:val="00573912"/>
    <w:rsid w:val="005A0768"/>
    <w:rsid w:val="005A135F"/>
    <w:rsid w:val="005C56B8"/>
    <w:rsid w:val="005D58F3"/>
    <w:rsid w:val="005D790A"/>
    <w:rsid w:val="005E23E8"/>
    <w:rsid w:val="005E51C8"/>
    <w:rsid w:val="00607B68"/>
    <w:rsid w:val="00617AC1"/>
    <w:rsid w:val="006241BD"/>
    <w:rsid w:val="006444C0"/>
    <w:rsid w:val="00644612"/>
    <w:rsid w:val="0064559C"/>
    <w:rsid w:val="00656F5D"/>
    <w:rsid w:val="00660BB1"/>
    <w:rsid w:val="00660C46"/>
    <w:rsid w:val="0069337E"/>
    <w:rsid w:val="006943FD"/>
    <w:rsid w:val="006B67BB"/>
    <w:rsid w:val="006B6F44"/>
    <w:rsid w:val="006B7491"/>
    <w:rsid w:val="006B7A4A"/>
    <w:rsid w:val="006D7A23"/>
    <w:rsid w:val="006D7C05"/>
    <w:rsid w:val="006E0214"/>
    <w:rsid w:val="006E4E4D"/>
    <w:rsid w:val="006E6549"/>
    <w:rsid w:val="00725583"/>
    <w:rsid w:val="007354FC"/>
    <w:rsid w:val="00747DB8"/>
    <w:rsid w:val="00751D33"/>
    <w:rsid w:val="00752B31"/>
    <w:rsid w:val="0076500C"/>
    <w:rsid w:val="00771736"/>
    <w:rsid w:val="00773E58"/>
    <w:rsid w:val="00776526"/>
    <w:rsid w:val="00777BF4"/>
    <w:rsid w:val="00780655"/>
    <w:rsid w:val="0078232E"/>
    <w:rsid w:val="0079043B"/>
    <w:rsid w:val="007924F5"/>
    <w:rsid w:val="0079370E"/>
    <w:rsid w:val="007B629D"/>
    <w:rsid w:val="007C35A2"/>
    <w:rsid w:val="007D105F"/>
    <w:rsid w:val="007D5CBC"/>
    <w:rsid w:val="007E4887"/>
    <w:rsid w:val="007E7972"/>
    <w:rsid w:val="007F6066"/>
    <w:rsid w:val="00803610"/>
    <w:rsid w:val="0081106D"/>
    <w:rsid w:val="00815225"/>
    <w:rsid w:val="0081645E"/>
    <w:rsid w:val="008217D1"/>
    <w:rsid w:val="00830D81"/>
    <w:rsid w:val="00836F6A"/>
    <w:rsid w:val="008410DA"/>
    <w:rsid w:val="008505E3"/>
    <w:rsid w:val="00852203"/>
    <w:rsid w:val="0086575E"/>
    <w:rsid w:val="00871C9F"/>
    <w:rsid w:val="00897DF7"/>
    <w:rsid w:val="008A7275"/>
    <w:rsid w:val="008B2B8F"/>
    <w:rsid w:val="008B5D70"/>
    <w:rsid w:val="008B6A89"/>
    <w:rsid w:val="008C60D1"/>
    <w:rsid w:val="008E5385"/>
    <w:rsid w:val="008F389E"/>
    <w:rsid w:val="008F3F84"/>
    <w:rsid w:val="00900B5F"/>
    <w:rsid w:val="009025EE"/>
    <w:rsid w:val="00904E19"/>
    <w:rsid w:val="00912227"/>
    <w:rsid w:val="0092022A"/>
    <w:rsid w:val="00933D3A"/>
    <w:rsid w:val="009521BB"/>
    <w:rsid w:val="00957E75"/>
    <w:rsid w:val="00964431"/>
    <w:rsid w:val="00974398"/>
    <w:rsid w:val="0097781E"/>
    <w:rsid w:val="00984130"/>
    <w:rsid w:val="009879F5"/>
    <w:rsid w:val="009A030F"/>
    <w:rsid w:val="009B4335"/>
    <w:rsid w:val="009B79D7"/>
    <w:rsid w:val="009C396F"/>
    <w:rsid w:val="009D1532"/>
    <w:rsid w:val="009D373C"/>
    <w:rsid w:val="009D6DF2"/>
    <w:rsid w:val="009E12D5"/>
    <w:rsid w:val="009E2409"/>
    <w:rsid w:val="009F2FCF"/>
    <w:rsid w:val="009F36D8"/>
    <w:rsid w:val="00A0201F"/>
    <w:rsid w:val="00A25EC9"/>
    <w:rsid w:val="00A37096"/>
    <w:rsid w:val="00A44E9F"/>
    <w:rsid w:val="00A57744"/>
    <w:rsid w:val="00A74353"/>
    <w:rsid w:val="00A835BE"/>
    <w:rsid w:val="00A87941"/>
    <w:rsid w:val="00AA4A7E"/>
    <w:rsid w:val="00AB0B4F"/>
    <w:rsid w:val="00AD650A"/>
    <w:rsid w:val="00B022DA"/>
    <w:rsid w:val="00B0495E"/>
    <w:rsid w:val="00B07344"/>
    <w:rsid w:val="00B129BD"/>
    <w:rsid w:val="00B168FD"/>
    <w:rsid w:val="00B2299C"/>
    <w:rsid w:val="00B267A6"/>
    <w:rsid w:val="00B314D6"/>
    <w:rsid w:val="00B338C6"/>
    <w:rsid w:val="00B4230C"/>
    <w:rsid w:val="00B44D1A"/>
    <w:rsid w:val="00B5753D"/>
    <w:rsid w:val="00B65C5D"/>
    <w:rsid w:val="00B6695B"/>
    <w:rsid w:val="00B67706"/>
    <w:rsid w:val="00B76BC4"/>
    <w:rsid w:val="00B85DF7"/>
    <w:rsid w:val="00BA4FA5"/>
    <w:rsid w:val="00BA673D"/>
    <w:rsid w:val="00BB1CB0"/>
    <w:rsid w:val="00BB68F8"/>
    <w:rsid w:val="00BC2CA1"/>
    <w:rsid w:val="00BD127D"/>
    <w:rsid w:val="00BD73ED"/>
    <w:rsid w:val="00BE1533"/>
    <w:rsid w:val="00BE2A3F"/>
    <w:rsid w:val="00BE5B84"/>
    <w:rsid w:val="00BF2026"/>
    <w:rsid w:val="00BF39E6"/>
    <w:rsid w:val="00BF500A"/>
    <w:rsid w:val="00BF5351"/>
    <w:rsid w:val="00BF571A"/>
    <w:rsid w:val="00C051B7"/>
    <w:rsid w:val="00C07D1D"/>
    <w:rsid w:val="00C15C88"/>
    <w:rsid w:val="00C239A1"/>
    <w:rsid w:val="00C31FCB"/>
    <w:rsid w:val="00C44215"/>
    <w:rsid w:val="00C54BFC"/>
    <w:rsid w:val="00C66DBA"/>
    <w:rsid w:val="00C8428C"/>
    <w:rsid w:val="00C86BCD"/>
    <w:rsid w:val="00C90CDF"/>
    <w:rsid w:val="00C95386"/>
    <w:rsid w:val="00CA4462"/>
    <w:rsid w:val="00CB72C2"/>
    <w:rsid w:val="00CC08BD"/>
    <w:rsid w:val="00CE4792"/>
    <w:rsid w:val="00CE6A60"/>
    <w:rsid w:val="00CF050A"/>
    <w:rsid w:val="00CF27CF"/>
    <w:rsid w:val="00CF396E"/>
    <w:rsid w:val="00D06DB5"/>
    <w:rsid w:val="00D56A51"/>
    <w:rsid w:val="00D601DF"/>
    <w:rsid w:val="00D67AA8"/>
    <w:rsid w:val="00D82145"/>
    <w:rsid w:val="00D85688"/>
    <w:rsid w:val="00D963B0"/>
    <w:rsid w:val="00DA101C"/>
    <w:rsid w:val="00DC03CE"/>
    <w:rsid w:val="00DD152B"/>
    <w:rsid w:val="00DD5F22"/>
    <w:rsid w:val="00DD7306"/>
    <w:rsid w:val="00DF6D86"/>
    <w:rsid w:val="00E1141E"/>
    <w:rsid w:val="00E1596D"/>
    <w:rsid w:val="00E510F2"/>
    <w:rsid w:val="00E639D9"/>
    <w:rsid w:val="00E65D84"/>
    <w:rsid w:val="00E91D97"/>
    <w:rsid w:val="00E966E3"/>
    <w:rsid w:val="00EA0CC6"/>
    <w:rsid w:val="00EA1755"/>
    <w:rsid w:val="00EA5CA2"/>
    <w:rsid w:val="00EC7D6D"/>
    <w:rsid w:val="00ED38B4"/>
    <w:rsid w:val="00EE02F8"/>
    <w:rsid w:val="00EF05AA"/>
    <w:rsid w:val="00F072A0"/>
    <w:rsid w:val="00F221EB"/>
    <w:rsid w:val="00F27AB1"/>
    <w:rsid w:val="00F31A13"/>
    <w:rsid w:val="00F415FF"/>
    <w:rsid w:val="00F546BA"/>
    <w:rsid w:val="00F67297"/>
    <w:rsid w:val="00F80DCC"/>
    <w:rsid w:val="00FA68BD"/>
    <w:rsid w:val="00FA6FCE"/>
    <w:rsid w:val="00FB320E"/>
    <w:rsid w:val="00FB75A2"/>
    <w:rsid w:val="00FC3094"/>
    <w:rsid w:val="00FD3EAB"/>
    <w:rsid w:val="00FD7D82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D030"/>
  <w15:chartTrackingRefBased/>
  <w15:docId w15:val="{1D5929AB-BCA9-438C-929A-BC3CC1DF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022B"/>
  </w:style>
  <w:style w:type="paragraph" w:styleId="Nagwek1">
    <w:name w:val="heading 1"/>
    <w:basedOn w:val="Normalny"/>
    <w:next w:val="Normalny"/>
    <w:link w:val="Nagwek1Znak"/>
    <w:uiPriority w:val="9"/>
    <w:qFormat/>
    <w:rsid w:val="001D4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rmatematyczny">
    <w:name w:val="* Wzór matematyczny"/>
    <w:basedOn w:val="Normalny"/>
    <w:link w:val="WzrmatematycznyZnak"/>
    <w:qFormat/>
    <w:rsid w:val="00DF6D86"/>
    <w:pPr>
      <w:tabs>
        <w:tab w:val="center" w:pos="4820"/>
        <w:tab w:val="right" w:pos="9639"/>
      </w:tabs>
      <w:spacing w:before="120" w:after="120"/>
    </w:pPr>
    <w:rPr>
      <w:rFonts w:eastAsiaTheme="minorEastAsia"/>
      <w:color w:val="000000" w:themeColor="text1"/>
    </w:rPr>
  </w:style>
  <w:style w:type="character" w:styleId="Tekstzastpczy">
    <w:name w:val="Placeholder Text"/>
    <w:basedOn w:val="Domylnaczcionkaakapitu"/>
    <w:uiPriority w:val="99"/>
    <w:semiHidden/>
    <w:rsid w:val="009E2409"/>
    <w:rPr>
      <w:color w:val="808080"/>
    </w:rPr>
  </w:style>
  <w:style w:type="paragraph" w:customStyle="1" w:styleId="Tyturozdziau">
    <w:name w:val="* Tytuł rozdziału"/>
    <w:basedOn w:val="Normalny"/>
    <w:link w:val="TyturozdziauZnak"/>
    <w:qFormat/>
    <w:rsid w:val="0047022B"/>
    <w:pPr>
      <w:spacing w:after="280"/>
      <w:ind w:left="709" w:hanging="709"/>
    </w:pPr>
    <w:rPr>
      <w:b/>
      <w:color w:val="000000" w:themeColor="text1"/>
      <w:sz w:val="32"/>
    </w:rPr>
  </w:style>
  <w:style w:type="paragraph" w:customStyle="1" w:styleId="Tytupodrozdziau">
    <w:name w:val="* Tytuł podrozdziału"/>
    <w:basedOn w:val="Normalny"/>
    <w:link w:val="TytupodrozdziauZnak"/>
    <w:qFormat/>
    <w:rsid w:val="00286299"/>
    <w:pPr>
      <w:spacing w:before="280" w:after="240"/>
      <w:ind w:left="709" w:hanging="709"/>
    </w:pPr>
    <w:rPr>
      <w:b/>
      <w:color w:val="000000" w:themeColor="text1"/>
      <w:sz w:val="28"/>
    </w:rPr>
  </w:style>
  <w:style w:type="character" w:customStyle="1" w:styleId="TyturozdziauZnak">
    <w:name w:val="* Tytuł rozdziału Znak"/>
    <w:basedOn w:val="Domylnaczcionkaakapitu"/>
    <w:link w:val="Tyturozdziau"/>
    <w:rsid w:val="0047022B"/>
    <w:rPr>
      <w:b/>
      <w:color w:val="000000" w:themeColor="text1"/>
      <w:sz w:val="32"/>
    </w:rPr>
  </w:style>
  <w:style w:type="paragraph" w:customStyle="1" w:styleId="Tytuzakresu">
    <w:name w:val="* Tytuł zakresu"/>
    <w:basedOn w:val="Normalny"/>
    <w:link w:val="TytuzakresuZnak"/>
    <w:qFormat/>
    <w:rsid w:val="009C396F"/>
    <w:pPr>
      <w:ind w:left="709" w:hanging="709"/>
    </w:pPr>
    <w:rPr>
      <w:b/>
      <w:color w:val="000000" w:themeColor="text1"/>
    </w:rPr>
  </w:style>
  <w:style w:type="character" w:customStyle="1" w:styleId="TytupodrozdziauZnak">
    <w:name w:val="* Tytuł podrozdziału Znak"/>
    <w:basedOn w:val="Domylnaczcionkaakapitu"/>
    <w:link w:val="Tytupodrozdziau"/>
    <w:rsid w:val="00286299"/>
    <w:rPr>
      <w:b/>
      <w:color w:val="000000" w:themeColor="text1"/>
      <w:sz w:val="28"/>
    </w:rPr>
  </w:style>
  <w:style w:type="paragraph" w:customStyle="1" w:styleId="Tyturysunku">
    <w:name w:val="* Tytuł rysunku"/>
    <w:basedOn w:val="Normalny"/>
    <w:link w:val="TyturysunkuZnak"/>
    <w:qFormat/>
    <w:rsid w:val="0047022B"/>
    <w:pPr>
      <w:spacing w:before="120" w:after="360"/>
      <w:jc w:val="center"/>
    </w:pPr>
    <w:rPr>
      <w:color w:val="000000" w:themeColor="text1"/>
      <w:sz w:val="22"/>
    </w:rPr>
  </w:style>
  <w:style w:type="character" w:customStyle="1" w:styleId="TytuzakresuZnak">
    <w:name w:val="* Tytuł zakresu Znak"/>
    <w:basedOn w:val="Domylnaczcionkaakapitu"/>
    <w:link w:val="Tytuzakresu"/>
    <w:rsid w:val="009C396F"/>
    <w:rPr>
      <w:b/>
      <w:color w:val="000000" w:themeColor="text1"/>
    </w:rPr>
  </w:style>
  <w:style w:type="paragraph" w:customStyle="1" w:styleId="Tytutabeli">
    <w:name w:val="* Tytuł tabeli"/>
    <w:basedOn w:val="Normalny"/>
    <w:link w:val="TytutabeliZnak"/>
    <w:qFormat/>
    <w:rsid w:val="0047022B"/>
    <w:pPr>
      <w:spacing w:after="120"/>
    </w:pPr>
    <w:rPr>
      <w:color w:val="000000" w:themeColor="text1"/>
      <w:sz w:val="22"/>
    </w:rPr>
  </w:style>
  <w:style w:type="character" w:customStyle="1" w:styleId="TyturysunkuZnak">
    <w:name w:val="* Tytuł rysunku Znak"/>
    <w:basedOn w:val="Domylnaczcionkaakapitu"/>
    <w:link w:val="Tyturysunku"/>
    <w:rsid w:val="0047022B"/>
    <w:rPr>
      <w:color w:val="000000" w:themeColor="text1"/>
      <w:sz w:val="22"/>
    </w:rPr>
  </w:style>
  <w:style w:type="paragraph" w:customStyle="1" w:styleId="Tekstakapitu">
    <w:name w:val="* Tekst akapitu"/>
    <w:basedOn w:val="Normalny"/>
    <w:link w:val="TekstakapituZnak"/>
    <w:qFormat/>
    <w:rsid w:val="00DF6D86"/>
    <w:pPr>
      <w:spacing w:after="240" w:line="360" w:lineRule="auto"/>
      <w:ind w:firstLine="709"/>
      <w:contextualSpacing/>
      <w:jc w:val="both"/>
    </w:pPr>
    <w:rPr>
      <w:color w:val="000000" w:themeColor="text1"/>
    </w:rPr>
  </w:style>
  <w:style w:type="character" w:customStyle="1" w:styleId="TytutabeliZnak">
    <w:name w:val="* Tytuł tabeli Znak"/>
    <w:basedOn w:val="Domylnaczcionkaakapitu"/>
    <w:link w:val="Tytutabeli"/>
    <w:rsid w:val="0047022B"/>
    <w:rPr>
      <w:color w:val="000000" w:themeColor="text1"/>
      <w:sz w:val="22"/>
    </w:rPr>
  </w:style>
  <w:style w:type="paragraph" w:customStyle="1" w:styleId="Pierwszypoziomwypunktowania">
    <w:name w:val="* Pierwszy poziom wypunktowania"/>
    <w:basedOn w:val="Normalny"/>
    <w:link w:val="PierwszypoziomwypunktowaniaZnak"/>
    <w:qFormat/>
    <w:rsid w:val="008B2B8F"/>
    <w:pPr>
      <w:numPr>
        <w:numId w:val="1"/>
      </w:numPr>
      <w:spacing w:line="360" w:lineRule="auto"/>
      <w:ind w:left="709" w:hanging="284"/>
      <w:jc w:val="both"/>
    </w:pPr>
  </w:style>
  <w:style w:type="character" w:customStyle="1" w:styleId="TekstakapituZnak">
    <w:name w:val="* Tekst akapitu Znak"/>
    <w:basedOn w:val="Domylnaczcionkaakapitu"/>
    <w:link w:val="Tekstakapitu"/>
    <w:rsid w:val="00DF6D86"/>
    <w:rPr>
      <w:color w:val="000000" w:themeColor="text1"/>
    </w:rPr>
  </w:style>
  <w:style w:type="paragraph" w:customStyle="1" w:styleId="Drugipoziomwypunktowania">
    <w:name w:val="* Drugi poziom wypunktowania"/>
    <w:basedOn w:val="Normalny"/>
    <w:link w:val="DrugipoziomwypunktowaniaZnak"/>
    <w:qFormat/>
    <w:rsid w:val="00B314D6"/>
    <w:pPr>
      <w:spacing w:after="240" w:line="360" w:lineRule="auto"/>
      <w:ind w:left="993" w:hanging="284"/>
      <w:contextualSpacing/>
      <w:jc w:val="both"/>
    </w:pPr>
  </w:style>
  <w:style w:type="character" w:customStyle="1" w:styleId="PierwszypoziomwypunktowaniaZnak">
    <w:name w:val="* Pierwszy poziom wypunktowania Znak"/>
    <w:basedOn w:val="Domylnaczcionkaakapitu"/>
    <w:link w:val="Pierwszypoziomwypunktowania"/>
    <w:rsid w:val="008B2B8F"/>
  </w:style>
  <w:style w:type="paragraph" w:customStyle="1" w:styleId="Nagwektabeli">
    <w:name w:val="* Nagłówek tabeli"/>
    <w:basedOn w:val="Normalny"/>
    <w:link w:val="NagwektabeliZnak"/>
    <w:qFormat/>
    <w:rsid w:val="00BF39E6"/>
    <w:pPr>
      <w:jc w:val="center"/>
    </w:pPr>
    <w:rPr>
      <w:color w:val="000000" w:themeColor="text1"/>
      <w:sz w:val="20"/>
    </w:rPr>
  </w:style>
  <w:style w:type="character" w:customStyle="1" w:styleId="DrugipoziomwypunktowaniaZnak">
    <w:name w:val="* Drugi poziom wypunktowania Znak"/>
    <w:basedOn w:val="Domylnaczcionkaakapitu"/>
    <w:link w:val="Drugipoziomwypunktowania"/>
    <w:rsid w:val="00B314D6"/>
  </w:style>
  <w:style w:type="paragraph" w:customStyle="1" w:styleId="Danatekstowatabeli">
    <w:name w:val="* Dana tekstowa tabeli"/>
    <w:basedOn w:val="Normalny"/>
    <w:link w:val="DanatekstowatabeliZnak"/>
    <w:qFormat/>
    <w:rsid w:val="00447D10"/>
    <w:rPr>
      <w:color w:val="000000" w:themeColor="text1"/>
      <w:sz w:val="20"/>
    </w:rPr>
  </w:style>
  <w:style w:type="character" w:customStyle="1" w:styleId="NagwektabeliZnak">
    <w:name w:val="* Nagłówek tabeli Znak"/>
    <w:basedOn w:val="Domylnaczcionkaakapitu"/>
    <w:link w:val="Nagwektabeli"/>
    <w:rsid w:val="00BF39E6"/>
    <w:rPr>
      <w:color w:val="000000" w:themeColor="text1"/>
      <w:sz w:val="20"/>
    </w:rPr>
  </w:style>
  <w:style w:type="paragraph" w:customStyle="1" w:styleId="Danaliczbowatabeli">
    <w:name w:val="* Dana liczbowa tabeli"/>
    <w:basedOn w:val="Normalny"/>
    <w:link w:val="DanaliczbowatabeliZnak"/>
    <w:qFormat/>
    <w:rsid w:val="00447D10"/>
    <w:pPr>
      <w:jc w:val="center"/>
    </w:pPr>
    <w:rPr>
      <w:color w:val="000000" w:themeColor="text1"/>
      <w:sz w:val="20"/>
    </w:rPr>
  </w:style>
  <w:style w:type="character" w:customStyle="1" w:styleId="DanatekstowatabeliZnak">
    <w:name w:val="* Dana tekstowa tabeli Znak"/>
    <w:basedOn w:val="Domylnaczcionkaakapitu"/>
    <w:link w:val="Danatekstowatabeli"/>
    <w:rsid w:val="00447D10"/>
    <w:rPr>
      <w:color w:val="000000" w:themeColor="text1"/>
      <w:sz w:val="20"/>
    </w:rPr>
  </w:style>
  <w:style w:type="character" w:customStyle="1" w:styleId="DanaliczbowatabeliZnak">
    <w:name w:val="* Dana liczbowa tabeli Znak"/>
    <w:basedOn w:val="Domylnaczcionkaakapitu"/>
    <w:link w:val="Danaliczbowatabeli"/>
    <w:rsid w:val="00447D10"/>
    <w:rPr>
      <w:color w:val="000000" w:themeColor="text1"/>
      <w:sz w:val="20"/>
    </w:rPr>
  </w:style>
  <w:style w:type="character" w:customStyle="1" w:styleId="WzrmatematycznyZnak">
    <w:name w:val="* Wzór matematyczny Znak"/>
    <w:basedOn w:val="Domylnaczcionkaakapitu"/>
    <w:link w:val="Wzrmatematyczny"/>
    <w:rsid w:val="00DF6D86"/>
    <w:rPr>
      <w:rFonts w:eastAsiaTheme="minorEastAsia"/>
      <w:color w:val="000000" w:themeColor="text1"/>
    </w:rPr>
  </w:style>
  <w:style w:type="paragraph" w:customStyle="1" w:styleId="Literatura">
    <w:name w:val="* Literatura"/>
    <w:basedOn w:val="Normalny"/>
    <w:link w:val="LiteraturaZnak"/>
    <w:qFormat/>
    <w:rsid w:val="007D5CBC"/>
    <w:pPr>
      <w:tabs>
        <w:tab w:val="left" w:pos="425"/>
      </w:tabs>
      <w:spacing w:line="360" w:lineRule="auto"/>
      <w:ind w:left="425" w:hanging="425"/>
      <w:jc w:val="both"/>
    </w:pPr>
    <w:rPr>
      <w:rFonts w:eastAsia="Times New Roman" w:cs="Times New Roman"/>
    </w:rPr>
  </w:style>
  <w:style w:type="paragraph" w:customStyle="1" w:styleId="Symboleiakronimy">
    <w:name w:val="* Symbole i akronimy"/>
    <w:basedOn w:val="Tekstakapitu"/>
    <w:link w:val="SymboleiakronimyZnak"/>
    <w:qFormat/>
    <w:rsid w:val="00B5753D"/>
    <w:pPr>
      <w:tabs>
        <w:tab w:val="left" w:pos="425"/>
      </w:tabs>
      <w:spacing w:after="0"/>
      <w:ind w:firstLine="0"/>
    </w:pPr>
    <w:rPr>
      <w:rFonts w:ascii="Cambria Math" w:hAnsi="Cambria Math"/>
    </w:rPr>
  </w:style>
  <w:style w:type="character" w:customStyle="1" w:styleId="LiteraturaZnak">
    <w:name w:val="* Literatura Znak"/>
    <w:basedOn w:val="Domylnaczcionkaakapitu"/>
    <w:link w:val="Literatura"/>
    <w:rsid w:val="007D5CBC"/>
    <w:rPr>
      <w:rFonts w:eastAsia="Times New Roman" w:cs="Times New Roman"/>
    </w:rPr>
  </w:style>
  <w:style w:type="character" w:customStyle="1" w:styleId="SymboleiakronimyZnak">
    <w:name w:val="* Symbole i akronimy Znak"/>
    <w:basedOn w:val="TekstakapituZnak"/>
    <w:link w:val="Symboleiakronimy"/>
    <w:rsid w:val="00B5753D"/>
    <w:rPr>
      <w:rFonts w:ascii="Cambria Math" w:hAnsi="Cambria Math"/>
      <w:color w:val="000000" w:themeColor="text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1106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1106D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1106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1106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1106D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D4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D40E2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1D40E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D40E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D40E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1A5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1A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61A59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D56A51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5E23E8"/>
    <w:pPr>
      <w:spacing w:before="100" w:beforeAutospacing="1" w:after="100" w:afterAutospacing="1"/>
    </w:pPr>
    <w:rPr>
      <w:rFonts w:eastAsia="Times New Roman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n\AppData\Local\Temp\Temp1_przygotowuje_prace_w_wordzie%20(1).zip\Szablon%20WEiI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Złożoność</a:t>
            </a:r>
            <a:r>
              <a:rPr lang="pl-PL" b="1" baseline="0"/>
              <a:t> czasowa algorytmu 1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Czas wykonania zadania przez algorytm 1[s]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  <c:pt idx="5">
                  <c:v>4000</c:v>
                </c:pt>
              </c:numCache>
            </c:numRef>
          </c:xVal>
          <c:yVal>
            <c:numRef>
              <c:f>Arkusz1!$B$2:$B$7</c:f>
              <c:numCache>
                <c:formatCode>General</c:formatCode>
                <c:ptCount val="6"/>
                <c:pt idx="0">
                  <c:v>1E-3</c:v>
                </c:pt>
                <c:pt idx="1">
                  <c:v>1.4999999999999999E-2</c:v>
                </c:pt>
                <c:pt idx="2">
                  <c:v>3.133</c:v>
                </c:pt>
                <c:pt idx="3">
                  <c:v>31.532</c:v>
                </c:pt>
                <c:pt idx="4">
                  <c:v>86.683999999999997</c:v>
                </c:pt>
                <c:pt idx="5">
                  <c:v>234.61199999999999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6A-4ACD-994C-612309C86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417072"/>
        <c:axId val="2124415408"/>
      </c:scatterChart>
      <c:valAx>
        <c:axId val="212441707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4415408"/>
        <c:crosses val="autoZero"/>
        <c:crossBetween val="midCat"/>
      </c:valAx>
      <c:valAx>
        <c:axId val="212441540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4417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>
      <a:bevelT w="0"/>
    </a:sp3d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Złożoność</a:t>
            </a:r>
            <a:r>
              <a:rPr lang="pl-PL" b="1" baseline="0"/>
              <a:t> czasowa algorytmu 2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Arkusz1!$C$1</c:f>
              <c:strCache>
                <c:ptCount val="1"/>
                <c:pt idx="0">
                  <c:v>Czas wykonania zadania przez algorytm 2 [s]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Arkusz1!$A$2:$A$13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  <c:pt idx="5">
                  <c:v>4000</c:v>
                </c:pt>
                <c:pt idx="6">
                  <c:v>5000</c:v>
                </c:pt>
                <c:pt idx="7">
                  <c:v>10000</c:v>
                </c:pt>
                <c:pt idx="8">
                  <c:v>20000</c:v>
                </c:pt>
                <c:pt idx="9">
                  <c:v>30000</c:v>
                </c:pt>
                <c:pt idx="10">
                  <c:v>40000</c:v>
                </c:pt>
                <c:pt idx="11">
                  <c:v>50000</c:v>
                </c:pt>
              </c:numCache>
            </c:numRef>
          </c:xVal>
          <c:yVal>
            <c:numRef>
              <c:f>Arkusz1!$C$2:$C$13</c:f>
              <c:numCache>
                <c:formatCode>General</c:formatCode>
                <c:ptCount val="12"/>
                <c:pt idx="0">
                  <c:v>2E-3</c:v>
                </c:pt>
                <c:pt idx="1">
                  <c:v>6.0000000000000001E-3</c:v>
                </c:pt>
                <c:pt idx="2">
                  <c:v>7.8E-2</c:v>
                </c:pt>
                <c:pt idx="3">
                  <c:v>0.121</c:v>
                </c:pt>
                <c:pt idx="4">
                  <c:v>0.29799999999999999</c:v>
                </c:pt>
                <c:pt idx="5">
                  <c:v>0.52500000000000002</c:v>
                </c:pt>
                <c:pt idx="6">
                  <c:v>0.79200000000000004</c:v>
                </c:pt>
                <c:pt idx="7">
                  <c:v>2.96</c:v>
                </c:pt>
                <c:pt idx="8">
                  <c:v>11.606</c:v>
                </c:pt>
                <c:pt idx="9">
                  <c:v>25.181000000000001</c:v>
                </c:pt>
                <c:pt idx="10">
                  <c:v>46.021000000000001</c:v>
                </c:pt>
                <c:pt idx="11">
                  <c:v>80.894999999999996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B7-434C-9F1B-F03AD1CC8E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416656"/>
        <c:axId val="2124417488"/>
      </c:scatterChart>
      <c:valAx>
        <c:axId val="2124416656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r>
                  <a:rPr lang="pl-PL"/>
                  <a:t>iczba</a:t>
                </a:r>
                <a:r>
                  <a:rPr lang="pl-PL" baseline="0"/>
                  <a:t> elementów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4417488"/>
        <c:crosses val="autoZero"/>
        <c:crossBetween val="midCat"/>
      </c:valAx>
      <c:valAx>
        <c:axId val="21244174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</a:t>
                </a:r>
                <a:r>
                  <a:rPr lang="pl-PL"/>
                  <a:t>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4416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D6B5B7C1B7432F8A016750E77B0EA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AA3EA19-5FF8-49EB-9841-ACD994C588B3}"/>
      </w:docPartPr>
      <w:docPartBody>
        <w:p w:rsidR="002422E7" w:rsidRDefault="007300CA">
          <w:pPr>
            <w:pStyle w:val="F7D6B5B7C1B7432F8A016750E77B0EA4"/>
          </w:pPr>
          <w:r w:rsidRPr="00BF571A">
            <w:rPr>
              <w:rFonts w:cs="Times New Roman"/>
              <w:sz w:val="36"/>
              <w:szCs w:val="36"/>
            </w:rPr>
            <w:t xml:space="preserve">Wybierz </w:t>
          </w:r>
          <w:r>
            <w:rPr>
              <w:rFonts w:cs="Times New Roman"/>
              <w:sz w:val="36"/>
              <w:szCs w:val="36"/>
            </w:rPr>
            <w:t>rok</w:t>
          </w:r>
          <w:r w:rsidRPr="00BF571A">
            <w:rPr>
              <w:rFonts w:cs="Times New Roman"/>
              <w:sz w:val="36"/>
              <w:szCs w:val="36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D4"/>
    <w:rsid w:val="000A03D1"/>
    <w:rsid w:val="001C59D4"/>
    <w:rsid w:val="002422E7"/>
    <w:rsid w:val="002E373A"/>
    <w:rsid w:val="007300CA"/>
    <w:rsid w:val="00A0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422E7"/>
    <w:rPr>
      <w:color w:val="808080"/>
    </w:rPr>
  </w:style>
  <w:style w:type="paragraph" w:customStyle="1" w:styleId="F7D6B5B7C1B7432F8A016750E77B0EA4">
    <w:name w:val="F7D6B5B7C1B7432F8A016750E77B0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85F28-D698-43C5-8657-D6BFA784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Szablon WEiI.dotx</Template>
  <TotalTime>1</TotalTime>
  <Pages>20</Pages>
  <Words>2446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Aldona Świrad</dc:creator>
  <cp:keywords/>
  <dc:description/>
  <cp:lastModifiedBy>Aldona Świrad</cp:lastModifiedBy>
  <cp:revision>2</cp:revision>
  <cp:lastPrinted>2021-11-09T00:07:00Z</cp:lastPrinted>
  <dcterms:created xsi:type="dcterms:W3CDTF">2021-11-09T21:58:00Z</dcterms:created>
  <dcterms:modified xsi:type="dcterms:W3CDTF">2021-11-09T21:58:00Z</dcterms:modified>
</cp:coreProperties>
</file>